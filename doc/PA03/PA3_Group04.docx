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1B945" w14:textId="6E64F92F" w:rsidR="00EA2AFF" w:rsidRPr="00EA2AFF" w:rsidRDefault="00EA2AFF" w:rsidP="00232C32">
      <w:pPr>
        <w:pStyle w:val="Title"/>
        <w:ind w:firstLine="720"/>
        <w:jc w:val="right"/>
      </w:pPr>
      <w:r>
        <w:t>D&amp;J</w:t>
      </w:r>
    </w:p>
    <w:p w14:paraId="7BBED1DB" w14:textId="77777777" w:rsidR="00444035" w:rsidRDefault="0059004D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455A2">
        <w:t>Software Architecture Document</w:t>
      </w:r>
      <w:r>
        <w:fldChar w:fldCharType="end"/>
      </w:r>
    </w:p>
    <w:p w14:paraId="6285C0DB" w14:textId="77777777" w:rsidR="00444035" w:rsidRDefault="00444035">
      <w:pPr>
        <w:pStyle w:val="Title"/>
        <w:jc w:val="right"/>
      </w:pPr>
    </w:p>
    <w:p w14:paraId="40448CF7" w14:textId="03AFBE82" w:rsidR="00444035" w:rsidRDefault="001C345E">
      <w:pPr>
        <w:pStyle w:val="Title"/>
        <w:jc w:val="right"/>
        <w:rPr>
          <w:sz w:val="28"/>
        </w:rPr>
      </w:pPr>
      <w:r>
        <w:rPr>
          <w:sz w:val="28"/>
        </w:rPr>
        <w:t>Version &lt;1.2</w:t>
      </w:r>
      <w:r w:rsidR="00F34309">
        <w:rPr>
          <w:sz w:val="28"/>
        </w:rPr>
        <w:t>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0212AA68" w14:textId="77777777" w:rsidR="00444035" w:rsidRDefault="00444035">
      <w:pPr>
        <w:sectPr w:rsidR="0044403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22C98506" w:rsidR="00444035" w:rsidRDefault="00CB1CAB">
            <w:pPr>
              <w:pStyle w:val="Tabletext"/>
            </w:pPr>
            <w:r>
              <w:t>21/11/2017</w:t>
            </w:r>
          </w:p>
        </w:tc>
        <w:tc>
          <w:tcPr>
            <w:tcW w:w="1152" w:type="dxa"/>
          </w:tcPr>
          <w:p w14:paraId="635BD9AE" w14:textId="664E07D1" w:rsidR="00444035" w:rsidRDefault="00CB1CA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5BAE618" w14:textId="477E47CB" w:rsidR="00444035" w:rsidRDefault="001C345E">
            <w:pPr>
              <w:pStyle w:val="Tabletext"/>
            </w:pPr>
            <w:r>
              <w:t>Introduction + Architecture Goals</w:t>
            </w:r>
          </w:p>
        </w:tc>
        <w:tc>
          <w:tcPr>
            <w:tcW w:w="2304" w:type="dxa"/>
          </w:tcPr>
          <w:p w14:paraId="7E19F730" w14:textId="5CADC207" w:rsidR="00444035" w:rsidRDefault="00CB1CAB">
            <w:pPr>
              <w:pStyle w:val="Tabletext"/>
            </w:pPr>
            <w:r>
              <w:t xml:space="preserve">Phy </w:t>
            </w:r>
            <w:proofErr w:type="spellStart"/>
            <w:r>
              <w:t>Liêng</w:t>
            </w:r>
            <w:proofErr w:type="spellEnd"/>
            <w:r>
              <w:t xml:space="preserve"> 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11057A9D" w:rsidR="00444035" w:rsidRDefault="001C345E">
            <w:pPr>
              <w:pStyle w:val="Tabletext"/>
            </w:pPr>
            <w:r>
              <w:t>21/11/2017</w:t>
            </w:r>
          </w:p>
        </w:tc>
        <w:tc>
          <w:tcPr>
            <w:tcW w:w="1152" w:type="dxa"/>
          </w:tcPr>
          <w:p w14:paraId="2ABBACEB" w14:textId="67252C95" w:rsidR="00444035" w:rsidRDefault="001C345E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CE58D35" w14:textId="49619109" w:rsidR="00444035" w:rsidRDefault="001C345E">
            <w:pPr>
              <w:pStyle w:val="Tabletext"/>
            </w:pPr>
            <w:r>
              <w:t>Use Case Model + Overview</w:t>
            </w:r>
          </w:p>
        </w:tc>
        <w:tc>
          <w:tcPr>
            <w:tcW w:w="2304" w:type="dxa"/>
          </w:tcPr>
          <w:p w14:paraId="0D67224B" w14:textId="0E1BA85B" w:rsidR="00444035" w:rsidRDefault="001C345E">
            <w:pPr>
              <w:pStyle w:val="Tabletext"/>
            </w:pPr>
            <w:r>
              <w:t xml:space="preserve">Phy </w:t>
            </w:r>
            <w:proofErr w:type="spellStart"/>
            <w:r>
              <w:t>Liêng</w:t>
            </w:r>
            <w:proofErr w:type="spellEnd"/>
            <w:r>
              <w:t xml:space="preserve"> +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79278578" w14:textId="3C389702" w:rsidR="00DD4FA1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2B5627">
        <w:rPr>
          <w:noProof/>
        </w:rPr>
        <w:t>4</w:t>
      </w:r>
      <w:r w:rsidR="00DD4FA1">
        <w:rPr>
          <w:noProof/>
        </w:rPr>
        <w:fldChar w:fldCharType="end"/>
      </w:r>
    </w:p>
    <w:p w14:paraId="7C384B38" w14:textId="1CB8DADE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_Toc468193989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5</w:t>
      </w:r>
      <w:r>
        <w:rPr>
          <w:noProof/>
        </w:rPr>
        <w:fldChar w:fldCharType="end"/>
      </w:r>
    </w:p>
    <w:p w14:paraId="16AAA2A6" w14:textId="796AA224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_Toc468193990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5</w:t>
      </w:r>
      <w:r>
        <w:rPr>
          <w:noProof/>
        </w:rPr>
        <w:fldChar w:fldCharType="end"/>
      </w:r>
    </w:p>
    <w:p w14:paraId="2B2E8529" w14:textId="145D29D8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_Toc468193991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6</w:t>
      </w:r>
      <w:r>
        <w:rPr>
          <w:noProof/>
        </w:rPr>
        <w:fldChar w:fldCharType="end"/>
      </w:r>
    </w:p>
    <w:p w14:paraId="32B73AFB" w14:textId="058C1E95" w:rsidR="00DD4FA1" w:rsidRDefault="00DD4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_Toc468193992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7</w:t>
      </w:r>
      <w:r>
        <w:rPr>
          <w:noProof/>
        </w:rPr>
        <w:fldChar w:fldCharType="end"/>
      </w:r>
    </w:p>
    <w:p w14:paraId="3A5E74CB" w14:textId="59C07D1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_Toc468193993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13</w:t>
      </w:r>
      <w:r>
        <w:rPr>
          <w:noProof/>
        </w:rPr>
        <w:fldChar w:fldCharType="end"/>
      </w:r>
    </w:p>
    <w:p w14:paraId="54B35FC5" w14:textId="3536F3DE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_Toc468193994 \h </w:instrText>
      </w:r>
      <w:r>
        <w:rPr>
          <w:noProof/>
        </w:rPr>
      </w:r>
      <w:r>
        <w:rPr>
          <w:noProof/>
        </w:rPr>
        <w:fldChar w:fldCharType="separate"/>
      </w:r>
      <w:r w:rsidR="002B5627">
        <w:rPr>
          <w:noProof/>
        </w:rPr>
        <w:t>13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tle"/>
      </w:pPr>
      <w:r>
        <w:fldChar w:fldCharType="end"/>
      </w:r>
      <w:r>
        <w:br w:type="page"/>
      </w:r>
      <w:fldSimple w:instr=" TITLE  \* MERGEFORMAT ">
        <w:r w:rsidR="004455A2">
          <w:t>Software Architecture Document</w:t>
        </w:r>
      </w:fldSimple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468193988"/>
      <w:r>
        <w:t>Introduction</w:t>
      </w:r>
      <w:bookmarkEnd w:id="0"/>
      <w:bookmarkEnd w:id="1"/>
    </w:p>
    <w:p w14:paraId="7F3513CF" w14:textId="5CD45C95" w:rsidR="000C2425" w:rsidRDefault="00000EC1" w:rsidP="00000EC1">
      <w:pPr>
        <w:pStyle w:val="BodyText"/>
        <w:ind w:left="0"/>
        <w:rPr>
          <w:b/>
          <w:sz w:val="22"/>
          <w:szCs w:val="22"/>
        </w:rPr>
      </w:pPr>
      <w:r>
        <w:tab/>
      </w:r>
      <w:r w:rsidRPr="0065089A">
        <w:rPr>
          <w:b/>
          <w:sz w:val="22"/>
          <w:szCs w:val="22"/>
        </w:rPr>
        <w:t>Purpose</w:t>
      </w:r>
    </w:p>
    <w:p w14:paraId="59F0AD13" w14:textId="03AB5F20" w:rsidR="0065089A" w:rsidRPr="00E97C75" w:rsidRDefault="0065089A" w:rsidP="00000EC1">
      <w:pPr>
        <w:pStyle w:val="BodyText"/>
        <w:ind w:left="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E97C75">
        <w:rPr>
          <w:sz w:val="22"/>
          <w:szCs w:val="22"/>
        </w:rPr>
        <w:t xml:space="preserve">This document </w:t>
      </w:r>
      <w:r w:rsidR="009B091D" w:rsidRPr="00E97C75">
        <w:rPr>
          <w:sz w:val="22"/>
          <w:szCs w:val="22"/>
        </w:rPr>
        <w:t>gives an extensive architectural overview of the system</w:t>
      </w:r>
      <w:r w:rsidR="00ED3911" w:rsidRPr="00E97C75">
        <w:rPr>
          <w:sz w:val="22"/>
          <w:szCs w:val="22"/>
        </w:rPr>
        <w:t xml:space="preserve"> which uses diverse engineering perspectives to show different parts of the system. It is used to convey important architectural decisions on the system. </w:t>
      </w:r>
    </w:p>
    <w:p w14:paraId="57A64953" w14:textId="0C6A3B1C" w:rsidR="00000EC1" w:rsidRDefault="00000EC1" w:rsidP="00000EC1">
      <w:pPr>
        <w:pStyle w:val="BodyText"/>
        <w:ind w:left="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ab/>
        <w:t>Scope</w:t>
      </w:r>
    </w:p>
    <w:p w14:paraId="35BB2287" w14:textId="69F26665" w:rsidR="00ED3911" w:rsidRPr="00ED3911" w:rsidRDefault="00ED3911" w:rsidP="00000EC1">
      <w:pPr>
        <w:pStyle w:val="BodyText"/>
        <w:ind w:left="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This Software Architecture Document applies to the D&amp;J which will be developed by Group04.</w:t>
      </w:r>
    </w:p>
    <w:p w14:paraId="727200D9" w14:textId="20CD79F9" w:rsidR="00000EC1" w:rsidRDefault="00000EC1" w:rsidP="0065089A">
      <w:pPr>
        <w:pStyle w:val="BodyText"/>
        <w:ind w:left="0" w:firstLine="72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>De</w:t>
      </w:r>
      <w:r w:rsidR="0065089A" w:rsidRPr="0065089A">
        <w:rPr>
          <w:b/>
          <w:sz w:val="22"/>
          <w:szCs w:val="22"/>
        </w:rPr>
        <w:t>finitions, acronyms, abbreviations</w:t>
      </w:r>
    </w:p>
    <w:p w14:paraId="59CA5408" w14:textId="2AA0CC87" w:rsidR="00A72BC4" w:rsidRDefault="00A72BC4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Social Network Intera</w:t>
      </w:r>
      <w:r w:rsidR="00C34006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>tions</w:t>
      </w:r>
    </w:p>
    <w:p w14:paraId="422724CC" w14:textId="6D6D4676" w:rsidR="00A72BC4" w:rsidRPr="00A72BC4" w:rsidRDefault="00C34006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User interaction with the game via social network</w:t>
      </w:r>
      <w:r w:rsidR="00A72B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includes </w:t>
      </w:r>
      <w:r w:rsidR="00A72BC4">
        <w:rPr>
          <w:sz w:val="22"/>
          <w:szCs w:val="22"/>
        </w:rPr>
        <w:t>user authentication, sharing, inviting friends</w:t>
      </w:r>
      <w:r>
        <w:rPr>
          <w:sz w:val="22"/>
          <w:szCs w:val="22"/>
        </w:rPr>
        <w:t>.</w:t>
      </w:r>
    </w:p>
    <w:p w14:paraId="59695B44" w14:textId="22845FAE" w:rsidR="00ED3911" w:rsidRDefault="00ED3911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Step Counting</w:t>
      </w:r>
    </w:p>
    <w:p w14:paraId="4B575261" w14:textId="78091080" w:rsidR="00C34006" w:rsidRPr="00C34006" w:rsidRDefault="00C34006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A Pedometer API provides step count and distance </w:t>
      </w:r>
      <w:r w:rsidR="003556B1">
        <w:rPr>
          <w:sz w:val="22"/>
          <w:szCs w:val="22"/>
        </w:rPr>
        <w:t>covered</w:t>
      </w:r>
      <w:r w:rsidR="0060179E">
        <w:rPr>
          <w:sz w:val="22"/>
          <w:szCs w:val="22"/>
        </w:rPr>
        <w:t xml:space="preserve"> which will be used in a certain mission or an achievement.</w:t>
      </w:r>
    </w:p>
    <w:p w14:paraId="256F7020" w14:textId="0B0300B4" w:rsidR="00ED3911" w:rsidRDefault="0060179E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Mission</w:t>
      </w:r>
    </w:p>
    <w:p w14:paraId="0AC1F049" w14:textId="0ECAF8A3" w:rsidR="0060179E" w:rsidRPr="0060179E" w:rsidRDefault="00B9190E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Information about a mission related to</w:t>
      </w:r>
      <w:r w:rsidR="0060179E">
        <w:rPr>
          <w:sz w:val="22"/>
          <w:szCs w:val="22"/>
        </w:rPr>
        <w:t xml:space="preserve"> walking is given to </w:t>
      </w:r>
      <w:r>
        <w:rPr>
          <w:sz w:val="22"/>
          <w:szCs w:val="22"/>
        </w:rPr>
        <w:t>a user</w:t>
      </w:r>
      <w:r w:rsidR="0060179E">
        <w:rPr>
          <w:sz w:val="22"/>
          <w:szCs w:val="22"/>
        </w:rPr>
        <w:t xml:space="preserve"> which is then implemented. This may include visiting a position, </w:t>
      </w:r>
      <w:r>
        <w:rPr>
          <w:sz w:val="22"/>
          <w:szCs w:val="22"/>
        </w:rPr>
        <w:t>walking a certain distance, or inviting friends to join in game.</w:t>
      </w:r>
    </w:p>
    <w:p w14:paraId="10D06F44" w14:textId="19A3E640" w:rsidR="00ED3911" w:rsidRDefault="00ED3911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Achievements</w:t>
      </w:r>
    </w:p>
    <w:p w14:paraId="3FC4D787" w14:textId="1BB13BB1" w:rsidR="00B9190E" w:rsidRPr="00B9190E" w:rsidRDefault="00B9190E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Information about several special milestones that a user may reach</w:t>
      </w:r>
      <w:r w:rsidR="004562AB">
        <w:rPr>
          <w:sz w:val="22"/>
          <w:szCs w:val="22"/>
        </w:rPr>
        <w:t xml:space="preserve">. For example, </w:t>
      </w:r>
      <w:r>
        <w:rPr>
          <w:sz w:val="22"/>
          <w:szCs w:val="22"/>
        </w:rPr>
        <w:t>categories of missions, how many miles user has already achieved,</w:t>
      </w:r>
      <w:r w:rsidR="00B816D8">
        <w:rPr>
          <w:sz w:val="22"/>
          <w:szCs w:val="22"/>
        </w:rPr>
        <w:t xml:space="preserve"> …</w:t>
      </w:r>
    </w:p>
    <w:p w14:paraId="5D1EE629" w14:textId="5D84B19A" w:rsidR="00ED3911" w:rsidRDefault="00ED3911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Pet</w:t>
      </w:r>
    </w:p>
    <w:p w14:paraId="469E4C78" w14:textId="794BAACC" w:rsidR="00B816D8" w:rsidRPr="00B816D8" w:rsidRDefault="00B816D8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4562AB">
        <w:rPr>
          <w:sz w:val="22"/>
          <w:szCs w:val="22"/>
        </w:rPr>
        <w:t xml:space="preserve">3D dog can perform some basic animations of a normal dog. It is raised by bone and milk bought from shop. </w:t>
      </w:r>
    </w:p>
    <w:p w14:paraId="4BD55542" w14:textId="7F15C51B" w:rsidR="00ED3911" w:rsidRDefault="00A72BC4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Affection Points</w:t>
      </w:r>
    </w:p>
    <w:p w14:paraId="0137966C" w14:textId="66E44879" w:rsidR="004562AB" w:rsidRPr="004562AB" w:rsidRDefault="008D2C18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4562AB">
        <w:rPr>
          <w:sz w:val="22"/>
          <w:szCs w:val="22"/>
        </w:rPr>
        <w:t xml:space="preserve">oints </w:t>
      </w:r>
      <w:r>
        <w:rPr>
          <w:sz w:val="22"/>
          <w:szCs w:val="22"/>
        </w:rPr>
        <w:t xml:space="preserve">are </w:t>
      </w:r>
      <w:r w:rsidR="004562AB">
        <w:rPr>
          <w:sz w:val="22"/>
          <w:szCs w:val="22"/>
        </w:rPr>
        <w:t>not only used to raise user’s level and but also is an efficient way to pr</w:t>
      </w:r>
      <w:r>
        <w:rPr>
          <w:sz w:val="22"/>
          <w:szCs w:val="22"/>
        </w:rPr>
        <w:t>e</w:t>
      </w:r>
      <w:r w:rsidR="004562AB">
        <w:rPr>
          <w:sz w:val="22"/>
          <w:szCs w:val="22"/>
        </w:rPr>
        <w:t xml:space="preserve">vent users from not quitting the game by decreasing </w:t>
      </w:r>
      <w:r>
        <w:rPr>
          <w:sz w:val="22"/>
          <w:szCs w:val="22"/>
        </w:rPr>
        <w:t>affection points.</w:t>
      </w:r>
    </w:p>
    <w:p w14:paraId="054606A8" w14:textId="60035349" w:rsidR="008D2C18" w:rsidRDefault="008D2C18" w:rsidP="00E97C75">
      <w:pPr>
        <w:pStyle w:val="BodyText"/>
        <w:numPr>
          <w:ilvl w:val="0"/>
          <w:numId w:val="2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Shop</w:t>
      </w:r>
    </w:p>
    <w:p w14:paraId="7A9F0210" w14:textId="5EBD273E" w:rsidR="008D2C18" w:rsidRPr="008D2C18" w:rsidRDefault="008D2C18" w:rsidP="00E97C75">
      <w:pPr>
        <w:pStyle w:val="BodyText"/>
        <w:numPr>
          <w:ilvl w:val="1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A place where users can buy food or skins for their dogs</w:t>
      </w:r>
      <w:r w:rsidR="00E97C75">
        <w:rPr>
          <w:sz w:val="22"/>
          <w:szCs w:val="22"/>
        </w:rPr>
        <w:t xml:space="preserve">. </w:t>
      </w:r>
    </w:p>
    <w:p w14:paraId="5616619B" w14:textId="5FD421E1" w:rsidR="0065089A" w:rsidRDefault="0065089A" w:rsidP="0065089A">
      <w:pPr>
        <w:pStyle w:val="BodyText"/>
        <w:ind w:left="0" w:firstLine="72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>References</w:t>
      </w:r>
    </w:p>
    <w:p w14:paraId="682494F2" w14:textId="74D275C5" w:rsidR="00E97C75" w:rsidRPr="00E97C75" w:rsidRDefault="00E97C75" w:rsidP="0065089A">
      <w:pPr>
        <w:pStyle w:val="BodyText"/>
        <w:ind w:left="0" w:firstLine="72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E97C75">
        <w:rPr>
          <w:sz w:val="22"/>
          <w:szCs w:val="22"/>
        </w:rPr>
        <w:t>1. Project Plan</w:t>
      </w:r>
    </w:p>
    <w:p w14:paraId="48FD0EB6" w14:textId="0ACADFEB" w:rsidR="00E97C75" w:rsidRPr="00E97C75" w:rsidRDefault="00E97C75" w:rsidP="0065089A">
      <w:pPr>
        <w:pStyle w:val="BodyText"/>
        <w:ind w:left="0" w:firstLine="720"/>
        <w:rPr>
          <w:sz w:val="22"/>
          <w:szCs w:val="22"/>
        </w:rPr>
      </w:pPr>
      <w:r w:rsidRPr="00E97C75">
        <w:rPr>
          <w:sz w:val="22"/>
          <w:szCs w:val="22"/>
        </w:rPr>
        <w:tab/>
        <w:t>2. Vision Document</w:t>
      </w:r>
    </w:p>
    <w:p w14:paraId="23FCE9E1" w14:textId="7C10C37A" w:rsidR="00E97C75" w:rsidRDefault="00E97C75" w:rsidP="0065089A">
      <w:pPr>
        <w:pStyle w:val="BodyText"/>
        <w:ind w:left="0" w:firstLine="720"/>
        <w:rPr>
          <w:sz w:val="22"/>
          <w:szCs w:val="22"/>
        </w:rPr>
      </w:pPr>
      <w:r w:rsidRPr="00E97C75">
        <w:rPr>
          <w:sz w:val="22"/>
          <w:szCs w:val="22"/>
        </w:rPr>
        <w:tab/>
        <w:t>3. Use case model and use case specification.</w:t>
      </w:r>
    </w:p>
    <w:p w14:paraId="2A282465" w14:textId="7275173D" w:rsidR="00E97C75" w:rsidRDefault="00E97C75" w:rsidP="0065089A">
      <w:pPr>
        <w:pStyle w:val="BodyText"/>
        <w:ind w:left="0" w:firstLine="720"/>
        <w:rPr>
          <w:b/>
          <w:sz w:val="22"/>
          <w:szCs w:val="22"/>
        </w:rPr>
      </w:pPr>
      <w:r w:rsidRPr="00E97C75">
        <w:rPr>
          <w:b/>
          <w:sz w:val="22"/>
          <w:szCs w:val="22"/>
        </w:rPr>
        <w:t>Overview</w:t>
      </w:r>
    </w:p>
    <w:p w14:paraId="110981EA" w14:textId="393A2BAE" w:rsidR="00E97C75" w:rsidRPr="00E97C75" w:rsidRDefault="00E97C75" w:rsidP="00E97C75">
      <w:pPr>
        <w:pStyle w:val="BodyText"/>
        <w:ind w:firstLine="720"/>
        <w:rPr>
          <w:sz w:val="22"/>
          <w:szCs w:val="22"/>
        </w:rPr>
      </w:pPr>
      <w:r w:rsidRPr="00E97C75">
        <w:rPr>
          <w:sz w:val="22"/>
          <w:szCs w:val="22"/>
        </w:rPr>
        <w:lastRenderedPageBreak/>
        <w:t xml:space="preserve">This document presents the architectural as a series of views; use case view, process view, deployment view, and implementation </w:t>
      </w:r>
      <w:r>
        <w:rPr>
          <w:sz w:val="22"/>
          <w:szCs w:val="22"/>
        </w:rPr>
        <w:t xml:space="preserve">view. These views are </w:t>
      </w:r>
      <w:r w:rsidRPr="00E97C75">
        <w:rPr>
          <w:sz w:val="22"/>
          <w:szCs w:val="22"/>
        </w:rPr>
        <w:t>use</w:t>
      </w:r>
      <w:r>
        <w:rPr>
          <w:sz w:val="22"/>
          <w:szCs w:val="22"/>
        </w:rPr>
        <w:t>d from</w:t>
      </w:r>
      <w:r w:rsidRPr="00E97C75">
        <w:rPr>
          <w:sz w:val="22"/>
          <w:szCs w:val="22"/>
        </w:rPr>
        <w:t xml:space="preserve"> the Unified Modeling Language (UML).</w:t>
      </w:r>
    </w:p>
    <w:p w14:paraId="5D002D32" w14:textId="223B6D01" w:rsidR="00E97C75" w:rsidRPr="00E97C75" w:rsidRDefault="00F34309" w:rsidP="00E97C75">
      <w:pPr>
        <w:pStyle w:val="Heading1"/>
      </w:pPr>
      <w:bookmarkStart w:id="2" w:name="_Toc468193989"/>
      <w:r>
        <w:t>Architectural Goals and Constraints</w:t>
      </w:r>
      <w:bookmarkEnd w:id="2"/>
      <w:r>
        <w:t xml:space="preserve"> </w:t>
      </w:r>
    </w:p>
    <w:p w14:paraId="6D820AE2" w14:textId="77777777" w:rsidR="0014615D" w:rsidRDefault="0014615D" w:rsidP="0014615D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There are some software requirements and objectives that have significant impact on the architecture:</w:t>
      </w:r>
    </w:p>
    <w:p w14:paraId="4EE527EA" w14:textId="18633C40" w:rsidR="00E97C75" w:rsidRDefault="0014615D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All the user database must be kept in a secured manner to provide a fair </w:t>
      </w:r>
      <w:r w:rsidR="00565450">
        <w:rPr>
          <w:sz w:val="22"/>
          <w:szCs w:val="22"/>
        </w:rPr>
        <w:t>and fun game environment.</w:t>
      </w:r>
    </w:p>
    <w:p w14:paraId="320B1A8C" w14:textId="0312DD42" w:rsidR="00565450" w:rsidRDefault="00565450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The existing D&amp;J is developed on Unity, so it must </w:t>
      </w:r>
      <w:proofErr w:type="gramStart"/>
      <w:r>
        <w:rPr>
          <w:sz w:val="22"/>
          <w:szCs w:val="22"/>
        </w:rPr>
        <w:t>be capable of importing</w:t>
      </w:r>
      <w:proofErr w:type="gramEnd"/>
      <w:r>
        <w:rPr>
          <w:sz w:val="22"/>
          <w:szCs w:val="22"/>
        </w:rPr>
        <w:t xml:space="preserve"> to multiple platform later on.</w:t>
      </w:r>
    </w:p>
    <w:p w14:paraId="05BECDB9" w14:textId="12308005" w:rsidR="00565450" w:rsidRDefault="00565450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This game project deploy</w:t>
      </w:r>
      <w:r w:rsidR="001748A4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1748A4">
        <w:rPr>
          <w:sz w:val="22"/>
          <w:szCs w:val="22"/>
        </w:rPr>
        <w:t xml:space="preserve">in step counting </w:t>
      </w:r>
      <w:r>
        <w:rPr>
          <w:sz w:val="22"/>
          <w:szCs w:val="22"/>
        </w:rPr>
        <w:t xml:space="preserve">a </w:t>
      </w:r>
      <w:r w:rsidR="001748A4">
        <w:rPr>
          <w:sz w:val="22"/>
          <w:szCs w:val="22"/>
        </w:rPr>
        <w:t>so it has an ability to use again in other health projects.</w:t>
      </w:r>
    </w:p>
    <w:p w14:paraId="1CB3A68E" w14:textId="489BE2B2" w:rsidR="001748A4" w:rsidRDefault="00671F00" w:rsidP="0014615D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All performance and loading requirements must be taken in to consideration as the architecture is being developed since the game uses 3D model design and animation.</w:t>
      </w:r>
    </w:p>
    <w:p w14:paraId="1F549305" w14:textId="284F7898" w:rsidR="00671F00" w:rsidRDefault="00671F00" w:rsidP="00671F0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Constraints:</w:t>
      </w:r>
    </w:p>
    <w:p w14:paraId="31760946" w14:textId="43DAFD96" w:rsidR="00671F00" w:rsidRPr="009A6615" w:rsidRDefault="00671F00" w:rsidP="009A6615">
      <w:pPr>
        <w:pStyle w:val="BodyTex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Developers are new to Unity.</w:t>
      </w:r>
    </w:p>
    <w:p w14:paraId="0DE3FE3F" w14:textId="7FFC8A96" w:rsidR="00444035" w:rsidRDefault="00F34309">
      <w:pPr>
        <w:pStyle w:val="Heading1"/>
      </w:pPr>
      <w:bookmarkStart w:id="3" w:name="_Toc468193990"/>
      <w:r>
        <w:t xml:space="preserve">Use-Case </w:t>
      </w:r>
      <w:r w:rsidR="008C1910">
        <w:t>Model</w:t>
      </w:r>
      <w:bookmarkEnd w:id="3"/>
      <w:r>
        <w:t xml:space="preserve"> </w:t>
      </w:r>
    </w:p>
    <w:p w14:paraId="7925B685" w14:textId="165D8DB6" w:rsidR="00444035" w:rsidRDefault="009A6615">
      <w:r>
        <w:rPr>
          <w:noProof/>
        </w:rPr>
        <w:drawing>
          <wp:anchor distT="0" distB="0" distL="114300" distR="114300" simplePos="0" relativeHeight="251659264" behindDoc="0" locked="0" layoutInCell="1" allowOverlap="1" wp14:anchorId="25976830" wp14:editId="65EB32DD">
            <wp:simplePos x="0" y="0"/>
            <wp:positionH relativeFrom="margin">
              <wp:posOffset>-619125</wp:posOffset>
            </wp:positionH>
            <wp:positionV relativeFrom="paragraph">
              <wp:posOffset>310515</wp:posOffset>
            </wp:positionV>
            <wp:extent cx="6867525" cy="4000500"/>
            <wp:effectExtent l="114300" t="114300" r="104775" b="152400"/>
            <wp:wrapSquare wrapText="bothSides"/>
            <wp:docPr id="2" name="Picture 2" descr="C:\Users\Phy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000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8161C" w14:textId="2D79DAA3" w:rsidR="00444035" w:rsidRDefault="00A0216D">
      <w:pPr>
        <w:pStyle w:val="Heading1"/>
      </w:pPr>
      <w:bookmarkStart w:id="4" w:name="_Toc468193991"/>
      <w:r>
        <w:lastRenderedPageBreak/>
        <w:t>Logical View</w:t>
      </w:r>
      <w:bookmarkEnd w:id="4"/>
      <w:r>
        <w:t xml:space="preserve"> </w:t>
      </w:r>
    </w:p>
    <w:p w14:paraId="67452EDD" w14:textId="0A1DC80D" w:rsidR="002001D4" w:rsidRDefault="00D23F57" w:rsidP="002001D4">
      <w:r>
        <w:rPr>
          <w:noProof/>
        </w:rPr>
        <w:drawing>
          <wp:inline distT="0" distB="0" distL="0" distR="0" wp14:anchorId="0A91028E" wp14:editId="6A024DCE">
            <wp:extent cx="5619750" cy="2800350"/>
            <wp:effectExtent l="76200" t="76200" r="133350" b="133350"/>
            <wp:docPr id="5" name="Picture 5" descr="C:\Users\Phy\AppData\Local\Microsoft\Windows\INetCache\Content.Word\Group04_Compon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y\AppData\Local\Microsoft\Windows\INetCache\Content.Word\Group04_ComponentDiagra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00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D7BDE" w14:textId="175EACBF" w:rsidR="002001D4" w:rsidRPr="001C345E" w:rsidRDefault="002001D4" w:rsidP="002001D4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1C345E">
        <w:rPr>
          <w:sz w:val="22"/>
          <w:szCs w:val="22"/>
        </w:rPr>
        <w:t>Shop, Achievement, Pet Information, Quest are all dependent on Gamer Database.</w:t>
      </w:r>
    </w:p>
    <w:p w14:paraId="1B13990F" w14:textId="2181F808" w:rsidR="00EB1BAF" w:rsidRPr="001C345E" w:rsidRDefault="002001D4" w:rsidP="00EB1BAF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1C345E">
        <w:rPr>
          <w:sz w:val="22"/>
          <w:szCs w:val="22"/>
        </w:rPr>
        <w:t>Users need to use Facebook to login and Facebook sharing is used in some quests as well.</w:t>
      </w:r>
    </w:p>
    <w:p w14:paraId="1215152A" w14:textId="205019DE" w:rsidR="000A37D7" w:rsidRDefault="000A37D7" w:rsidP="000A37D7"/>
    <w:p w14:paraId="3BFD130B" w14:textId="4E6585CB" w:rsidR="000A37D7" w:rsidRDefault="000A37D7" w:rsidP="000A37D7"/>
    <w:p w14:paraId="27CA8F65" w14:textId="41F83E47" w:rsidR="000A37D7" w:rsidRDefault="000A37D7" w:rsidP="000A37D7"/>
    <w:p w14:paraId="6B7A0FC5" w14:textId="56D50CFA" w:rsidR="000A37D7" w:rsidRDefault="000A37D7" w:rsidP="000A37D7"/>
    <w:p w14:paraId="465FA47E" w14:textId="5E37E7CF" w:rsidR="000A37D7" w:rsidRDefault="000A37D7" w:rsidP="000A37D7"/>
    <w:p w14:paraId="21C4CFBC" w14:textId="1A64C828" w:rsidR="000A37D7" w:rsidRDefault="000A37D7" w:rsidP="000A37D7"/>
    <w:p w14:paraId="275F5B82" w14:textId="23E0712A" w:rsidR="000A37D7" w:rsidRDefault="000A37D7" w:rsidP="000A37D7"/>
    <w:p w14:paraId="74620FC7" w14:textId="71C7E193" w:rsidR="000A37D7" w:rsidRDefault="000A37D7" w:rsidP="000A37D7">
      <w:bookmarkStart w:id="5" w:name="_GoBack"/>
      <w:bookmarkEnd w:id="5"/>
    </w:p>
    <w:p w14:paraId="1C25B971" w14:textId="0B29A56E" w:rsidR="000A37D7" w:rsidRDefault="000A37D7" w:rsidP="000A37D7"/>
    <w:p w14:paraId="57BC344B" w14:textId="7F935558" w:rsidR="000A37D7" w:rsidRDefault="000A37D7" w:rsidP="000A37D7"/>
    <w:p w14:paraId="523E0B67" w14:textId="02202227" w:rsidR="000A37D7" w:rsidRDefault="000A37D7" w:rsidP="000A37D7"/>
    <w:p w14:paraId="25CAED5D" w14:textId="6AF6615D" w:rsidR="000A37D7" w:rsidRDefault="000A37D7" w:rsidP="000A37D7"/>
    <w:p w14:paraId="09021AB5" w14:textId="4B618602" w:rsidR="000A37D7" w:rsidRDefault="000A37D7" w:rsidP="000A37D7"/>
    <w:p w14:paraId="775EDC94" w14:textId="11E82705" w:rsidR="000A37D7" w:rsidRDefault="000A37D7" w:rsidP="000A37D7"/>
    <w:p w14:paraId="122DA4BD" w14:textId="1AB15D4E" w:rsidR="000A37D7" w:rsidRDefault="000A37D7" w:rsidP="000A37D7"/>
    <w:p w14:paraId="21553FFF" w14:textId="38B4B0BD" w:rsidR="000A37D7" w:rsidRDefault="000A37D7" w:rsidP="000A37D7"/>
    <w:p w14:paraId="06ED19E1" w14:textId="63157F8E" w:rsidR="000A37D7" w:rsidRDefault="000A37D7" w:rsidP="000A37D7"/>
    <w:p w14:paraId="4ACB5BE1" w14:textId="37AD072D" w:rsidR="000A37D7" w:rsidRDefault="000A37D7" w:rsidP="000A37D7"/>
    <w:p w14:paraId="03F90CF0" w14:textId="4582292A" w:rsidR="000A37D7" w:rsidRDefault="000A37D7" w:rsidP="000A37D7"/>
    <w:p w14:paraId="2D72012F" w14:textId="18E3CC9C" w:rsidR="000A37D7" w:rsidRDefault="000A37D7" w:rsidP="000A37D7"/>
    <w:p w14:paraId="762D4281" w14:textId="70603176" w:rsidR="000A37D7" w:rsidRDefault="000A37D7" w:rsidP="000A37D7"/>
    <w:p w14:paraId="35568284" w14:textId="3E4F3D83" w:rsidR="000A37D7" w:rsidRDefault="000A37D7" w:rsidP="000A37D7"/>
    <w:p w14:paraId="00F7979F" w14:textId="3BE6D35B" w:rsidR="000A37D7" w:rsidRDefault="000A37D7" w:rsidP="000A37D7"/>
    <w:p w14:paraId="21472A7E" w14:textId="3FF0A596" w:rsidR="000A37D7" w:rsidRDefault="000A37D7" w:rsidP="000A37D7"/>
    <w:p w14:paraId="0E0D409D" w14:textId="157585BD" w:rsidR="000A37D7" w:rsidRDefault="000A37D7" w:rsidP="000A37D7"/>
    <w:p w14:paraId="58986A8B" w14:textId="4BE87B20" w:rsidR="000A37D7" w:rsidRDefault="000A37D7" w:rsidP="000A37D7"/>
    <w:p w14:paraId="30C84BC6" w14:textId="77777777" w:rsidR="000A37D7" w:rsidRPr="00EB1BAF" w:rsidRDefault="000A37D7" w:rsidP="000A37D7"/>
    <w:p w14:paraId="1665BD0E" w14:textId="5DA678A4" w:rsidR="00CC611C" w:rsidRDefault="00A0216D" w:rsidP="00536016">
      <w:pPr>
        <w:pStyle w:val="Heading2"/>
      </w:pPr>
      <w:bookmarkStart w:id="6" w:name="_Toc468193992"/>
      <w:r>
        <w:lastRenderedPageBreak/>
        <w:t>Componen</w:t>
      </w:r>
      <w:bookmarkEnd w:id="6"/>
      <w:r w:rsidR="00D23F57">
        <w:t>t: Achievement</w:t>
      </w:r>
    </w:p>
    <w:p w14:paraId="5CD00C2D" w14:textId="733A7F87" w:rsidR="0004524E" w:rsidRDefault="00DB5ECD" w:rsidP="00D23F57">
      <w:pPr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3B5076" wp14:editId="48E220CD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943600" cy="5791200"/>
            <wp:effectExtent l="76200" t="76200" r="133350" b="133350"/>
            <wp:wrapSquare wrapText="bothSides"/>
            <wp:docPr id="8" name="Picture 8" descr="C:\Users\Phy\AppData\Local\Microsoft\Windows\INetCache\Content.Word\Achiev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y\AppData\Local\Microsoft\Windows\INetCache\Content.Word\Achieve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378A7" w14:textId="429743D7" w:rsidR="0004524E" w:rsidRDefault="0004524E" w:rsidP="00D23F57">
      <w:pPr>
        <w:ind w:left="720"/>
      </w:pPr>
    </w:p>
    <w:p w14:paraId="5FF19C5A" w14:textId="5ED7AA40" w:rsidR="0004524E" w:rsidRDefault="0004524E" w:rsidP="00D23F57">
      <w:pPr>
        <w:ind w:left="720"/>
      </w:pPr>
    </w:p>
    <w:p w14:paraId="62E8B2D3" w14:textId="67729C2A" w:rsidR="0004524E" w:rsidRDefault="0004524E" w:rsidP="00D23F57">
      <w:pPr>
        <w:ind w:left="720"/>
      </w:pPr>
    </w:p>
    <w:p w14:paraId="0FA3E452" w14:textId="2E8BD981" w:rsidR="0004524E" w:rsidRDefault="0004524E" w:rsidP="00D23F57">
      <w:pPr>
        <w:ind w:left="720"/>
      </w:pPr>
    </w:p>
    <w:p w14:paraId="7AFD9A68" w14:textId="77777777" w:rsidR="000A37D7" w:rsidRDefault="000A37D7" w:rsidP="00D23F57">
      <w:pPr>
        <w:ind w:left="720"/>
      </w:pPr>
    </w:p>
    <w:p w14:paraId="11571E20" w14:textId="77777777" w:rsidR="000A37D7" w:rsidRDefault="000A37D7" w:rsidP="00D23F57">
      <w:pPr>
        <w:ind w:left="720"/>
      </w:pPr>
    </w:p>
    <w:p w14:paraId="49F5B1C5" w14:textId="7F6FED20" w:rsidR="000A37D7" w:rsidRDefault="000A37D7" w:rsidP="00D23F57">
      <w:pPr>
        <w:ind w:left="720"/>
      </w:pPr>
    </w:p>
    <w:p w14:paraId="4B883F2D" w14:textId="62CAC7CB" w:rsidR="000A37D7" w:rsidRDefault="000A37D7" w:rsidP="00D23F57">
      <w:pPr>
        <w:ind w:left="720"/>
      </w:pPr>
    </w:p>
    <w:p w14:paraId="0FC47500" w14:textId="488E4BBE" w:rsidR="000A37D7" w:rsidRDefault="000A37D7" w:rsidP="00D23F57">
      <w:pPr>
        <w:ind w:left="720"/>
      </w:pPr>
    </w:p>
    <w:p w14:paraId="50502A72" w14:textId="77777777" w:rsidR="000A37D7" w:rsidRDefault="000A37D7" w:rsidP="00D23F57">
      <w:pPr>
        <w:ind w:left="720"/>
      </w:pPr>
    </w:p>
    <w:p w14:paraId="4F3E0910" w14:textId="1D78479A" w:rsidR="000A37D7" w:rsidRDefault="000A37D7" w:rsidP="00D23F57">
      <w:pPr>
        <w:ind w:left="720"/>
      </w:pPr>
    </w:p>
    <w:p w14:paraId="3BD37524" w14:textId="51917566" w:rsidR="000A37D7" w:rsidRDefault="000A37D7" w:rsidP="00D23F57">
      <w:pPr>
        <w:ind w:left="720"/>
      </w:pPr>
    </w:p>
    <w:p w14:paraId="7F810EC9" w14:textId="66EA20AB" w:rsidR="000A37D7" w:rsidRDefault="000A37D7" w:rsidP="00D23F57">
      <w:pPr>
        <w:ind w:left="720"/>
      </w:pPr>
    </w:p>
    <w:p w14:paraId="0A1C28ED" w14:textId="37B51887" w:rsidR="000A37D7" w:rsidRDefault="000A37D7" w:rsidP="000A37D7"/>
    <w:p w14:paraId="0541FFF0" w14:textId="6002D03E" w:rsidR="000A37D7" w:rsidRDefault="000A37D7" w:rsidP="000A37D7"/>
    <w:p w14:paraId="6C3544B8" w14:textId="719B5291" w:rsidR="000A37D7" w:rsidRPr="000A37D7" w:rsidRDefault="000A37D7" w:rsidP="000A37D7"/>
    <w:p w14:paraId="32D8315A" w14:textId="2E73AAEE" w:rsidR="00D23F57" w:rsidRDefault="000A37D7" w:rsidP="00D23F57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A91883" wp14:editId="16F0FFC6">
            <wp:simplePos x="0" y="0"/>
            <wp:positionH relativeFrom="margin">
              <wp:posOffset>-95250</wp:posOffset>
            </wp:positionH>
            <wp:positionV relativeFrom="paragraph">
              <wp:posOffset>390525</wp:posOffset>
            </wp:positionV>
            <wp:extent cx="6257290" cy="3228975"/>
            <wp:effectExtent l="76200" t="76200" r="124460" b="142875"/>
            <wp:wrapSquare wrapText="bothSides"/>
            <wp:docPr id="1" name="Picture 1" descr="C:\Users\Phy\AppData\Local\Microsoft\Windows\INetCache\Content.Word\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Miss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3228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3F57">
        <w:t>Component: Mission</w:t>
      </w:r>
    </w:p>
    <w:p w14:paraId="2E107538" w14:textId="03CB360C" w:rsidR="0004524E" w:rsidRDefault="0004524E" w:rsidP="00D23F57"/>
    <w:p w14:paraId="25E5251B" w14:textId="3DC69841" w:rsidR="00DB5ECD" w:rsidRDefault="00DB5ECD" w:rsidP="00D23F57"/>
    <w:p w14:paraId="06CBD1A1" w14:textId="2B8F95F2" w:rsidR="00DB5ECD" w:rsidRDefault="00DB5ECD" w:rsidP="00D23F57"/>
    <w:p w14:paraId="3E782341" w14:textId="093208F2" w:rsidR="00DB5ECD" w:rsidRDefault="00DB5ECD" w:rsidP="00D23F57"/>
    <w:p w14:paraId="5F8DDD97" w14:textId="400B4FF9" w:rsidR="00DB5ECD" w:rsidRDefault="00DB5ECD" w:rsidP="00D23F57"/>
    <w:p w14:paraId="0D07D163" w14:textId="46B61E6C" w:rsidR="00DB5ECD" w:rsidRDefault="00DB5ECD" w:rsidP="00D23F57"/>
    <w:p w14:paraId="53B9F67E" w14:textId="7C29E1F6" w:rsidR="00DB5ECD" w:rsidRDefault="00DB5ECD" w:rsidP="00D23F57"/>
    <w:p w14:paraId="6DCE88A9" w14:textId="4118C26A" w:rsidR="00DB5ECD" w:rsidRDefault="00DB5ECD" w:rsidP="00D23F57"/>
    <w:p w14:paraId="6DE73CA3" w14:textId="5CF05E7A" w:rsidR="00DB5ECD" w:rsidRDefault="00DB5ECD" w:rsidP="00D23F57"/>
    <w:p w14:paraId="0C655A5F" w14:textId="6EDB1102" w:rsidR="00DB5ECD" w:rsidRDefault="00DB5ECD" w:rsidP="00D23F57"/>
    <w:p w14:paraId="65286792" w14:textId="46E9E7F5" w:rsidR="00DB5ECD" w:rsidRDefault="00DB5ECD" w:rsidP="00D23F57"/>
    <w:p w14:paraId="16747C4C" w14:textId="64E6F84C" w:rsidR="00DB5ECD" w:rsidRDefault="00DB5ECD" w:rsidP="00D23F57"/>
    <w:p w14:paraId="0BD05C45" w14:textId="213CF66B" w:rsidR="00DB5ECD" w:rsidRDefault="00DB5ECD" w:rsidP="00D23F57"/>
    <w:p w14:paraId="3AC61C4C" w14:textId="00F50874" w:rsidR="00DB5ECD" w:rsidRDefault="00DB5ECD" w:rsidP="00D23F57"/>
    <w:p w14:paraId="5351FD2A" w14:textId="2206DA3B" w:rsidR="00DB5ECD" w:rsidRDefault="00DB5ECD" w:rsidP="00D23F57"/>
    <w:p w14:paraId="7BEEDAE1" w14:textId="1EB3501E" w:rsidR="00DB5ECD" w:rsidRDefault="00DB5ECD" w:rsidP="00D23F57"/>
    <w:p w14:paraId="601547D8" w14:textId="56781CE9" w:rsidR="00DB5ECD" w:rsidRDefault="00DB5ECD" w:rsidP="00D23F57"/>
    <w:p w14:paraId="58F9FDAB" w14:textId="16C39F8C" w:rsidR="00DB5ECD" w:rsidRDefault="00DB5ECD" w:rsidP="00D23F57"/>
    <w:p w14:paraId="69CC76CD" w14:textId="6E4FCC80" w:rsidR="00DB5ECD" w:rsidRDefault="00DB5ECD" w:rsidP="00D23F57"/>
    <w:p w14:paraId="0665320E" w14:textId="679462D5" w:rsidR="00DB5ECD" w:rsidRDefault="00DB5ECD" w:rsidP="00D23F57"/>
    <w:p w14:paraId="42A08415" w14:textId="77777777" w:rsidR="00DB5ECD" w:rsidRDefault="00DB5ECD" w:rsidP="00D23F57"/>
    <w:p w14:paraId="08C0CF06" w14:textId="1E96354C" w:rsidR="0004524E" w:rsidRDefault="00494178" w:rsidP="000A37D7">
      <w:pPr>
        <w:pStyle w:val="Heading2"/>
      </w:pPr>
      <w:r>
        <w:lastRenderedPageBreak/>
        <w:t xml:space="preserve">Component: </w:t>
      </w:r>
      <w:r w:rsidR="000A37D7">
        <w:t>Social Network Interaction</w:t>
      </w:r>
    </w:p>
    <w:p w14:paraId="27F997BF" w14:textId="7878E2C0" w:rsidR="000A37D7" w:rsidRDefault="00DB5ECD" w:rsidP="000A37D7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6A55BA" wp14:editId="26668CD0">
            <wp:simplePos x="0" y="0"/>
            <wp:positionH relativeFrom="column">
              <wp:posOffset>714375</wp:posOffset>
            </wp:positionH>
            <wp:positionV relativeFrom="paragraph">
              <wp:posOffset>152400</wp:posOffset>
            </wp:positionV>
            <wp:extent cx="4924425" cy="3143250"/>
            <wp:effectExtent l="76200" t="76200" r="142875" b="133350"/>
            <wp:wrapSquare wrapText="bothSides"/>
            <wp:docPr id="10" name="Picture 10" descr="C:\Users\Phy\AppData\Local\Microsoft\Windows\INetCache\Content.Word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y\AppData\Local\Microsoft\Windows\INetCache\Content.Word\Faceboo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15DC9" w14:textId="0A41253E" w:rsidR="000A37D7" w:rsidRDefault="000A37D7" w:rsidP="00D23F57"/>
    <w:p w14:paraId="4A13FCCE" w14:textId="3DB00BDA" w:rsidR="0004524E" w:rsidRDefault="0004524E" w:rsidP="00D23F57"/>
    <w:p w14:paraId="62ED9150" w14:textId="6E40987C" w:rsidR="0004524E" w:rsidRDefault="0004524E" w:rsidP="00D23F57"/>
    <w:p w14:paraId="45C32FAA" w14:textId="293FDA27" w:rsidR="0004524E" w:rsidRDefault="0004524E" w:rsidP="00D23F57"/>
    <w:p w14:paraId="10C48FA1" w14:textId="3A8EDD71" w:rsidR="0004524E" w:rsidRDefault="0004524E" w:rsidP="00D23F57"/>
    <w:p w14:paraId="131A2824" w14:textId="3ACDDA87" w:rsidR="0004524E" w:rsidRDefault="0004524E" w:rsidP="00D23F57"/>
    <w:p w14:paraId="4518CA22" w14:textId="6EE710F9" w:rsidR="0004524E" w:rsidRDefault="0004524E" w:rsidP="00D23F57"/>
    <w:p w14:paraId="48965239" w14:textId="08A38096" w:rsidR="0004524E" w:rsidRDefault="0004524E" w:rsidP="00D23F57"/>
    <w:p w14:paraId="4A84A37A" w14:textId="6787B853" w:rsidR="00494178" w:rsidRDefault="00494178" w:rsidP="00494178"/>
    <w:p w14:paraId="6FDA22CC" w14:textId="1C7B9B97" w:rsidR="00494178" w:rsidRDefault="00494178" w:rsidP="00494178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D44524F" wp14:editId="1C287C15">
            <wp:simplePos x="0" y="0"/>
            <wp:positionH relativeFrom="column">
              <wp:posOffset>66675</wp:posOffset>
            </wp:positionH>
            <wp:positionV relativeFrom="paragraph">
              <wp:posOffset>409575</wp:posOffset>
            </wp:positionV>
            <wp:extent cx="5581650" cy="6038850"/>
            <wp:effectExtent l="76200" t="76200" r="133350" b="133350"/>
            <wp:wrapSquare wrapText="bothSides"/>
            <wp:docPr id="11" name="Picture 11" descr="C:\Users\Phy\AppData\Local\Microsoft\Windows\INetCache\Content.Word\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y\AppData\Local\Microsoft\Windows\INetCache\Content.Word\Sho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038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Component: </w:t>
      </w:r>
      <w:r>
        <w:t>Shop</w:t>
      </w:r>
    </w:p>
    <w:p w14:paraId="60821618" w14:textId="6246B9CB" w:rsidR="00494178" w:rsidRDefault="00494178" w:rsidP="00494178"/>
    <w:p w14:paraId="4E528380" w14:textId="50BD682E" w:rsidR="0003371E" w:rsidRDefault="0003371E" w:rsidP="00494178"/>
    <w:p w14:paraId="0D5284E8" w14:textId="77157D63" w:rsidR="0003371E" w:rsidRDefault="0003371E" w:rsidP="00494178"/>
    <w:p w14:paraId="0E7837AD" w14:textId="657CE568" w:rsidR="0003371E" w:rsidRDefault="0003371E" w:rsidP="00494178"/>
    <w:p w14:paraId="0379AE09" w14:textId="275C07B9" w:rsidR="0003371E" w:rsidRDefault="0003371E" w:rsidP="00494178"/>
    <w:p w14:paraId="10A10F83" w14:textId="2A457EFE" w:rsidR="0003371E" w:rsidRDefault="0003371E" w:rsidP="00494178"/>
    <w:p w14:paraId="47259AC2" w14:textId="77777777" w:rsidR="0003371E" w:rsidRPr="00494178" w:rsidRDefault="0003371E" w:rsidP="00494178"/>
    <w:p w14:paraId="04442D04" w14:textId="7D400537" w:rsidR="00494178" w:rsidRDefault="00494178" w:rsidP="00494178">
      <w:pPr>
        <w:pStyle w:val="Heading2"/>
      </w:pPr>
      <w:r>
        <w:lastRenderedPageBreak/>
        <w:t>Co</w:t>
      </w:r>
      <w:r>
        <w:t xml:space="preserve">mponent: </w:t>
      </w:r>
      <w:r>
        <w:t>Pet</w:t>
      </w:r>
    </w:p>
    <w:p w14:paraId="6288F234" w14:textId="100339F4" w:rsidR="00494178" w:rsidRPr="00494178" w:rsidRDefault="0003371E" w:rsidP="00494178">
      <w:r>
        <w:rPr>
          <w:noProof/>
        </w:rPr>
        <w:drawing>
          <wp:anchor distT="0" distB="0" distL="114300" distR="114300" simplePos="0" relativeHeight="251666432" behindDoc="0" locked="0" layoutInCell="1" allowOverlap="1" wp14:anchorId="3361D6E3" wp14:editId="7B321D5B">
            <wp:simplePos x="0" y="0"/>
            <wp:positionH relativeFrom="column">
              <wp:posOffset>828675</wp:posOffset>
            </wp:positionH>
            <wp:positionV relativeFrom="paragraph">
              <wp:posOffset>95250</wp:posOffset>
            </wp:positionV>
            <wp:extent cx="4581525" cy="5962650"/>
            <wp:effectExtent l="76200" t="76200" r="142875" b="133350"/>
            <wp:wrapSquare wrapText="bothSides"/>
            <wp:docPr id="12" name="Picture 12" descr="C:\Users\Phy\AppData\Local\Microsoft\Windows\INetCache\Content.Word\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y\AppData\Local\Microsoft\Windows\INetCache\Content.Word\P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96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8FCC1" w14:textId="29E0A64F" w:rsidR="00494178" w:rsidRDefault="00494178" w:rsidP="00494178"/>
    <w:p w14:paraId="2A58E716" w14:textId="370097CB" w:rsidR="00494178" w:rsidRPr="00494178" w:rsidRDefault="00494178" w:rsidP="00494178"/>
    <w:p w14:paraId="62EF5E5A" w14:textId="64819EB8" w:rsidR="00DB5ECD" w:rsidRPr="00DB5ECD" w:rsidRDefault="00DB5ECD" w:rsidP="00DB5ECD"/>
    <w:p w14:paraId="029EF6CE" w14:textId="4C3107C0" w:rsidR="000A37D7" w:rsidRDefault="000A37D7" w:rsidP="000A37D7">
      <w:pPr>
        <w:pStyle w:val="BodyText"/>
        <w:ind w:left="0"/>
      </w:pPr>
    </w:p>
    <w:p w14:paraId="5772F76C" w14:textId="3D3C5D77" w:rsidR="000A37D7" w:rsidRDefault="000A37D7" w:rsidP="000A37D7">
      <w:pPr>
        <w:pStyle w:val="BodyText"/>
        <w:ind w:left="0"/>
      </w:pPr>
    </w:p>
    <w:p w14:paraId="4FDA7BD1" w14:textId="1E2B81CE" w:rsidR="000A37D7" w:rsidRDefault="000A37D7" w:rsidP="000A37D7">
      <w:pPr>
        <w:pStyle w:val="BodyText"/>
        <w:ind w:left="0"/>
      </w:pPr>
    </w:p>
    <w:p w14:paraId="061F8532" w14:textId="3B9EF56F" w:rsidR="000A37D7" w:rsidRDefault="000A37D7" w:rsidP="000A37D7">
      <w:pPr>
        <w:pStyle w:val="BodyText"/>
        <w:ind w:left="0"/>
      </w:pPr>
    </w:p>
    <w:p w14:paraId="5C3A82EE" w14:textId="6F9DB7F8" w:rsidR="000A37D7" w:rsidRDefault="000A37D7" w:rsidP="000A37D7">
      <w:pPr>
        <w:pStyle w:val="BodyText"/>
        <w:ind w:left="0"/>
      </w:pPr>
    </w:p>
    <w:p w14:paraId="10A7A992" w14:textId="77777777" w:rsidR="000A37D7" w:rsidRPr="00216ED0" w:rsidRDefault="000A37D7" w:rsidP="000A37D7">
      <w:pPr>
        <w:pStyle w:val="BodyText"/>
        <w:ind w:left="0"/>
      </w:pPr>
    </w:p>
    <w:p w14:paraId="1590114C" w14:textId="1D1A7169" w:rsidR="00A0216D" w:rsidRDefault="00A0216D" w:rsidP="009871B7">
      <w:pPr>
        <w:pStyle w:val="BodyText"/>
      </w:pPr>
    </w:p>
    <w:p w14:paraId="1A7D9D37" w14:textId="05B976A3" w:rsidR="00DB5ECD" w:rsidRDefault="00DB5ECD" w:rsidP="009871B7">
      <w:pPr>
        <w:pStyle w:val="BodyText"/>
      </w:pPr>
    </w:p>
    <w:p w14:paraId="3708EDE8" w14:textId="5ED89EC3" w:rsidR="00DB5ECD" w:rsidRDefault="00DB5ECD" w:rsidP="009871B7">
      <w:pPr>
        <w:pStyle w:val="BodyText"/>
      </w:pPr>
    </w:p>
    <w:p w14:paraId="374F8FFB" w14:textId="323535C5" w:rsidR="00DB5ECD" w:rsidRDefault="00DB5ECD" w:rsidP="009871B7">
      <w:pPr>
        <w:pStyle w:val="BodyText"/>
      </w:pPr>
    </w:p>
    <w:p w14:paraId="3E5C8488" w14:textId="5ABE06C2" w:rsidR="00DB5ECD" w:rsidRDefault="00DB5ECD" w:rsidP="009871B7">
      <w:pPr>
        <w:pStyle w:val="BodyText"/>
      </w:pPr>
    </w:p>
    <w:p w14:paraId="47162422" w14:textId="478A38B5" w:rsidR="00DB5ECD" w:rsidRDefault="00DB5ECD" w:rsidP="009871B7">
      <w:pPr>
        <w:pStyle w:val="BodyText"/>
      </w:pPr>
    </w:p>
    <w:p w14:paraId="1CAE5C3C" w14:textId="1F21D768" w:rsidR="00DB5ECD" w:rsidRDefault="00DB5ECD" w:rsidP="009871B7">
      <w:pPr>
        <w:pStyle w:val="BodyText"/>
      </w:pPr>
    </w:p>
    <w:p w14:paraId="7051690D" w14:textId="172D0189" w:rsidR="00DB5ECD" w:rsidRDefault="00DB5ECD" w:rsidP="009871B7">
      <w:pPr>
        <w:pStyle w:val="BodyText"/>
      </w:pPr>
    </w:p>
    <w:p w14:paraId="34A0A030" w14:textId="1356BA45" w:rsidR="00DB5ECD" w:rsidRDefault="00DB5ECD" w:rsidP="009871B7">
      <w:pPr>
        <w:pStyle w:val="BodyText"/>
      </w:pPr>
    </w:p>
    <w:p w14:paraId="01349295" w14:textId="052FE8F4" w:rsidR="00DB5ECD" w:rsidRDefault="00DB5ECD" w:rsidP="009871B7">
      <w:pPr>
        <w:pStyle w:val="BodyText"/>
      </w:pPr>
    </w:p>
    <w:p w14:paraId="1A088C6B" w14:textId="57569898" w:rsidR="00DB5ECD" w:rsidRDefault="00DB5ECD" w:rsidP="009871B7">
      <w:pPr>
        <w:pStyle w:val="BodyText"/>
      </w:pPr>
    </w:p>
    <w:p w14:paraId="3028E413" w14:textId="000F82D6" w:rsidR="00DB5ECD" w:rsidRDefault="00DB5ECD" w:rsidP="009871B7">
      <w:pPr>
        <w:pStyle w:val="BodyText"/>
      </w:pPr>
    </w:p>
    <w:p w14:paraId="6E1AF4BA" w14:textId="294EAA51" w:rsidR="00DB5ECD" w:rsidRDefault="00DB5ECD" w:rsidP="009871B7">
      <w:pPr>
        <w:pStyle w:val="BodyText"/>
      </w:pPr>
    </w:p>
    <w:p w14:paraId="49E89EBF" w14:textId="75B432B4" w:rsidR="00DB5ECD" w:rsidRDefault="00DB5ECD" w:rsidP="009871B7">
      <w:pPr>
        <w:pStyle w:val="BodyText"/>
      </w:pPr>
    </w:p>
    <w:p w14:paraId="1D0A11FD" w14:textId="1CAAB5A2" w:rsidR="00DB5ECD" w:rsidRDefault="00DB5ECD" w:rsidP="009871B7">
      <w:pPr>
        <w:pStyle w:val="BodyText"/>
      </w:pPr>
    </w:p>
    <w:p w14:paraId="5C06D626" w14:textId="019DB5E5" w:rsidR="00DB5ECD" w:rsidRDefault="00DB5ECD" w:rsidP="009871B7">
      <w:pPr>
        <w:pStyle w:val="BodyText"/>
      </w:pPr>
    </w:p>
    <w:p w14:paraId="1A57CCCA" w14:textId="0A677209" w:rsidR="00DB5ECD" w:rsidRDefault="00DB5ECD" w:rsidP="009871B7">
      <w:pPr>
        <w:pStyle w:val="BodyText"/>
      </w:pPr>
    </w:p>
    <w:p w14:paraId="3D8E8090" w14:textId="5D1E5A37" w:rsidR="00DB5ECD" w:rsidRDefault="00DB5ECD" w:rsidP="009871B7">
      <w:pPr>
        <w:pStyle w:val="BodyText"/>
      </w:pPr>
    </w:p>
    <w:p w14:paraId="7077D7FA" w14:textId="30C04CCB" w:rsidR="00DB5ECD" w:rsidRDefault="00DB5ECD" w:rsidP="009871B7">
      <w:pPr>
        <w:pStyle w:val="BodyText"/>
      </w:pPr>
    </w:p>
    <w:p w14:paraId="5C4EDC30" w14:textId="0FB5DDB5" w:rsidR="00DB5ECD" w:rsidRDefault="00DB5ECD" w:rsidP="009871B7">
      <w:pPr>
        <w:pStyle w:val="BodyText"/>
      </w:pPr>
    </w:p>
    <w:p w14:paraId="4F071F3A" w14:textId="2F9F9814" w:rsidR="00DB5ECD" w:rsidRDefault="00DB5ECD" w:rsidP="009871B7">
      <w:pPr>
        <w:pStyle w:val="BodyText"/>
      </w:pPr>
    </w:p>
    <w:p w14:paraId="1899F3BC" w14:textId="53BDB236" w:rsidR="00DB5ECD" w:rsidRDefault="00DB5ECD" w:rsidP="009871B7">
      <w:pPr>
        <w:pStyle w:val="BodyText"/>
      </w:pPr>
    </w:p>
    <w:p w14:paraId="2F6AA5F3" w14:textId="12DB66B5" w:rsidR="00DB5ECD" w:rsidRDefault="00DB5ECD" w:rsidP="009871B7">
      <w:pPr>
        <w:pStyle w:val="BodyText"/>
      </w:pPr>
    </w:p>
    <w:p w14:paraId="05FFF7F0" w14:textId="5DB76D07" w:rsidR="00DB5ECD" w:rsidRDefault="00DB5ECD" w:rsidP="009871B7">
      <w:pPr>
        <w:pStyle w:val="BodyText"/>
      </w:pPr>
    </w:p>
    <w:p w14:paraId="60DE8201" w14:textId="2E5EF715" w:rsidR="00DB5ECD" w:rsidRDefault="00DB5ECD" w:rsidP="009871B7">
      <w:pPr>
        <w:pStyle w:val="BodyText"/>
      </w:pPr>
    </w:p>
    <w:p w14:paraId="07F5FD97" w14:textId="29CC56F9" w:rsidR="00E8528E" w:rsidRDefault="00E8528E" w:rsidP="00E8528E">
      <w:pPr>
        <w:pStyle w:val="Heading2"/>
      </w:pPr>
      <w:r>
        <w:lastRenderedPageBreak/>
        <w:t xml:space="preserve">Component: </w:t>
      </w:r>
      <w:r>
        <w:t>Database</w:t>
      </w:r>
    </w:p>
    <w:p w14:paraId="0C39BCB8" w14:textId="3B662833" w:rsidR="00DB5ECD" w:rsidRDefault="00E8528E" w:rsidP="009871B7">
      <w:pPr>
        <w:pStyle w:val="BodyTex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B208F8" wp14:editId="7DEAAE89">
            <wp:simplePos x="0" y="0"/>
            <wp:positionH relativeFrom="column">
              <wp:posOffset>609600</wp:posOffset>
            </wp:positionH>
            <wp:positionV relativeFrom="paragraph">
              <wp:posOffset>184150</wp:posOffset>
            </wp:positionV>
            <wp:extent cx="4733925" cy="4772025"/>
            <wp:effectExtent l="76200" t="76200" r="142875" b="142875"/>
            <wp:wrapSquare wrapText="bothSides"/>
            <wp:docPr id="13" name="Picture 13" descr="C:\Users\Phy\AppData\Local\Microsoft\Windows\INetCache\Content.Word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y\AppData\Local\Microsoft\Windows\INetCache\Content.Word\Datab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77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B9CA" w14:textId="315595F2" w:rsidR="00DB5ECD" w:rsidRDefault="00DB5ECD" w:rsidP="00E8528E">
      <w:pPr>
        <w:pStyle w:val="BodyText"/>
        <w:ind w:left="0"/>
      </w:pPr>
    </w:p>
    <w:p w14:paraId="2420B48C" w14:textId="1F2CEF94" w:rsidR="00DB5ECD" w:rsidRDefault="00DB5ECD" w:rsidP="009871B7">
      <w:pPr>
        <w:pStyle w:val="BodyText"/>
      </w:pPr>
    </w:p>
    <w:p w14:paraId="19EFB5D1" w14:textId="2B018D16" w:rsidR="00DB5ECD" w:rsidRDefault="00DB5ECD" w:rsidP="009871B7">
      <w:pPr>
        <w:pStyle w:val="BodyText"/>
      </w:pPr>
    </w:p>
    <w:p w14:paraId="758E608D" w14:textId="6F9DE373" w:rsidR="00DB5ECD" w:rsidRDefault="00DB5ECD" w:rsidP="009871B7">
      <w:pPr>
        <w:pStyle w:val="BodyText"/>
      </w:pPr>
    </w:p>
    <w:p w14:paraId="172B9DED" w14:textId="725F50A0" w:rsidR="00DB5ECD" w:rsidRDefault="00DB5ECD" w:rsidP="009871B7">
      <w:pPr>
        <w:pStyle w:val="BodyText"/>
      </w:pPr>
    </w:p>
    <w:p w14:paraId="4DA4F98B" w14:textId="53852C1A" w:rsidR="00DB5ECD" w:rsidRDefault="00DB5ECD" w:rsidP="009871B7">
      <w:pPr>
        <w:pStyle w:val="BodyText"/>
      </w:pPr>
    </w:p>
    <w:p w14:paraId="36F9B30B" w14:textId="3592EBA4" w:rsidR="00DB5ECD" w:rsidRDefault="00DB5ECD" w:rsidP="009871B7">
      <w:pPr>
        <w:pStyle w:val="BodyText"/>
      </w:pPr>
    </w:p>
    <w:p w14:paraId="6066C00D" w14:textId="13AF06F4" w:rsidR="00DB5ECD" w:rsidRDefault="00DB5ECD" w:rsidP="009871B7">
      <w:pPr>
        <w:pStyle w:val="BodyText"/>
      </w:pPr>
    </w:p>
    <w:p w14:paraId="3CAA87C5" w14:textId="1C55C213" w:rsidR="00DB5ECD" w:rsidRDefault="00DB5ECD" w:rsidP="009871B7">
      <w:pPr>
        <w:pStyle w:val="BodyText"/>
      </w:pPr>
    </w:p>
    <w:p w14:paraId="210316A4" w14:textId="5EF2C056" w:rsidR="00DB5ECD" w:rsidRDefault="00DB5ECD" w:rsidP="009871B7">
      <w:pPr>
        <w:pStyle w:val="BodyText"/>
      </w:pPr>
    </w:p>
    <w:p w14:paraId="21C9809B" w14:textId="79193329" w:rsidR="00DB5ECD" w:rsidRDefault="00DB5ECD" w:rsidP="009871B7">
      <w:pPr>
        <w:pStyle w:val="BodyText"/>
      </w:pPr>
    </w:p>
    <w:p w14:paraId="56CCA4C1" w14:textId="1F87A4B2" w:rsidR="00DB5ECD" w:rsidRDefault="00DB5ECD" w:rsidP="009871B7">
      <w:pPr>
        <w:pStyle w:val="BodyText"/>
      </w:pPr>
    </w:p>
    <w:p w14:paraId="31C601DA" w14:textId="51BBDA1E" w:rsidR="00DB5ECD" w:rsidRDefault="00DB5ECD" w:rsidP="009871B7">
      <w:pPr>
        <w:pStyle w:val="BodyText"/>
      </w:pPr>
    </w:p>
    <w:p w14:paraId="2EAB85A5" w14:textId="5D67C19B" w:rsidR="00DB5ECD" w:rsidRDefault="00DB5ECD" w:rsidP="009871B7">
      <w:pPr>
        <w:pStyle w:val="BodyText"/>
      </w:pPr>
    </w:p>
    <w:p w14:paraId="707B2EAC" w14:textId="0F0958A2" w:rsidR="00DB5ECD" w:rsidRDefault="00DB5ECD" w:rsidP="009871B7">
      <w:pPr>
        <w:pStyle w:val="BodyText"/>
      </w:pPr>
    </w:p>
    <w:p w14:paraId="749A07FB" w14:textId="03C5468B" w:rsidR="00DB5ECD" w:rsidRDefault="00DB5ECD" w:rsidP="009871B7">
      <w:pPr>
        <w:pStyle w:val="BodyText"/>
      </w:pPr>
    </w:p>
    <w:p w14:paraId="422FFAD8" w14:textId="1DD448ED" w:rsidR="00DB5ECD" w:rsidRDefault="00DB5ECD" w:rsidP="009871B7">
      <w:pPr>
        <w:pStyle w:val="BodyText"/>
      </w:pPr>
    </w:p>
    <w:p w14:paraId="73FE67F6" w14:textId="7F5077BD" w:rsidR="00DB5ECD" w:rsidRDefault="00DB5ECD" w:rsidP="009871B7">
      <w:pPr>
        <w:pStyle w:val="BodyText"/>
      </w:pPr>
    </w:p>
    <w:p w14:paraId="4D0E98F4" w14:textId="2D7F9538" w:rsidR="00DB5ECD" w:rsidRDefault="00DB5ECD" w:rsidP="009871B7">
      <w:pPr>
        <w:pStyle w:val="BodyText"/>
      </w:pPr>
    </w:p>
    <w:p w14:paraId="128C5838" w14:textId="3E287707" w:rsidR="00DB5ECD" w:rsidRDefault="00DB5ECD" w:rsidP="009871B7">
      <w:pPr>
        <w:pStyle w:val="BodyText"/>
      </w:pPr>
    </w:p>
    <w:p w14:paraId="316B1492" w14:textId="7F394D76" w:rsidR="00DB5ECD" w:rsidRDefault="00DB5ECD" w:rsidP="009871B7">
      <w:pPr>
        <w:pStyle w:val="BodyText"/>
      </w:pPr>
    </w:p>
    <w:p w14:paraId="545D9E41" w14:textId="2166ED71" w:rsidR="00DB5ECD" w:rsidRDefault="00DB5ECD" w:rsidP="009871B7">
      <w:pPr>
        <w:pStyle w:val="BodyText"/>
      </w:pPr>
    </w:p>
    <w:p w14:paraId="04AFCC8A" w14:textId="13EF7775" w:rsidR="00DB5ECD" w:rsidRDefault="00DB5ECD" w:rsidP="009871B7">
      <w:pPr>
        <w:pStyle w:val="BodyText"/>
      </w:pPr>
    </w:p>
    <w:p w14:paraId="64C66E49" w14:textId="3CF30B7D" w:rsidR="00DB5ECD" w:rsidRDefault="00DB5ECD" w:rsidP="009871B7">
      <w:pPr>
        <w:pStyle w:val="BodyText"/>
      </w:pPr>
    </w:p>
    <w:p w14:paraId="530C7F7E" w14:textId="3880C871" w:rsidR="00DB5ECD" w:rsidRDefault="00DB5ECD" w:rsidP="009871B7">
      <w:pPr>
        <w:pStyle w:val="BodyText"/>
      </w:pPr>
    </w:p>
    <w:p w14:paraId="3F9661C1" w14:textId="1BC401C9" w:rsidR="00DB5ECD" w:rsidRDefault="00DB5ECD" w:rsidP="009871B7">
      <w:pPr>
        <w:pStyle w:val="BodyText"/>
      </w:pPr>
    </w:p>
    <w:p w14:paraId="4985496C" w14:textId="10214A2F" w:rsidR="00DB5ECD" w:rsidRDefault="00DB5ECD" w:rsidP="009871B7">
      <w:pPr>
        <w:pStyle w:val="BodyText"/>
      </w:pPr>
    </w:p>
    <w:p w14:paraId="68279F0D" w14:textId="176DEA56" w:rsidR="00DB5ECD" w:rsidRDefault="00DB5ECD" w:rsidP="009871B7">
      <w:pPr>
        <w:pStyle w:val="BodyText"/>
      </w:pPr>
    </w:p>
    <w:p w14:paraId="6EC3ADEC" w14:textId="467A1692" w:rsidR="00DB5ECD" w:rsidRDefault="00DB5ECD" w:rsidP="009871B7">
      <w:pPr>
        <w:pStyle w:val="BodyText"/>
      </w:pPr>
    </w:p>
    <w:p w14:paraId="54C0AD0A" w14:textId="70BDA4F2" w:rsidR="00DB5ECD" w:rsidRDefault="00DB5ECD" w:rsidP="009871B7">
      <w:pPr>
        <w:pStyle w:val="BodyText"/>
      </w:pPr>
    </w:p>
    <w:p w14:paraId="366DC862" w14:textId="77777777" w:rsidR="00E8528E" w:rsidRDefault="00E8528E" w:rsidP="009871B7">
      <w:pPr>
        <w:pStyle w:val="BodyText"/>
      </w:pPr>
    </w:p>
    <w:p w14:paraId="483015C5" w14:textId="77777777" w:rsidR="00DB5ECD" w:rsidRPr="009871B7" w:rsidRDefault="00DB5ECD" w:rsidP="009871B7">
      <w:pPr>
        <w:pStyle w:val="BodyText"/>
      </w:pPr>
    </w:p>
    <w:p w14:paraId="543AE60B" w14:textId="38422447" w:rsidR="00444035" w:rsidRDefault="00F34309">
      <w:pPr>
        <w:pStyle w:val="Heading1"/>
      </w:pPr>
      <w:bookmarkStart w:id="7" w:name="_Toc468193993"/>
      <w:r>
        <w:lastRenderedPageBreak/>
        <w:t>Deployment</w:t>
      </w:r>
      <w:bookmarkEnd w:id="7"/>
      <w:r>
        <w:t xml:space="preserve"> </w:t>
      </w:r>
    </w:p>
    <w:p w14:paraId="729809C9" w14:textId="77777777" w:rsidR="00444035" w:rsidRDefault="00F34309">
      <w:pPr>
        <w:pStyle w:val="InfoBlue"/>
      </w:pPr>
      <w:r>
        <w:t>[</w:t>
      </w:r>
      <w:r w:rsidR="007C560D">
        <w:t>Leave this section blank for PA3</w:t>
      </w:r>
      <w:r>
        <w:t>.]</w:t>
      </w:r>
    </w:p>
    <w:p w14:paraId="4DBC6366" w14:textId="77777777" w:rsidR="00444035" w:rsidRDefault="00F34309">
      <w:pPr>
        <w:pStyle w:val="Heading1"/>
      </w:pPr>
      <w:bookmarkStart w:id="8" w:name="_Toc468193994"/>
      <w:r>
        <w:t>Implementation View</w:t>
      </w:r>
      <w:bookmarkEnd w:id="8"/>
      <w:r>
        <w:t xml:space="preserve"> </w:t>
      </w:r>
    </w:p>
    <w:p w14:paraId="4F3E11CD" w14:textId="77777777" w:rsidR="00444035" w:rsidRDefault="007C560D">
      <w:pPr>
        <w:pStyle w:val="InfoBlue"/>
      </w:pPr>
      <w:r>
        <w:t>[Leave this section blank for PA3.]</w:t>
      </w:r>
    </w:p>
    <w:p w14:paraId="1B3DC5D5" w14:textId="0A46CF9C" w:rsidR="00444035" w:rsidRDefault="00444035"/>
    <w:p w14:paraId="2BDB467C" w14:textId="77777777" w:rsidR="004455A2" w:rsidRDefault="004455A2">
      <w:pPr>
        <w:pStyle w:val="InfoBlue"/>
      </w:pPr>
    </w:p>
    <w:sectPr w:rsidR="004455A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C316A" w14:textId="77777777" w:rsidR="0059004D" w:rsidRDefault="0059004D">
      <w:pPr>
        <w:spacing w:line="240" w:lineRule="auto"/>
      </w:pPr>
      <w:r>
        <w:separator/>
      </w:r>
    </w:p>
  </w:endnote>
  <w:endnote w:type="continuationSeparator" w:id="0">
    <w:p w14:paraId="31FDFB9C" w14:textId="77777777" w:rsidR="0059004D" w:rsidRDefault="00590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2E15C10F" w:rsidR="00444035" w:rsidRDefault="00F34309">
          <w:pPr>
            <w:jc w:val="center"/>
          </w:pPr>
          <w:r>
            <w:sym w:font="Symbol" w:char="F0D3"/>
          </w:r>
          <w:fldSimple w:instr=" DOCPROPERTY &quot;Company&quot;  \* MERGEFORMAT ">
            <w:r w:rsidR="002B5627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B562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25D9BEA1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B5627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B5627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B6785" w14:textId="77777777" w:rsidR="0059004D" w:rsidRDefault="0059004D">
      <w:pPr>
        <w:spacing w:line="240" w:lineRule="auto"/>
      </w:pPr>
      <w:r>
        <w:separator/>
      </w:r>
    </w:p>
  </w:footnote>
  <w:footnote w:type="continuationSeparator" w:id="0">
    <w:p w14:paraId="1CAF0737" w14:textId="77777777" w:rsidR="0059004D" w:rsidRDefault="005900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56E9CF18" w14:textId="075433BF" w:rsidR="00EA2AFF" w:rsidRDefault="00EA2AFF" w:rsidP="00EA2AF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Group04</w:t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0338BEC0" w:rsidR="00EA2AFF" w:rsidRDefault="00EA2AFF">
          <w:r>
            <w:t>D&amp;J</w:t>
          </w:r>
        </w:p>
      </w:tc>
      <w:tc>
        <w:tcPr>
          <w:tcW w:w="3179" w:type="dxa"/>
        </w:tcPr>
        <w:p w14:paraId="157FE078" w14:textId="77777777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53FE1D58" w:rsidR="00444035" w:rsidRDefault="008D48F9">
          <w:fldSimple w:instr=" TITLE  \* MERGEFORMAT ">
            <w:r w:rsidR="002B5627">
              <w:t>Software Architecture Document</w:t>
            </w:r>
          </w:fldSimple>
        </w:p>
      </w:tc>
      <w:tc>
        <w:tcPr>
          <w:tcW w:w="3179" w:type="dxa"/>
        </w:tcPr>
        <w:p w14:paraId="1B8C4C9A" w14:textId="6B82276F" w:rsidR="00444035" w:rsidRDefault="00EA2AFF">
          <w:r>
            <w:t xml:space="preserve">  Date:  &lt;19/11/2017</w:t>
          </w:r>
          <w:r w:rsidR="00F34309">
            <w:t>&gt;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E1BFF14" w:rsidR="00EA2AFF" w:rsidRDefault="00EA2AFF">
          <w:r>
            <w:t>SAD_Group04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2A5878"/>
    <w:multiLevelType w:val="hybridMultilevel"/>
    <w:tmpl w:val="3B5A4088"/>
    <w:lvl w:ilvl="0" w:tplc="8744B33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892138"/>
    <w:multiLevelType w:val="hybridMultilevel"/>
    <w:tmpl w:val="4C96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B7600F1"/>
    <w:multiLevelType w:val="hybridMultilevel"/>
    <w:tmpl w:val="A714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15AE2"/>
    <w:multiLevelType w:val="hybridMultilevel"/>
    <w:tmpl w:val="BFDAAEBE"/>
    <w:lvl w:ilvl="0" w:tplc="03B6AA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F5632"/>
    <w:multiLevelType w:val="hybridMultilevel"/>
    <w:tmpl w:val="0B68DAE4"/>
    <w:lvl w:ilvl="0" w:tplc="A8C4F2A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4"/>
  </w:num>
  <w:num w:numId="10">
    <w:abstractNumId w:val="13"/>
  </w:num>
  <w:num w:numId="11">
    <w:abstractNumId w:val="11"/>
  </w:num>
  <w:num w:numId="12">
    <w:abstractNumId w:val="23"/>
  </w:num>
  <w:num w:numId="13">
    <w:abstractNumId w:val="10"/>
  </w:num>
  <w:num w:numId="14">
    <w:abstractNumId w:val="5"/>
  </w:num>
  <w:num w:numId="15">
    <w:abstractNumId w:val="22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1"/>
  </w:num>
  <w:num w:numId="22">
    <w:abstractNumId w:val="6"/>
  </w:num>
  <w:num w:numId="23">
    <w:abstractNumId w:val="19"/>
  </w:num>
  <w:num w:numId="24">
    <w:abstractNumId w:val="8"/>
  </w:num>
  <w:num w:numId="25">
    <w:abstractNumId w:val="18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000EC1"/>
    <w:rsid w:val="0003371E"/>
    <w:rsid w:val="0004524E"/>
    <w:rsid w:val="000A37D7"/>
    <w:rsid w:val="000C2425"/>
    <w:rsid w:val="000D0192"/>
    <w:rsid w:val="000D17F0"/>
    <w:rsid w:val="00142195"/>
    <w:rsid w:val="0014615D"/>
    <w:rsid w:val="001748A4"/>
    <w:rsid w:val="001C345E"/>
    <w:rsid w:val="002001D4"/>
    <w:rsid w:val="00216ED0"/>
    <w:rsid w:val="00232C32"/>
    <w:rsid w:val="00282886"/>
    <w:rsid w:val="002B5627"/>
    <w:rsid w:val="002C07A5"/>
    <w:rsid w:val="003267E3"/>
    <w:rsid w:val="003556B1"/>
    <w:rsid w:val="00444035"/>
    <w:rsid w:val="004455A2"/>
    <w:rsid w:val="004562AB"/>
    <w:rsid w:val="00492004"/>
    <w:rsid w:val="00494178"/>
    <w:rsid w:val="00526E1A"/>
    <w:rsid w:val="00536016"/>
    <w:rsid w:val="00565450"/>
    <w:rsid w:val="00573DA9"/>
    <w:rsid w:val="0059004D"/>
    <w:rsid w:val="005A69A5"/>
    <w:rsid w:val="0060179E"/>
    <w:rsid w:val="0065089A"/>
    <w:rsid w:val="00671F00"/>
    <w:rsid w:val="0077006E"/>
    <w:rsid w:val="007B1E55"/>
    <w:rsid w:val="007C560D"/>
    <w:rsid w:val="00874833"/>
    <w:rsid w:val="008B5A9D"/>
    <w:rsid w:val="008C1910"/>
    <w:rsid w:val="008D2C18"/>
    <w:rsid w:val="008D48F9"/>
    <w:rsid w:val="009871B7"/>
    <w:rsid w:val="009A6615"/>
    <w:rsid w:val="009B091D"/>
    <w:rsid w:val="00A0216D"/>
    <w:rsid w:val="00A409E2"/>
    <w:rsid w:val="00A72BC4"/>
    <w:rsid w:val="00A958FF"/>
    <w:rsid w:val="00AC3F88"/>
    <w:rsid w:val="00AE6CF7"/>
    <w:rsid w:val="00AF7059"/>
    <w:rsid w:val="00B816D8"/>
    <w:rsid w:val="00B9190E"/>
    <w:rsid w:val="00C34006"/>
    <w:rsid w:val="00CB1CAB"/>
    <w:rsid w:val="00CC611C"/>
    <w:rsid w:val="00D23F57"/>
    <w:rsid w:val="00DB5ECD"/>
    <w:rsid w:val="00DD4FA1"/>
    <w:rsid w:val="00E12E0C"/>
    <w:rsid w:val="00E8528E"/>
    <w:rsid w:val="00E97C75"/>
    <w:rsid w:val="00EA2AFF"/>
    <w:rsid w:val="00EB1BAF"/>
    <w:rsid w:val="00ED3911"/>
    <w:rsid w:val="00F34309"/>
    <w:rsid w:val="00FA2561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0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813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D&amp;J</dc:subject>
  <dc:creator>Huy Nguyen</dc:creator>
  <cp:keywords/>
  <dc:description/>
  <cp:lastModifiedBy>LIENG THE PHY</cp:lastModifiedBy>
  <cp:revision>20</cp:revision>
  <cp:lastPrinted>2017-11-21T13:20:00Z</cp:lastPrinted>
  <dcterms:created xsi:type="dcterms:W3CDTF">2015-06-17T01:17:00Z</dcterms:created>
  <dcterms:modified xsi:type="dcterms:W3CDTF">2017-11-21T13:20:00Z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