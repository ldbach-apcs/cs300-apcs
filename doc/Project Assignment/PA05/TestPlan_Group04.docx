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435FBC" w:rsidRDefault="006A4C36">
      <w:pPr>
        <w:pStyle w:val="Projec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E597B">
        <w:t>&lt;Project Name&gt;</w:t>
      </w:r>
      <w:r>
        <w:fldChar w:fldCharType="end"/>
      </w:r>
    </w:p>
    <w:p w:rsidR="00435FBC" w:rsidRDefault="00E670E5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E597B">
        <w:t>&lt;Iteration/ Master&gt; Test Plan</w:t>
      </w:r>
      <w:r>
        <w:fldChar w:fldCharType="end"/>
      </w:r>
    </w:p>
    <w:p w:rsidR="00435FBC" w:rsidRDefault="00435FBC"/>
    <w:p w:rsidR="00435FBC" w:rsidRDefault="00435FB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435FBC" w:rsidRDefault="00435FBC">
      <w:pPr>
        <w:pStyle w:val="Title"/>
        <w:rPr>
          <w:sz w:val="28"/>
        </w:rPr>
      </w:pPr>
    </w:p>
    <w:p w:rsidR="00435FBC" w:rsidRDefault="00435FBC">
      <w:pPr>
        <w:jc w:val="right"/>
      </w:pPr>
    </w:p>
    <w:p w:rsidR="00435FBC" w:rsidRDefault="00435FBC">
      <w:pPr>
        <w:pStyle w:val="InfoBlue"/>
      </w:pPr>
      <w:r>
        <w:t xml:space="preserve"> </w:t>
      </w:r>
    </w:p>
    <w:p w:rsidR="00435FBC" w:rsidRDefault="00435FBC">
      <w:pPr>
        <w:pStyle w:val="InfoBlue"/>
        <w:sectPr w:rsidR="00435FB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35FBC" w:rsidRDefault="00435F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>
        <w:tc>
          <w:tcPr>
            <w:tcW w:w="2304" w:type="dxa"/>
            <w:shd w:val="pct5" w:color="auto" w:fill="auto"/>
          </w:tcPr>
          <w:p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>
        <w:trPr>
          <w:cantSplit/>
        </w:trPr>
        <w:tc>
          <w:tcPr>
            <w:tcW w:w="2304" w:type="dxa"/>
          </w:tcPr>
          <w:p w:rsidR="00435FBC" w:rsidRDefault="00E706CA">
            <w:pPr>
              <w:pStyle w:val="Tabletext"/>
            </w:pPr>
            <w:r>
              <w:t>&lt;13</w:t>
            </w:r>
            <w:r w:rsidR="00794B7D">
              <w:t>/12/2017</w:t>
            </w:r>
            <w:r w:rsidR="00435FBC">
              <w:t>&gt;</w:t>
            </w:r>
          </w:p>
        </w:tc>
        <w:tc>
          <w:tcPr>
            <w:tcW w:w="1152" w:type="dxa"/>
          </w:tcPr>
          <w:p w:rsidR="00435FBC" w:rsidRDefault="00E706CA">
            <w:pPr>
              <w:pStyle w:val="Tabletext"/>
            </w:pPr>
            <w:r>
              <w:t>&lt;1.0</w:t>
            </w:r>
            <w:r w:rsidR="00794B7D">
              <w:t xml:space="preserve"> </w:t>
            </w:r>
            <w:r w:rsidR="00435FBC">
              <w:t>&gt;</w:t>
            </w:r>
          </w:p>
        </w:tc>
        <w:tc>
          <w:tcPr>
            <w:tcW w:w="3744" w:type="dxa"/>
          </w:tcPr>
          <w:p w:rsidR="00435FBC" w:rsidRDefault="00E706CA">
            <w:pPr>
              <w:pStyle w:val="Tabletext"/>
            </w:pPr>
            <w:r>
              <w:t>All details of Test Plan.</w:t>
            </w:r>
          </w:p>
        </w:tc>
        <w:tc>
          <w:tcPr>
            <w:tcW w:w="2304" w:type="dxa"/>
          </w:tcPr>
          <w:p w:rsidR="00435FBC" w:rsidRDefault="00E706CA">
            <w:pPr>
              <w:pStyle w:val="Tabletext"/>
            </w:pPr>
            <w:r>
              <w:t>Phy Lieng</w:t>
            </w:r>
          </w:p>
        </w:tc>
      </w:tr>
      <w:tr w:rsidR="00435FBC">
        <w:trPr>
          <w:cantSplit/>
        </w:trPr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</w:tr>
      <w:tr w:rsidR="00435FBC">
        <w:trPr>
          <w:cantSplit/>
        </w:trPr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</w:tr>
      <w:tr w:rsidR="00435FBC">
        <w:trPr>
          <w:cantSplit/>
        </w:trPr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:rsidR="00435FBC" w:rsidRDefault="00435FBC">
            <w:pPr>
              <w:pStyle w:val="Tabletext"/>
            </w:pPr>
          </w:p>
        </w:tc>
      </w:tr>
    </w:tbl>
    <w:p w:rsidR="00435FBC" w:rsidRDefault="00435FBC"/>
    <w:p w:rsidR="00435FBC" w:rsidRDefault="00435FBC">
      <w:pPr>
        <w:pStyle w:val="Title"/>
      </w:pPr>
      <w:r>
        <w:br w:type="page"/>
      </w:r>
      <w:r>
        <w:lastRenderedPageBreak/>
        <w:t>Table of Contents</w:t>
      </w:r>
    </w:p>
    <w:p w:rsidR="00010CF5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CF5">
        <w:rPr>
          <w:noProof/>
        </w:rPr>
        <w:t>1.</w:t>
      </w:r>
      <w:r w:rsidR="00010C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10CF5">
        <w:rPr>
          <w:noProof/>
        </w:rPr>
        <w:t>Introduction</w:t>
      </w:r>
      <w:r w:rsidR="00010CF5">
        <w:rPr>
          <w:noProof/>
        </w:rPr>
        <w:tab/>
      </w:r>
      <w:r w:rsidR="00010CF5">
        <w:rPr>
          <w:noProof/>
        </w:rPr>
        <w:fldChar w:fldCharType="begin"/>
      </w:r>
      <w:r w:rsidR="00010CF5">
        <w:rPr>
          <w:noProof/>
        </w:rPr>
        <w:instrText xml:space="preserve"> PAGEREF _Toc420879979 \h </w:instrText>
      </w:r>
      <w:r w:rsidR="00010CF5">
        <w:rPr>
          <w:noProof/>
        </w:rPr>
      </w:r>
      <w:r w:rsidR="00010CF5">
        <w:rPr>
          <w:noProof/>
        </w:rPr>
        <w:fldChar w:fldCharType="separate"/>
      </w:r>
      <w:r w:rsidR="00010CF5">
        <w:rPr>
          <w:noProof/>
        </w:rPr>
        <w:t>4</w:t>
      </w:r>
      <w:r w:rsidR="00010CF5">
        <w:rPr>
          <w:noProof/>
        </w:rPr>
        <w:fldChar w:fldCharType="end"/>
      </w:r>
    </w:p>
    <w:p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35FBC" w:rsidRDefault="00435FBC">
      <w:pPr>
        <w:pStyle w:val="MainTitle"/>
        <w:ind w:left="450" w:firstLine="450"/>
      </w:pPr>
      <w:r>
        <w:fldChar w:fldCharType="end"/>
      </w:r>
      <w:r>
        <w:br w:type="page"/>
      </w:r>
      <w:r w:rsidR="00E670E5">
        <w:lastRenderedPageBreak/>
        <w:fldChar w:fldCharType="begin"/>
      </w:r>
      <w:r w:rsidR="00E670E5">
        <w:instrText xml:space="preserve"> TITLE  \* MERGEFORMAT </w:instrText>
      </w:r>
      <w:r w:rsidR="00E670E5">
        <w:fldChar w:fldCharType="separate"/>
      </w:r>
      <w:r w:rsidR="004E597B">
        <w:t>&lt;Iteration/ Master&gt; Test Plan</w:t>
      </w:r>
      <w:r w:rsidR="00E670E5">
        <w:fldChar w:fldCharType="end"/>
      </w:r>
    </w:p>
    <w:p w:rsidR="00C4349D" w:rsidRPr="00C4349D" w:rsidRDefault="00435FBC" w:rsidP="00C4349D">
      <w:pPr>
        <w:pStyle w:val="Heading1"/>
      </w:pPr>
      <w:bookmarkStart w:id="1" w:name="_Toc433104436"/>
      <w:bookmarkStart w:id="2" w:name="_Toc420879979"/>
      <w:r>
        <w:t>Introduction</w:t>
      </w:r>
      <w:bookmarkEnd w:id="1"/>
      <w:bookmarkEnd w:id="2"/>
    </w:p>
    <w:p w:rsidR="00435FBC" w:rsidRDefault="00435FBC">
      <w:pPr>
        <w:pStyle w:val="Heading2"/>
      </w:pPr>
      <w:bookmarkStart w:id="3" w:name="_Toc314978528"/>
      <w:bookmarkStart w:id="4" w:name="_Toc324843634"/>
      <w:bookmarkStart w:id="5" w:name="_Toc324851941"/>
      <w:bookmarkStart w:id="6" w:name="_Toc324915524"/>
      <w:bookmarkStart w:id="7" w:name="_Toc433104437"/>
      <w:bookmarkStart w:id="8" w:name="_Toc420879980"/>
      <w:r>
        <w:t>Purpose</w:t>
      </w:r>
      <w:bookmarkEnd w:id="3"/>
      <w:bookmarkEnd w:id="4"/>
      <w:bookmarkEnd w:id="5"/>
      <w:bookmarkEnd w:id="6"/>
      <w:bookmarkEnd w:id="7"/>
      <w:bookmarkEnd w:id="8"/>
    </w:p>
    <w:p w:rsidR="00794B7D" w:rsidRPr="00C82AC4" w:rsidRDefault="002A6F48" w:rsidP="002A6F48">
      <w:pPr>
        <w:pStyle w:val="BodyText"/>
        <w:rPr>
          <w:sz w:val="22"/>
          <w:szCs w:val="22"/>
        </w:rPr>
      </w:pPr>
      <w:r w:rsidRPr="00C82AC4">
        <w:rPr>
          <w:sz w:val="22"/>
          <w:szCs w:val="22"/>
        </w:rPr>
        <w:t>+ The test plan document for the D&amp;J game acquires the following objectives:</w:t>
      </w:r>
    </w:p>
    <w:p w:rsidR="002A6F48" w:rsidRPr="00C82AC4" w:rsidRDefault="002A6F48" w:rsidP="002A6F48">
      <w:pPr>
        <w:pStyle w:val="BodyText"/>
        <w:rPr>
          <w:sz w:val="22"/>
          <w:szCs w:val="22"/>
        </w:rPr>
      </w:pPr>
      <w:r w:rsidRPr="00C82AC4">
        <w:rPr>
          <w:sz w:val="22"/>
          <w:szCs w:val="22"/>
        </w:rPr>
        <w:tab/>
        <w:t xml:space="preserve">1. </w:t>
      </w:r>
      <w:r w:rsidR="009231C0" w:rsidRPr="00C82AC4">
        <w:rPr>
          <w:sz w:val="22"/>
          <w:szCs w:val="22"/>
        </w:rPr>
        <w:t>Identify software items include features and areas that should be tested.</w:t>
      </w:r>
    </w:p>
    <w:p w:rsidR="001548B9" w:rsidRPr="00C82AC4" w:rsidRDefault="001548B9" w:rsidP="002A6F48">
      <w:pPr>
        <w:pStyle w:val="BodyText"/>
        <w:rPr>
          <w:sz w:val="22"/>
          <w:szCs w:val="22"/>
        </w:rPr>
      </w:pPr>
      <w:r w:rsidRPr="00C82AC4">
        <w:rPr>
          <w:sz w:val="22"/>
          <w:szCs w:val="22"/>
        </w:rPr>
        <w:tab/>
        <w:t xml:space="preserve">2. List </w:t>
      </w:r>
      <w:r w:rsidR="009231C0" w:rsidRPr="00C82AC4">
        <w:rPr>
          <w:sz w:val="22"/>
          <w:szCs w:val="22"/>
        </w:rPr>
        <w:t xml:space="preserve">necessary environments required for Test which </w:t>
      </w:r>
      <w:r w:rsidR="00AB64BB" w:rsidRPr="00C82AC4">
        <w:rPr>
          <w:sz w:val="22"/>
          <w:szCs w:val="22"/>
        </w:rPr>
        <w:t>is comprised</w:t>
      </w:r>
      <w:r w:rsidR="009231C0" w:rsidRPr="00C82AC4">
        <w:rPr>
          <w:sz w:val="22"/>
          <w:szCs w:val="22"/>
        </w:rPr>
        <w:t xml:space="preserve"> of hardware, software and support tools.</w:t>
      </w:r>
    </w:p>
    <w:p w:rsidR="001548B9" w:rsidRPr="00C82AC4" w:rsidRDefault="001548B9" w:rsidP="002A6F48">
      <w:pPr>
        <w:pStyle w:val="BodyText"/>
        <w:rPr>
          <w:sz w:val="22"/>
          <w:szCs w:val="22"/>
        </w:rPr>
      </w:pPr>
      <w:r w:rsidRPr="00C82AC4">
        <w:rPr>
          <w:sz w:val="22"/>
          <w:szCs w:val="22"/>
        </w:rPr>
        <w:tab/>
        <w:t>3. Identify required resources and provide an estimate of the test efforts.</w:t>
      </w:r>
    </w:p>
    <w:p w:rsidR="00AB64BB" w:rsidRPr="00C82AC4" w:rsidRDefault="00AB64BB" w:rsidP="002A6F48">
      <w:pPr>
        <w:pStyle w:val="BodyText"/>
        <w:rPr>
          <w:sz w:val="22"/>
          <w:szCs w:val="22"/>
        </w:rPr>
      </w:pPr>
      <w:r w:rsidRPr="00C82AC4">
        <w:rPr>
          <w:sz w:val="22"/>
          <w:szCs w:val="22"/>
        </w:rPr>
        <w:t xml:space="preserve">+ </w:t>
      </w:r>
      <w:r w:rsidR="00195DC3" w:rsidRPr="00C82AC4">
        <w:rPr>
          <w:sz w:val="22"/>
          <w:szCs w:val="22"/>
        </w:rPr>
        <w:t xml:space="preserve">The </w:t>
      </w:r>
      <w:r w:rsidR="00C4349D" w:rsidRPr="00C82AC4">
        <w:rPr>
          <w:sz w:val="22"/>
          <w:szCs w:val="22"/>
        </w:rPr>
        <w:t>document</w:t>
      </w:r>
      <w:r w:rsidR="00123A94" w:rsidRPr="00C82AC4">
        <w:rPr>
          <w:sz w:val="22"/>
          <w:szCs w:val="22"/>
        </w:rPr>
        <w:t xml:space="preserve"> gives an overview of testing requirements for the D&amp;J game.</w:t>
      </w:r>
      <w:r w:rsidR="00C4349D" w:rsidRPr="00C82AC4">
        <w:rPr>
          <w:sz w:val="22"/>
          <w:szCs w:val="22"/>
        </w:rPr>
        <w:t xml:space="preserve"> </w:t>
      </w:r>
      <w:r w:rsidR="00C4349D" w:rsidRPr="00C82AC4">
        <w:rPr>
          <w:sz w:val="22"/>
          <w:szCs w:val="22"/>
        </w:rPr>
        <w:tab/>
      </w:r>
    </w:p>
    <w:p w:rsidR="00A30BA3" w:rsidRPr="00C82AC4" w:rsidRDefault="00A30BA3" w:rsidP="002A6F48">
      <w:pPr>
        <w:pStyle w:val="BodyText"/>
        <w:rPr>
          <w:sz w:val="22"/>
          <w:szCs w:val="22"/>
        </w:rPr>
      </w:pPr>
      <w:r w:rsidRPr="00C82AC4">
        <w:rPr>
          <w:sz w:val="22"/>
          <w:szCs w:val="22"/>
        </w:rPr>
        <w:t xml:space="preserve">+ </w:t>
      </w:r>
      <w:r w:rsidR="00123A94" w:rsidRPr="00C82AC4">
        <w:rPr>
          <w:sz w:val="22"/>
          <w:szCs w:val="22"/>
        </w:rPr>
        <w:t xml:space="preserve">This document will be used by all stakeholders including testers and developers </w:t>
      </w:r>
      <w:r w:rsidRPr="00C82AC4">
        <w:rPr>
          <w:sz w:val="22"/>
          <w:szCs w:val="22"/>
        </w:rPr>
        <w:t>in Group4</w:t>
      </w:r>
      <w:r w:rsidR="00123A94" w:rsidRPr="00C82AC4">
        <w:rPr>
          <w:sz w:val="22"/>
          <w:szCs w:val="22"/>
        </w:rPr>
        <w:t>.</w:t>
      </w:r>
    </w:p>
    <w:p w:rsidR="00123A94" w:rsidRPr="00C82AC4" w:rsidRDefault="00123A94" w:rsidP="002A6F48">
      <w:pPr>
        <w:pStyle w:val="BodyText"/>
        <w:rPr>
          <w:sz w:val="22"/>
          <w:szCs w:val="22"/>
        </w:rPr>
      </w:pPr>
      <w:r w:rsidRPr="00C82AC4">
        <w:rPr>
          <w:sz w:val="22"/>
          <w:szCs w:val="22"/>
        </w:rPr>
        <w:t xml:space="preserve">+ </w:t>
      </w:r>
      <w:r w:rsidR="001313AF" w:rsidRPr="00C82AC4">
        <w:rPr>
          <w:sz w:val="22"/>
          <w:szCs w:val="22"/>
        </w:rPr>
        <w:t>The key feature of this document is to help all stakeholders have a better understanding the details of testing.</w:t>
      </w:r>
    </w:p>
    <w:p w:rsidR="00435FBC" w:rsidRDefault="00435FBC">
      <w:pPr>
        <w:pStyle w:val="Heading1"/>
      </w:pPr>
      <w:bookmarkStart w:id="9" w:name="_Ref524432434"/>
      <w:bookmarkStart w:id="10" w:name="_Toc420879981"/>
      <w:r>
        <w:t>Target Test Items</w:t>
      </w:r>
      <w:bookmarkEnd w:id="9"/>
      <w:bookmarkEnd w:id="10"/>
    </w:p>
    <w:p w:rsidR="00097C72" w:rsidRPr="00C82AC4" w:rsidRDefault="00097C72" w:rsidP="00097C72">
      <w:pPr>
        <w:pStyle w:val="BodyText"/>
        <w:numPr>
          <w:ilvl w:val="0"/>
          <w:numId w:val="38"/>
        </w:numPr>
        <w:rPr>
          <w:sz w:val="22"/>
          <w:szCs w:val="22"/>
        </w:rPr>
      </w:pPr>
      <w:r w:rsidRPr="00C82AC4">
        <w:rPr>
          <w:sz w:val="22"/>
          <w:szCs w:val="22"/>
        </w:rPr>
        <w:t>Use cases, functional requirement, and non-functional requirement are identified as targets for testing the items listing below:</w:t>
      </w:r>
    </w:p>
    <w:p w:rsidR="001313AF" w:rsidRPr="00097C72" w:rsidRDefault="001313AF" w:rsidP="001313AF">
      <w:pPr>
        <w:pStyle w:val="BodyText"/>
        <w:rPr>
          <w:b/>
          <w:sz w:val="24"/>
          <w:szCs w:val="24"/>
        </w:rPr>
      </w:pPr>
      <w:r w:rsidRPr="00097C72">
        <w:rPr>
          <w:b/>
          <w:sz w:val="24"/>
          <w:szCs w:val="24"/>
        </w:rPr>
        <w:t>Database Testing</w:t>
      </w:r>
    </w:p>
    <w:p w:rsidR="001313AF" w:rsidRPr="00C82AC4" w:rsidRDefault="00326DBA" w:rsidP="001313AF">
      <w:pPr>
        <w:pStyle w:val="BodyText"/>
        <w:numPr>
          <w:ilvl w:val="0"/>
          <w:numId w:val="37"/>
        </w:numPr>
        <w:rPr>
          <w:sz w:val="22"/>
          <w:szCs w:val="22"/>
        </w:rPr>
      </w:pPr>
      <w:r w:rsidRPr="00C82AC4">
        <w:rPr>
          <w:sz w:val="22"/>
          <w:szCs w:val="22"/>
        </w:rPr>
        <w:t xml:space="preserve">Verify that current level </w:t>
      </w:r>
      <w:r w:rsidR="00097C72" w:rsidRPr="00C82AC4">
        <w:rPr>
          <w:sz w:val="22"/>
          <w:szCs w:val="22"/>
        </w:rPr>
        <w:t xml:space="preserve">of pet </w:t>
      </w:r>
      <w:r w:rsidRPr="00C82AC4">
        <w:rPr>
          <w:sz w:val="22"/>
          <w:szCs w:val="22"/>
        </w:rPr>
        <w:t xml:space="preserve">and affection points </w:t>
      </w:r>
      <w:r w:rsidR="00097C72" w:rsidRPr="00C82AC4">
        <w:rPr>
          <w:sz w:val="22"/>
          <w:szCs w:val="22"/>
        </w:rPr>
        <w:t xml:space="preserve">can be displayed. </w:t>
      </w:r>
    </w:p>
    <w:p w:rsidR="00097C72" w:rsidRPr="00C82AC4" w:rsidRDefault="00097C72" w:rsidP="001313AF">
      <w:pPr>
        <w:pStyle w:val="BodyText"/>
        <w:numPr>
          <w:ilvl w:val="0"/>
          <w:numId w:val="37"/>
        </w:numPr>
        <w:rPr>
          <w:sz w:val="22"/>
          <w:szCs w:val="22"/>
        </w:rPr>
      </w:pPr>
      <w:r w:rsidRPr="00C82AC4">
        <w:rPr>
          <w:sz w:val="22"/>
          <w:szCs w:val="22"/>
        </w:rPr>
        <w:t xml:space="preserve">Verify that missions and achievement status should be </w:t>
      </w:r>
      <w:r w:rsidR="00326DBA" w:rsidRPr="00C82AC4">
        <w:rPr>
          <w:sz w:val="22"/>
          <w:szCs w:val="22"/>
        </w:rPr>
        <w:t>maintained</w:t>
      </w:r>
      <w:r w:rsidRPr="00C82AC4">
        <w:rPr>
          <w:sz w:val="22"/>
          <w:szCs w:val="22"/>
        </w:rPr>
        <w:t xml:space="preserve"> and displayed precisely.</w:t>
      </w:r>
    </w:p>
    <w:p w:rsidR="00097C72" w:rsidRPr="00C82AC4" w:rsidRDefault="00326DBA" w:rsidP="001313AF">
      <w:pPr>
        <w:pStyle w:val="BodyText"/>
        <w:numPr>
          <w:ilvl w:val="0"/>
          <w:numId w:val="37"/>
        </w:numPr>
        <w:rPr>
          <w:sz w:val="22"/>
          <w:szCs w:val="22"/>
        </w:rPr>
      </w:pPr>
      <w:r w:rsidRPr="00C82AC4">
        <w:rPr>
          <w:sz w:val="22"/>
          <w:szCs w:val="22"/>
        </w:rPr>
        <w:t>The number of bought items in shop is conserved.</w:t>
      </w:r>
    </w:p>
    <w:p w:rsidR="00326DBA" w:rsidRDefault="00326DBA" w:rsidP="00326DBA">
      <w:pPr>
        <w:pStyle w:val="BodyText"/>
        <w:rPr>
          <w:b/>
          <w:sz w:val="24"/>
          <w:szCs w:val="24"/>
        </w:rPr>
      </w:pPr>
      <w:r w:rsidRPr="00326DBA">
        <w:rPr>
          <w:b/>
          <w:sz w:val="24"/>
          <w:szCs w:val="24"/>
        </w:rPr>
        <w:t>Functional Testing</w:t>
      </w:r>
    </w:p>
    <w:p w:rsidR="00E92ACE" w:rsidRPr="00C82AC4" w:rsidRDefault="00326DBA" w:rsidP="00326DBA">
      <w:pPr>
        <w:pStyle w:val="BodyText"/>
        <w:numPr>
          <w:ilvl w:val="0"/>
          <w:numId w:val="37"/>
        </w:numPr>
        <w:rPr>
          <w:b/>
          <w:sz w:val="22"/>
          <w:szCs w:val="22"/>
        </w:rPr>
      </w:pPr>
      <w:r w:rsidRPr="00C82AC4">
        <w:rPr>
          <w:sz w:val="22"/>
          <w:szCs w:val="22"/>
        </w:rPr>
        <w:t xml:space="preserve">Verify that users can </w:t>
      </w:r>
      <w:r w:rsidR="00E92ACE" w:rsidRPr="00C82AC4">
        <w:rPr>
          <w:sz w:val="22"/>
          <w:szCs w:val="22"/>
        </w:rPr>
        <w:t>share the game</w:t>
      </w:r>
      <w:r w:rsidRPr="00C82AC4">
        <w:rPr>
          <w:sz w:val="22"/>
          <w:szCs w:val="22"/>
        </w:rPr>
        <w:t xml:space="preserve"> on their </w:t>
      </w:r>
      <w:r w:rsidR="00E92ACE" w:rsidRPr="00C82AC4">
        <w:rPr>
          <w:sz w:val="22"/>
          <w:szCs w:val="22"/>
        </w:rPr>
        <w:t xml:space="preserve">Facebook </w:t>
      </w:r>
      <w:r w:rsidRPr="00C82AC4">
        <w:rPr>
          <w:sz w:val="22"/>
          <w:szCs w:val="22"/>
        </w:rPr>
        <w:t xml:space="preserve">walls </w:t>
      </w:r>
      <w:r w:rsidR="00E92ACE" w:rsidRPr="00C82AC4">
        <w:rPr>
          <w:sz w:val="22"/>
          <w:szCs w:val="22"/>
        </w:rPr>
        <w:t>anytime or after completing an achievement.</w:t>
      </w:r>
    </w:p>
    <w:p w:rsidR="00326DBA" w:rsidRPr="00C82AC4" w:rsidRDefault="00E92ACE" w:rsidP="00326DBA">
      <w:pPr>
        <w:pStyle w:val="BodyText"/>
        <w:numPr>
          <w:ilvl w:val="0"/>
          <w:numId w:val="37"/>
        </w:numPr>
        <w:rPr>
          <w:b/>
          <w:sz w:val="22"/>
          <w:szCs w:val="22"/>
        </w:rPr>
      </w:pPr>
      <w:r w:rsidRPr="00C82AC4">
        <w:rPr>
          <w:sz w:val="22"/>
          <w:szCs w:val="22"/>
        </w:rPr>
        <w:t>Verify that skins of pets can be changed and displayed precisely.</w:t>
      </w:r>
    </w:p>
    <w:p w:rsidR="00E92ACE" w:rsidRPr="00C82AC4" w:rsidRDefault="00E92ACE" w:rsidP="00326DBA">
      <w:pPr>
        <w:pStyle w:val="BodyText"/>
        <w:numPr>
          <w:ilvl w:val="0"/>
          <w:numId w:val="37"/>
        </w:numPr>
        <w:rPr>
          <w:b/>
          <w:sz w:val="22"/>
          <w:szCs w:val="22"/>
        </w:rPr>
      </w:pPr>
      <w:r w:rsidRPr="00C82AC4">
        <w:rPr>
          <w:sz w:val="22"/>
          <w:szCs w:val="22"/>
        </w:rPr>
        <w:t>Verify that after three days if users do not play, the affection points will decrease.</w:t>
      </w:r>
    </w:p>
    <w:p w:rsidR="00E92ACE" w:rsidRPr="00C82AC4" w:rsidRDefault="00E92ACE" w:rsidP="00326DBA">
      <w:pPr>
        <w:pStyle w:val="BodyText"/>
        <w:numPr>
          <w:ilvl w:val="0"/>
          <w:numId w:val="37"/>
        </w:numPr>
        <w:rPr>
          <w:b/>
          <w:sz w:val="22"/>
          <w:szCs w:val="22"/>
        </w:rPr>
      </w:pPr>
      <w:r w:rsidRPr="00C82AC4">
        <w:rPr>
          <w:sz w:val="22"/>
          <w:szCs w:val="22"/>
        </w:rPr>
        <w:t>Volume of the BGM</w:t>
      </w:r>
      <w:r w:rsidR="00735362" w:rsidRPr="00C82AC4">
        <w:rPr>
          <w:sz w:val="22"/>
          <w:szCs w:val="22"/>
        </w:rPr>
        <w:t xml:space="preserve"> should be generated properly</w:t>
      </w:r>
      <w:r w:rsidRPr="00C82AC4">
        <w:rPr>
          <w:sz w:val="22"/>
          <w:szCs w:val="22"/>
        </w:rPr>
        <w:t xml:space="preserve"> as the users modified.</w:t>
      </w:r>
    </w:p>
    <w:p w:rsidR="00735362" w:rsidRPr="00C82AC4" w:rsidRDefault="00735362" w:rsidP="00326DBA">
      <w:pPr>
        <w:pStyle w:val="BodyText"/>
        <w:numPr>
          <w:ilvl w:val="0"/>
          <w:numId w:val="37"/>
        </w:numPr>
        <w:rPr>
          <w:b/>
          <w:sz w:val="22"/>
          <w:szCs w:val="22"/>
        </w:rPr>
      </w:pPr>
      <w:r w:rsidRPr="00C82AC4">
        <w:rPr>
          <w:sz w:val="22"/>
          <w:szCs w:val="22"/>
        </w:rPr>
        <w:t xml:space="preserve">Verify that after completing a mission users can receive </w:t>
      </w:r>
    </w:p>
    <w:p w:rsidR="00735362" w:rsidRPr="00C82AC4" w:rsidRDefault="00735362" w:rsidP="00326DBA">
      <w:pPr>
        <w:pStyle w:val="BodyText"/>
        <w:numPr>
          <w:ilvl w:val="0"/>
          <w:numId w:val="37"/>
        </w:numPr>
        <w:rPr>
          <w:b/>
          <w:sz w:val="22"/>
          <w:szCs w:val="22"/>
        </w:rPr>
      </w:pPr>
      <w:r w:rsidRPr="00C82AC4">
        <w:rPr>
          <w:sz w:val="22"/>
          <w:szCs w:val="22"/>
        </w:rPr>
        <w:t xml:space="preserve">Verify that </w:t>
      </w:r>
      <w:r w:rsidR="000B6A4D" w:rsidRPr="00C82AC4">
        <w:rPr>
          <w:sz w:val="22"/>
          <w:szCs w:val="22"/>
        </w:rPr>
        <w:t>step counter can detect steps with approximately 2-3 steps difference.</w:t>
      </w:r>
    </w:p>
    <w:p w:rsidR="00D2273D" w:rsidRPr="00C82AC4" w:rsidRDefault="00D2273D" w:rsidP="00326DBA">
      <w:pPr>
        <w:pStyle w:val="BodyText"/>
        <w:numPr>
          <w:ilvl w:val="0"/>
          <w:numId w:val="37"/>
        </w:numPr>
        <w:rPr>
          <w:b/>
          <w:sz w:val="22"/>
          <w:szCs w:val="22"/>
        </w:rPr>
      </w:pPr>
      <w:r w:rsidRPr="00C82AC4">
        <w:rPr>
          <w:sz w:val="22"/>
          <w:szCs w:val="22"/>
        </w:rPr>
        <w:t>Verify all buttons act accurately to theirs functions.</w:t>
      </w:r>
    </w:p>
    <w:p w:rsidR="00683FC3" w:rsidRPr="00C82AC4" w:rsidRDefault="00683FC3" w:rsidP="00326DBA">
      <w:pPr>
        <w:pStyle w:val="BodyText"/>
        <w:numPr>
          <w:ilvl w:val="0"/>
          <w:numId w:val="37"/>
        </w:numPr>
        <w:rPr>
          <w:b/>
          <w:sz w:val="22"/>
          <w:szCs w:val="22"/>
        </w:rPr>
      </w:pPr>
      <w:r w:rsidRPr="00C82AC4">
        <w:rPr>
          <w:sz w:val="22"/>
          <w:szCs w:val="22"/>
        </w:rPr>
        <w:t>Verify the transactions of users in shop when buying items.</w:t>
      </w:r>
    </w:p>
    <w:p w:rsidR="00CF6948" w:rsidRDefault="00CF6948" w:rsidP="00CF6948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Performance </w:t>
      </w:r>
    </w:p>
    <w:p w:rsidR="00CF6948" w:rsidRPr="00C82AC4" w:rsidRDefault="00200B26" w:rsidP="00CF6948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C82AC4">
        <w:rPr>
          <w:sz w:val="22"/>
          <w:szCs w:val="22"/>
        </w:rPr>
        <w:t xml:space="preserve">Verify </w:t>
      </w:r>
      <w:r w:rsidR="00CF6948" w:rsidRPr="00C82AC4">
        <w:rPr>
          <w:sz w:val="22"/>
          <w:szCs w:val="22"/>
        </w:rPr>
        <w:t>the animation of pet at 30fps or more.</w:t>
      </w:r>
    </w:p>
    <w:p w:rsidR="00CF6948" w:rsidRPr="00C82AC4" w:rsidRDefault="00200B26" w:rsidP="00CF6948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C82AC4">
        <w:rPr>
          <w:sz w:val="22"/>
          <w:szCs w:val="22"/>
        </w:rPr>
        <w:t>Verify the response time of interface wh</w:t>
      </w:r>
      <w:r w:rsidR="00D2273D" w:rsidRPr="00C82AC4">
        <w:rPr>
          <w:sz w:val="22"/>
          <w:szCs w:val="22"/>
        </w:rPr>
        <w:t xml:space="preserve">en displaying pet and </w:t>
      </w:r>
      <w:r w:rsidR="00CF6948" w:rsidRPr="00C82AC4">
        <w:rPr>
          <w:sz w:val="22"/>
          <w:szCs w:val="22"/>
        </w:rPr>
        <w:t xml:space="preserve">load all the data from below </w:t>
      </w:r>
      <w:r w:rsidR="00D2273D" w:rsidRPr="00C82AC4">
        <w:rPr>
          <w:sz w:val="22"/>
          <w:szCs w:val="22"/>
        </w:rPr>
        <w:t>2</w:t>
      </w:r>
      <w:r w:rsidR="00CF6948" w:rsidRPr="00C82AC4">
        <w:rPr>
          <w:sz w:val="22"/>
          <w:szCs w:val="22"/>
        </w:rPr>
        <w:t xml:space="preserve"> seconds.</w:t>
      </w:r>
      <w:r w:rsidR="00CF6948" w:rsidRPr="00C82AC4">
        <w:rPr>
          <w:sz w:val="22"/>
          <w:szCs w:val="22"/>
        </w:rPr>
        <w:tab/>
      </w:r>
    </w:p>
    <w:p w:rsidR="00CF6948" w:rsidRPr="00C82AC4" w:rsidRDefault="00D2273D" w:rsidP="00CF6948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C82AC4">
        <w:rPr>
          <w:sz w:val="22"/>
          <w:szCs w:val="22"/>
        </w:rPr>
        <w:t xml:space="preserve">Verify </w:t>
      </w:r>
      <w:r w:rsidR="00CF6948" w:rsidRPr="00C82AC4">
        <w:rPr>
          <w:sz w:val="22"/>
          <w:szCs w:val="22"/>
        </w:rPr>
        <w:t>delaying time when measuring distance</w:t>
      </w:r>
      <w:r w:rsidRPr="00C82AC4">
        <w:rPr>
          <w:sz w:val="22"/>
          <w:szCs w:val="22"/>
        </w:rPr>
        <w:t xml:space="preserve"> or counting steps must below 2</w:t>
      </w:r>
      <w:r w:rsidR="00CF6948" w:rsidRPr="00C82AC4">
        <w:rPr>
          <w:sz w:val="22"/>
          <w:szCs w:val="22"/>
        </w:rPr>
        <w:t xml:space="preserve"> seconds.</w:t>
      </w:r>
    </w:p>
    <w:p w:rsidR="00CF6948" w:rsidRDefault="00CF6948" w:rsidP="00D2273D">
      <w:pPr>
        <w:pStyle w:val="BodyText"/>
        <w:rPr>
          <w:b/>
          <w:sz w:val="24"/>
          <w:szCs w:val="24"/>
        </w:rPr>
      </w:pPr>
    </w:p>
    <w:p w:rsidR="00D2273D" w:rsidRPr="00CF6948" w:rsidRDefault="00D2273D" w:rsidP="00D2273D">
      <w:pPr>
        <w:pStyle w:val="BodyText"/>
        <w:rPr>
          <w:b/>
          <w:sz w:val="24"/>
          <w:szCs w:val="24"/>
        </w:rPr>
      </w:pPr>
    </w:p>
    <w:p w:rsidR="00435FBC" w:rsidRDefault="00435FBC">
      <w:pPr>
        <w:pStyle w:val="Heading1"/>
      </w:pPr>
      <w:bookmarkStart w:id="11" w:name="_Toc420879982"/>
      <w:bookmarkStart w:id="12" w:name="_Toc314978545"/>
      <w:bookmarkStart w:id="13" w:name="_Toc324843648"/>
      <w:bookmarkStart w:id="14" w:name="_Toc324851955"/>
      <w:bookmarkStart w:id="15" w:name="_Toc324915538"/>
      <w:bookmarkStart w:id="16" w:name="_Toc433104459"/>
      <w:r>
        <w:lastRenderedPageBreak/>
        <w:t>Environmental Needs</w:t>
      </w:r>
      <w:bookmarkEnd w:id="11"/>
    </w:p>
    <w:p w:rsidR="00435FBC" w:rsidRDefault="00435FBC" w:rsidP="00683FC3">
      <w:pPr>
        <w:pStyle w:val="Heading2"/>
        <w:keepNext w:val="0"/>
      </w:pPr>
      <w:bookmarkStart w:id="17" w:name="_Toc420879983"/>
      <w:bookmarkEnd w:id="12"/>
      <w:bookmarkEnd w:id="13"/>
      <w:bookmarkEnd w:id="14"/>
      <w:bookmarkEnd w:id="15"/>
      <w:bookmarkEnd w:id="16"/>
      <w:r>
        <w:t>Hardware</w:t>
      </w:r>
      <w:r w:rsidR="004D68EC">
        <w:t xml:space="preserve"> Requirements</w:t>
      </w:r>
      <w:bookmarkEnd w:id="17"/>
    </w:p>
    <w:p w:rsidR="00D2273D" w:rsidRPr="00C82AC4" w:rsidRDefault="003C4567" w:rsidP="003C4567">
      <w:pPr>
        <w:pStyle w:val="BodyText"/>
        <w:numPr>
          <w:ilvl w:val="0"/>
          <w:numId w:val="37"/>
        </w:numPr>
        <w:rPr>
          <w:sz w:val="22"/>
          <w:szCs w:val="22"/>
        </w:rPr>
      </w:pPr>
      <w:r w:rsidRPr="00C82AC4">
        <w:rPr>
          <w:sz w:val="22"/>
          <w:szCs w:val="22"/>
        </w:rPr>
        <w:t>This game is an android game so an android device is a must.</w:t>
      </w:r>
    </w:p>
    <w:p w:rsidR="003C4567" w:rsidRPr="00C82AC4" w:rsidRDefault="00683FC3" w:rsidP="00683FC3">
      <w:pPr>
        <w:pStyle w:val="BodyText"/>
        <w:numPr>
          <w:ilvl w:val="0"/>
          <w:numId w:val="37"/>
        </w:numPr>
        <w:rPr>
          <w:sz w:val="22"/>
          <w:szCs w:val="22"/>
        </w:rPr>
      </w:pPr>
      <w:r w:rsidRPr="00C82AC4">
        <w:rPr>
          <w:sz w:val="22"/>
          <w:szCs w:val="22"/>
        </w:rPr>
        <w:t>Other hardware requirements like memory or storage still need to further investigate.</w:t>
      </w:r>
    </w:p>
    <w:p w:rsidR="00435FBC" w:rsidRDefault="00435FBC">
      <w:pPr>
        <w:pStyle w:val="Heading2"/>
      </w:pPr>
      <w:bookmarkStart w:id="18" w:name="_Toc420879984"/>
      <w:bookmarkStart w:id="19" w:name="_Toc324915535"/>
      <w:bookmarkStart w:id="20" w:name="_Toc433104456"/>
      <w:bookmarkStart w:id="21" w:name="_Toc314978546"/>
      <w:r>
        <w:t>Software in the Test Environment</w:t>
      </w:r>
      <w:bookmarkEnd w:id="18"/>
    </w:p>
    <w:p w:rsidR="00435FBC" w:rsidRDefault="00435FBC" w:rsidP="00D2273D">
      <w:pPr>
        <w:pStyle w:val="BodyText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 w:rsidR="00D2273D">
        <w:t>.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3240"/>
        <w:gridCol w:w="1530"/>
        <w:gridCol w:w="2340"/>
      </w:tblGrid>
      <w:tr w:rsidR="00010CF5" w:rsidTr="00010CF5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010CF5" w:rsidRDefault="00010CF5" w:rsidP="00466C6B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3C456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C4567" w:rsidRPr="00C82AC4" w:rsidRDefault="003C4567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Marshmallow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3C4567" w:rsidRPr="00C82AC4" w:rsidRDefault="003C4567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Running</w:t>
            </w:r>
            <w:r w:rsidR="00683FC3" w:rsidRPr="00C82AC4">
              <w:rPr>
                <w:sz w:val="22"/>
                <w:szCs w:val="22"/>
              </w:rPr>
              <w:t xml:space="preserve"> game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:rsidR="003C4567" w:rsidRPr="00C82AC4" w:rsidRDefault="003C4567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6.0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4567" w:rsidRPr="00C82AC4" w:rsidRDefault="003C4567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Operating System</w:t>
            </w:r>
          </w:p>
        </w:tc>
      </w:tr>
      <w:tr w:rsidR="003C456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C4567" w:rsidRPr="00C82AC4" w:rsidRDefault="00683FC3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Nougat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3C4567" w:rsidRPr="00C82AC4" w:rsidRDefault="00683FC3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Running game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:rsidR="003C4567" w:rsidRPr="00C82AC4" w:rsidRDefault="00683FC3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7.0,7.1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4567" w:rsidRPr="00C82AC4" w:rsidRDefault="003C4567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Operating System</w:t>
            </w:r>
          </w:p>
        </w:tc>
      </w:tr>
      <w:tr w:rsidR="00683FC3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83FC3" w:rsidRPr="00C82AC4" w:rsidRDefault="00683FC3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SQLite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683FC3" w:rsidRPr="00C82AC4" w:rsidRDefault="00683FC3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Store data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:rsidR="00683FC3" w:rsidRPr="00C82AC4" w:rsidRDefault="00683FC3" w:rsidP="003C4567">
            <w:pPr>
              <w:pStyle w:val="BodyText1"/>
              <w:rPr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FC3" w:rsidRPr="00C82AC4" w:rsidRDefault="00683FC3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Database</w:t>
            </w:r>
          </w:p>
        </w:tc>
      </w:tr>
      <w:tr w:rsidR="00E706CA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706CA" w:rsidRPr="00C82AC4" w:rsidRDefault="00E706CA" w:rsidP="003C4567">
            <w:pPr>
              <w:pStyle w:val="BodyText1"/>
              <w:rPr>
                <w:sz w:val="22"/>
                <w:szCs w:val="22"/>
              </w:rPr>
            </w:pPr>
            <w:proofErr w:type="spellStart"/>
            <w:r w:rsidRPr="00C82AC4">
              <w:rPr>
                <w:sz w:val="22"/>
                <w:szCs w:val="22"/>
              </w:rPr>
              <w:t>FacebookSDK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706CA" w:rsidRPr="00C82AC4" w:rsidRDefault="00E706CA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Sharing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:rsidR="00E706CA" w:rsidRPr="00C82AC4" w:rsidRDefault="00E706CA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4.29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06CA" w:rsidRPr="00C82AC4" w:rsidRDefault="00E706CA" w:rsidP="003C4567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Social Network</w:t>
            </w:r>
          </w:p>
        </w:tc>
      </w:tr>
    </w:tbl>
    <w:p w:rsidR="00435FBC" w:rsidRDefault="00435FBC">
      <w:pPr>
        <w:pStyle w:val="BodyText"/>
      </w:pPr>
    </w:p>
    <w:p w:rsidR="00435FBC" w:rsidRDefault="00435FBC">
      <w:pPr>
        <w:pStyle w:val="Heading2"/>
      </w:pPr>
      <w:bookmarkStart w:id="22" w:name="_Toc420879985"/>
      <w:r>
        <w:t>Productivity and Support Tools</w:t>
      </w:r>
      <w:bookmarkEnd w:id="19"/>
      <w:bookmarkEnd w:id="20"/>
      <w:bookmarkEnd w:id="22"/>
    </w:p>
    <w:p w:rsidR="00435FBC" w:rsidRDefault="00435FBC" w:rsidP="003C4567">
      <w:pPr>
        <w:pStyle w:val="BodyText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 w:rsidR="003C4567"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683FC3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83FC3" w:rsidRPr="00C82AC4" w:rsidRDefault="007D2388">
            <w:pPr>
              <w:pStyle w:val="BodyText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Automation Testing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683FC3" w:rsidRPr="00C82AC4" w:rsidRDefault="007D2388">
            <w:pPr>
              <w:pStyle w:val="BodyText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Unity UI Automation Test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683FC3" w:rsidRPr="00C82AC4" w:rsidRDefault="00683FC3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3FC3" w:rsidRPr="00C82AC4" w:rsidRDefault="00683FC3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</w:tr>
      <w:tr w:rsidR="00435FBC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35FBC" w:rsidRPr="00C82AC4" w:rsidRDefault="00435FBC">
            <w:pPr>
              <w:pStyle w:val="BodyText1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435FBC" w:rsidRPr="00C82AC4" w:rsidRDefault="003C4567">
            <w:pPr>
              <w:pStyle w:val="BodyText1"/>
              <w:jc w:val="center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MS Excel 2016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435FBC" w:rsidRPr="00C82AC4" w:rsidRDefault="00010CF5">
            <w:pPr>
              <w:pStyle w:val="BodyText1"/>
              <w:jc w:val="center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FBC" w:rsidRPr="00C82AC4" w:rsidRDefault="003C4567">
            <w:pPr>
              <w:pStyle w:val="BodyText1"/>
              <w:jc w:val="center"/>
              <w:rPr>
                <w:sz w:val="22"/>
                <w:szCs w:val="22"/>
              </w:rPr>
            </w:pPr>
            <w:r w:rsidRPr="00C82AC4">
              <w:rPr>
                <w:sz w:val="22"/>
                <w:szCs w:val="22"/>
              </w:rPr>
              <w:t>2016</w:t>
            </w:r>
          </w:p>
        </w:tc>
      </w:tr>
    </w:tbl>
    <w:p w:rsidR="00435FBC" w:rsidRDefault="00435FBC">
      <w:pPr>
        <w:pStyle w:val="Heading1"/>
      </w:pPr>
      <w:bookmarkStart w:id="23" w:name="_Toc314978543"/>
      <w:bookmarkStart w:id="24" w:name="_Toc324843646"/>
      <w:bookmarkStart w:id="25" w:name="_Toc324851953"/>
      <w:bookmarkStart w:id="26" w:name="_Toc324915536"/>
      <w:bookmarkStart w:id="27" w:name="_Toc433104457"/>
      <w:bookmarkStart w:id="28" w:name="_Ref524433573"/>
      <w:bookmarkStart w:id="29" w:name="_Ref524434117"/>
      <w:bookmarkStart w:id="30" w:name="_Toc420879986"/>
      <w:r>
        <w:t>Responsibilities, Staffing, and Training Needs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435FBC" w:rsidRDefault="00435FBC">
      <w:pPr>
        <w:pStyle w:val="Heading2"/>
      </w:pPr>
      <w:bookmarkStart w:id="31" w:name="_Toc417790805"/>
      <w:bookmarkStart w:id="32" w:name="_Toc433104458"/>
      <w:bookmarkStart w:id="33" w:name="_Toc420879987"/>
      <w:r>
        <w:t>People and Roles</w:t>
      </w:r>
      <w:bookmarkEnd w:id="31"/>
      <w:bookmarkEnd w:id="32"/>
      <w:bookmarkEnd w:id="33"/>
    </w:p>
    <w:p w:rsidR="00435FBC" w:rsidRDefault="00435FBC" w:rsidP="00683FC3">
      <w:pPr>
        <w:pStyle w:val="BodyText"/>
        <w:ind w:left="0" w:firstLine="450"/>
      </w:pPr>
      <w:r>
        <w:t>This table shows the staffing a</w:t>
      </w:r>
      <w:r w:rsidR="00683FC3">
        <w:t>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435FBC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:rsidR="00435FBC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 w:rsidTr="00A02355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A02355" w:rsidP="00A02355">
            <w:pPr>
              <w:pStyle w:val="BodyText1"/>
              <w:jc w:val="center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:rsidR="00435FBC" w:rsidRDefault="00435FBC">
            <w:pPr>
              <w:pStyle w:val="BodyText1"/>
            </w:pPr>
            <w:r>
              <w:t>Responsibilities include: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 xml:space="preserve">agree mission 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identify motivators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:rsidR="00435FBC" w:rsidRDefault="00435FBC" w:rsidP="00A02355">
            <w:pPr>
              <w:pStyle w:val="BodyText1"/>
              <w:ind w:left="360"/>
            </w:pPr>
          </w:p>
        </w:tc>
      </w:tr>
      <w:tr w:rsidR="00435FBC" w:rsidTr="00A02355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35FBC" w:rsidRDefault="00435FBC">
            <w:pPr>
              <w:pStyle w:val="BodyText1"/>
            </w:pPr>
            <w:r>
              <w:lastRenderedPageBreak/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7D2388" w:rsidP="00A02355">
            <w:pPr>
              <w:pStyle w:val="BodyText1"/>
              <w:jc w:val="center"/>
            </w:pPr>
            <w:r>
              <w:t>3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BC" w:rsidRDefault="00435FBC">
            <w:pPr>
              <w:pStyle w:val="BodyText1"/>
            </w:pPr>
            <w:r>
              <w:t>Implements and executes the tests.</w:t>
            </w:r>
          </w:p>
          <w:p w:rsidR="00435FBC" w:rsidRDefault="00435FBC">
            <w:pPr>
              <w:pStyle w:val="BodyText1"/>
            </w:pPr>
            <w:r>
              <w:t>Responsibilities include:</w:t>
            </w:r>
          </w:p>
          <w:p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proofErr w:type="spellStart"/>
            <w:r>
              <w:t>analyze</w:t>
            </w:r>
            <w:proofErr w:type="spellEnd"/>
            <w:r>
              <w:t xml:space="preserve"> and recover from test failures</w:t>
            </w:r>
          </w:p>
          <w:p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</w:tbl>
    <w:p w:rsidR="00435FBC" w:rsidRDefault="00435FBC">
      <w:pPr>
        <w:pStyle w:val="BodyText"/>
      </w:pPr>
    </w:p>
    <w:bookmarkEnd w:id="21"/>
    <w:bookmarkEnd w:id="0"/>
    <w:p w:rsidR="00435FBC" w:rsidRDefault="00435FBC">
      <w:pPr>
        <w:pStyle w:val="BodyText"/>
      </w:pPr>
    </w:p>
    <w:sectPr w:rsidR="00435FB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0E5" w:rsidRDefault="00E670E5">
      <w:pPr>
        <w:spacing w:line="240" w:lineRule="auto"/>
      </w:pPr>
      <w:r>
        <w:separator/>
      </w:r>
    </w:p>
  </w:endnote>
  <w:endnote w:type="continuationSeparator" w:id="0">
    <w:p w:rsidR="00E670E5" w:rsidRDefault="00E67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194" w:rsidRDefault="00C641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4194" w:rsidRDefault="00C641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419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4194" w:rsidRDefault="00C6419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4194" w:rsidRDefault="00C64194">
          <w:pPr>
            <w:jc w:val="center"/>
          </w:pPr>
          <w:r>
            <w:sym w:font="Symbol" w:char="F0D3"/>
          </w:r>
          <w:r w:rsidR="00E706CA">
            <w:t>Group04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40446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4194" w:rsidRDefault="00C6419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570D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C64194" w:rsidRDefault="00C641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194" w:rsidRDefault="00C64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0E5" w:rsidRDefault="00E670E5">
      <w:pPr>
        <w:spacing w:line="240" w:lineRule="auto"/>
      </w:pPr>
      <w:r>
        <w:separator/>
      </w:r>
    </w:p>
  </w:footnote>
  <w:footnote w:type="continuationSeparator" w:id="0">
    <w:p w:rsidR="00E670E5" w:rsidRDefault="00E670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194" w:rsidRDefault="00C64194">
    <w:pPr>
      <w:rPr>
        <w:sz w:val="24"/>
      </w:rPr>
    </w:pPr>
  </w:p>
  <w:p w:rsidR="00C64194" w:rsidRDefault="00C64194">
    <w:pPr>
      <w:pBdr>
        <w:top w:val="single" w:sz="6" w:space="1" w:color="auto"/>
      </w:pBdr>
      <w:rPr>
        <w:sz w:val="24"/>
      </w:rPr>
    </w:pPr>
  </w:p>
  <w:p w:rsidR="00C64194" w:rsidRDefault="00A023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ChansNguyeenQuas</w:t>
    </w:r>
    <w:proofErr w:type="spellEnd"/>
  </w:p>
  <w:p w:rsidR="00C64194" w:rsidRDefault="00C64194">
    <w:pPr>
      <w:pBdr>
        <w:bottom w:val="single" w:sz="6" w:space="1" w:color="auto"/>
      </w:pBdr>
      <w:jc w:val="right"/>
      <w:rPr>
        <w:sz w:val="24"/>
      </w:rPr>
    </w:pPr>
  </w:p>
  <w:p w:rsidR="00C64194" w:rsidRDefault="00C641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4194">
      <w:tc>
        <w:tcPr>
          <w:tcW w:w="6379" w:type="dxa"/>
        </w:tcPr>
        <w:p w:rsidR="00C64194" w:rsidRDefault="00CB5917">
          <w:r>
            <w:t>D&amp;J</w:t>
          </w:r>
        </w:p>
      </w:tc>
      <w:tc>
        <w:tcPr>
          <w:tcW w:w="3179" w:type="dxa"/>
        </w:tcPr>
        <w:p w:rsidR="00C64194" w:rsidRDefault="00E706C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</w:t>
          </w:r>
          <w:r w:rsidR="00C64194">
            <w:t>&gt;</w:t>
          </w:r>
        </w:p>
      </w:tc>
    </w:tr>
    <w:tr w:rsidR="00C64194">
      <w:tc>
        <w:tcPr>
          <w:tcW w:w="6379" w:type="dxa"/>
        </w:tcPr>
        <w:p w:rsidR="00C64194" w:rsidRDefault="00E670E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C64194">
            <w:t>&lt;Iteration/ Master&gt; Test Plan</w:t>
          </w:r>
          <w:r>
            <w:fldChar w:fldCharType="end"/>
          </w:r>
        </w:p>
      </w:tc>
      <w:tc>
        <w:tcPr>
          <w:tcW w:w="3179" w:type="dxa"/>
        </w:tcPr>
        <w:p w:rsidR="00C64194" w:rsidRDefault="00E706CA">
          <w:r>
            <w:t xml:space="preserve">  Date:  &lt;13/12/2017</w:t>
          </w:r>
          <w:r w:rsidR="00C64194">
            <w:t>&gt;</w:t>
          </w:r>
        </w:p>
      </w:tc>
    </w:tr>
    <w:tr w:rsidR="00C64194">
      <w:tc>
        <w:tcPr>
          <w:tcW w:w="9558" w:type="dxa"/>
          <w:gridSpan w:val="2"/>
        </w:tcPr>
        <w:p w:rsidR="00C64194" w:rsidRDefault="00CB5917">
          <w:r>
            <w:t>TestPlan_Group04</w:t>
          </w:r>
        </w:p>
      </w:tc>
    </w:tr>
  </w:tbl>
  <w:p w:rsidR="00C64194" w:rsidRDefault="00C641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194" w:rsidRDefault="00C641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8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8E2772"/>
    <w:multiLevelType w:val="hybridMultilevel"/>
    <w:tmpl w:val="087853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4" w15:restartNumberingAfterBreak="0">
    <w:nsid w:val="41C43E5E"/>
    <w:multiLevelType w:val="hybridMultilevel"/>
    <w:tmpl w:val="B4082048"/>
    <w:lvl w:ilvl="0" w:tplc="57A0102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731BC"/>
    <w:multiLevelType w:val="hybridMultilevel"/>
    <w:tmpl w:val="7C822E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0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1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3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5" w15:restartNumberingAfterBreak="0">
    <w:nsid w:val="66D00055"/>
    <w:multiLevelType w:val="hybridMultilevel"/>
    <w:tmpl w:val="DA0C8550"/>
    <w:lvl w:ilvl="0" w:tplc="6B3EBD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0" w15:restartNumberingAfterBreak="0">
    <w:nsid w:val="73F96419"/>
    <w:multiLevelType w:val="hybridMultilevel"/>
    <w:tmpl w:val="A614F502"/>
    <w:lvl w:ilvl="0" w:tplc="4E5EF09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2E65D9"/>
    <w:multiLevelType w:val="hybridMultilevel"/>
    <w:tmpl w:val="E1F87874"/>
    <w:lvl w:ilvl="0" w:tplc="D9B20E6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9"/>
  </w:num>
  <w:num w:numId="7">
    <w:abstractNumId w:val="6"/>
  </w:num>
  <w:num w:numId="8">
    <w:abstractNumId w:val="33"/>
  </w:num>
  <w:num w:numId="9">
    <w:abstractNumId w:val="27"/>
  </w:num>
  <w:num w:numId="10">
    <w:abstractNumId w:val="5"/>
  </w:num>
  <w:num w:numId="11">
    <w:abstractNumId w:val="11"/>
  </w:num>
  <w:num w:numId="12">
    <w:abstractNumId w:val="32"/>
  </w:num>
  <w:num w:numId="13">
    <w:abstractNumId w:val="13"/>
  </w:num>
  <w:num w:numId="14">
    <w:abstractNumId w:val="20"/>
  </w:num>
  <w:num w:numId="15">
    <w:abstractNumId w:val="24"/>
  </w:num>
  <w:num w:numId="16">
    <w:abstractNumId w:val="2"/>
  </w:num>
  <w:num w:numId="17">
    <w:abstractNumId w:val="22"/>
  </w:num>
  <w:num w:numId="18">
    <w:abstractNumId w:val="26"/>
  </w:num>
  <w:num w:numId="19">
    <w:abstractNumId w:val="15"/>
  </w:num>
  <w:num w:numId="20">
    <w:abstractNumId w:val="28"/>
  </w:num>
  <w:num w:numId="21">
    <w:abstractNumId w:val="8"/>
  </w:num>
  <w:num w:numId="22">
    <w:abstractNumId w:val="21"/>
  </w:num>
  <w:num w:numId="23">
    <w:abstractNumId w:val="16"/>
  </w:num>
  <w:num w:numId="24">
    <w:abstractNumId w:val="7"/>
  </w:num>
  <w:num w:numId="25">
    <w:abstractNumId w:val="19"/>
  </w:num>
  <w:num w:numId="26">
    <w:abstractNumId w:val="29"/>
  </w:num>
  <w:num w:numId="27">
    <w:abstractNumId w:val="12"/>
  </w:num>
  <w:num w:numId="28">
    <w:abstractNumId w:val="23"/>
  </w:num>
  <w:num w:numId="29">
    <w:abstractNumId w:val="1"/>
  </w:num>
  <w:num w:numId="30">
    <w:abstractNumId w:val="4"/>
  </w:num>
  <w:num w:numId="31">
    <w:abstractNumId w:val="3"/>
  </w:num>
  <w:num w:numId="32">
    <w:abstractNumId w:val="17"/>
  </w:num>
  <w:num w:numId="33">
    <w:abstractNumId w:val="18"/>
  </w:num>
  <w:num w:numId="34">
    <w:abstractNumId w:val="10"/>
  </w:num>
  <w:num w:numId="35">
    <w:abstractNumId w:val="25"/>
  </w:num>
  <w:num w:numId="36">
    <w:abstractNumId w:val="30"/>
  </w:num>
  <w:num w:numId="37">
    <w:abstractNumId w:val="14"/>
  </w:num>
  <w:num w:numId="38">
    <w:abstractNumId w:val="3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7B"/>
    <w:rsid w:val="00010CF5"/>
    <w:rsid w:val="000475B6"/>
    <w:rsid w:val="00097C72"/>
    <w:rsid w:val="000B6A4D"/>
    <w:rsid w:val="00106257"/>
    <w:rsid w:val="00123A94"/>
    <w:rsid w:val="001313AF"/>
    <w:rsid w:val="001548B9"/>
    <w:rsid w:val="00195DC3"/>
    <w:rsid w:val="0019731F"/>
    <w:rsid w:val="001C0B2F"/>
    <w:rsid w:val="001F4583"/>
    <w:rsid w:val="00200B26"/>
    <w:rsid w:val="00277A5D"/>
    <w:rsid w:val="002A6F48"/>
    <w:rsid w:val="00326DBA"/>
    <w:rsid w:val="00336656"/>
    <w:rsid w:val="003C4567"/>
    <w:rsid w:val="00435FBC"/>
    <w:rsid w:val="00466C6B"/>
    <w:rsid w:val="00484C70"/>
    <w:rsid w:val="004D68EC"/>
    <w:rsid w:val="004E597B"/>
    <w:rsid w:val="00531117"/>
    <w:rsid w:val="0061580D"/>
    <w:rsid w:val="00644C52"/>
    <w:rsid w:val="00683FC3"/>
    <w:rsid w:val="006A4C36"/>
    <w:rsid w:val="00723324"/>
    <w:rsid w:val="0072543B"/>
    <w:rsid w:val="00735362"/>
    <w:rsid w:val="007577F3"/>
    <w:rsid w:val="00794B7D"/>
    <w:rsid w:val="007A1DF3"/>
    <w:rsid w:val="007D2388"/>
    <w:rsid w:val="00801632"/>
    <w:rsid w:val="008601B2"/>
    <w:rsid w:val="00877957"/>
    <w:rsid w:val="009231C0"/>
    <w:rsid w:val="00940446"/>
    <w:rsid w:val="009570DB"/>
    <w:rsid w:val="009F4768"/>
    <w:rsid w:val="00A02355"/>
    <w:rsid w:val="00A30BA3"/>
    <w:rsid w:val="00A3164F"/>
    <w:rsid w:val="00AB64BB"/>
    <w:rsid w:val="00B4127B"/>
    <w:rsid w:val="00B52302"/>
    <w:rsid w:val="00C4349D"/>
    <w:rsid w:val="00C47062"/>
    <w:rsid w:val="00C64194"/>
    <w:rsid w:val="00C82AC4"/>
    <w:rsid w:val="00C90D5C"/>
    <w:rsid w:val="00CA7D07"/>
    <w:rsid w:val="00CB5917"/>
    <w:rsid w:val="00CF6948"/>
    <w:rsid w:val="00D2273D"/>
    <w:rsid w:val="00D62349"/>
    <w:rsid w:val="00E670E5"/>
    <w:rsid w:val="00E706CA"/>
    <w:rsid w:val="00E9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0BA330"/>
  <w15:docId w15:val="{6A41806E-7A85-4960-9569-87E8D7E6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6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2811C-75FD-49B8-BE52-CED9874F5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521</TotalTime>
  <Pages>6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LIENG THE PHY</cp:lastModifiedBy>
  <cp:revision>16</cp:revision>
  <cp:lastPrinted>2001-09-06T16:54:00Z</cp:lastPrinted>
  <dcterms:created xsi:type="dcterms:W3CDTF">2015-05-28T10:29:00Z</dcterms:created>
  <dcterms:modified xsi:type="dcterms:W3CDTF">2017-12-28T14:36:00Z</dcterms:modified>
</cp:coreProperties>
</file>