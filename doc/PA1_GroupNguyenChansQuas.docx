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7A5" w:rsidRDefault="00A174C1">
      <w:pPr>
        <w:pStyle w:val="Title"/>
        <w:jc w:val="right"/>
      </w:pPr>
      <w:fldSimple w:instr=" SUBJECT  \* MERGEFORMAT ">
        <w:r w:rsidR="00E61387">
          <w:t>EverRun</w:t>
        </w:r>
      </w:fldSimple>
    </w:p>
    <w:p w:rsidR="007C47A5" w:rsidRDefault="00A174C1">
      <w:pPr>
        <w:pStyle w:val="Title"/>
        <w:jc w:val="right"/>
      </w:pPr>
      <w:fldSimple w:instr=" TITLE  \* MERGEFORMAT ">
        <w:r w:rsidR="0009538F">
          <w:t>Software Development Plan</w:t>
        </w:r>
      </w:fldSimple>
    </w:p>
    <w:p w:rsidR="007C47A5" w:rsidRDefault="007C47A5">
      <w:pPr>
        <w:pStyle w:val="Title"/>
        <w:jc w:val="right"/>
        <w:rPr>
          <w:sz w:val="28"/>
        </w:rPr>
      </w:pPr>
      <w:r>
        <w:rPr>
          <w:sz w:val="28"/>
        </w:rPr>
        <w:t>Version &lt;1.0&gt;</w:t>
      </w:r>
    </w:p>
    <w:p w:rsidR="007C47A5" w:rsidRDefault="007C47A5">
      <w:pPr>
        <w:pStyle w:val="Title"/>
        <w:rPr>
          <w:sz w:val="28"/>
        </w:rPr>
      </w:pPr>
    </w:p>
    <w:p w:rsidR="007C47A5" w:rsidRDefault="007C47A5">
      <w:pPr>
        <w:pStyle w:val="BodyText"/>
      </w:pPr>
    </w:p>
    <w:p w:rsidR="007C47A5" w:rsidRDefault="007C47A5">
      <w:pPr>
        <w:sectPr w:rsidR="007C47A5">
          <w:headerReference w:type="default" r:id="rId9"/>
          <w:footerReference w:type="even" r:id="rId10"/>
          <w:pgSz w:w="12240" w:h="15840" w:code="1"/>
          <w:pgMar w:top="1440" w:right="1440" w:bottom="1440" w:left="1440" w:header="720" w:footer="720" w:gutter="0"/>
          <w:cols w:space="720"/>
          <w:vAlign w:val="center"/>
        </w:sectPr>
      </w:pPr>
    </w:p>
    <w:p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tc>
          <w:tcPr>
            <w:tcW w:w="2304" w:type="dxa"/>
          </w:tcPr>
          <w:p w:rsidR="007C47A5" w:rsidRDefault="007C47A5">
            <w:pPr>
              <w:pStyle w:val="Tabletext"/>
              <w:jc w:val="center"/>
              <w:rPr>
                <w:b/>
              </w:rPr>
            </w:pPr>
            <w:r>
              <w:rPr>
                <w:b/>
              </w:rPr>
              <w:t>Date</w:t>
            </w:r>
          </w:p>
        </w:tc>
        <w:tc>
          <w:tcPr>
            <w:tcW w:w="1152" w:type="dxa"/>
          </w:tcPr>
          <w:p w:rsidR="007C47A5" w:rsidRDefault="007C47A5">
            <w:pPr>
              <w:pStyle w:val="Tabletext"/>
              <w:jc w:val="center"/>
              <w:rPr>
                <w:b/>
              </w:rPr>
            </w:pPr>
            <w:r>
              <w:rPr>
                <w:b/>
              </w:rPr>
              <w:t>Version</w:t>
            </w:r>
          </w:p>
        </w:tc>
        <w:tc>
          <w:tcPr>
            <w:tcW w:w="3744" w:type="dxa"/>
          </w:tcPr>
          <w:p w:rsidR="007C47A5" w:rsidRDefault="007C47A5">
            <w:pPr>
              <w:pStyle w:val="Tabletext"/>
              <w:jc w:val="center"/>
              <w:rPr>
                <w:b/>
              </w:rPr>
            </w:pPr>
            <w:r>
              <w:rPr>
                <w:b/>
              </w:rPr>
              <w:t>Description</w:t>
            </w:r>
          </w:p>
        </w:tc>
        <w:tc>
          <w:tcPr>
            <w:tcW w:w="2304" w:type="dxa"/>
          </w:tcPr>
          <w:p w:rsidR="007C47A5" w:rsidRDefault="007C47A5">
            <w:pPr>
              <w:pStyle w:val="Tabletext"/>
              <w:jc w:val="center"/>
              <w:rPr>
                <w:b/>
              </w:rPr>
            </w:pPr>
            <w:r>
              <w:rPr>
                <w:b/>
              </w:rPr>
              <w:t>Author</w:t>
            </w:r>
          </w:p>
        </w:tc>
      </w:tr>
      <w:tr w:rsidR="007C47A5">
        <w:tc>
          <w:tcPr>
            <w:tcW w:w="2304" w:type="dxa"/>
          </w:tcPr>
          <w:p w:rsidR="007C47A5" w:rsidRDefault="007C47A5">
            <w:pPr>
              <w:pStyle w:val="Tabletext"/>
            </w:pPr>
            <w:r>
              <w:t>&lt;dd/mmm/yy&gt;</w:t>
            </w:r>
          </w:p>
        </w:tc>
        <w:tc>
          <w:tcPr>
            <w:tcW w:w="1152" w:type="dxa"/>
          </w:tcPr>
          <w:p w:rsidR="007C47A5" w:rsidRDefault="007C47A5">
            <w:pPr>
              <w:pStyle w:val="Tabletext"/>
            </w:pPr>
            <w:r>
              <w:t>&lt;x.x&gt;</w:t>
            </w:r>
          </w:p>
        </w:tc>
        <w:tc>
          <w:tcPr>
            <w:tcW w:w="3744" w:type="dxa"/>
          </w:tcPr>
          <w:p w:rsidR="007C47A5" w:rsidRDefault="007C47A5">
            <w:pPr>
              <w:pStyle w:val="Tabletext"/>
            </w:pPr>
            <w:r>
              <w:t>&lt;details&gt;</w:t>
            </w:r>
          </w:p>
        </w:tc>
        <w:tc>
          <w:tcPr>
            <w:tcW w:w="2304" w:type="dxa"/>
          </w:tcPr>
          <w:p w:rsidR="007C47A5" w:rsidRDefault="007C47A5">
            <w:pPr>
              <w:pStyle w:val="Tabletext"/>
            </w:pPr>
            <w:r>
              <w:t>&lt;name&gt;</w:t>
            </w: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bl>
    <w:p w:rsidR="007C47A5" w:rsidRDefault="007C47A5"/>
    <w:p w:rsidR="007C47A5" w:rsidRDefault="007C47A5">
      <w:pPr>
        <w:pStyle w:val="Title"/>
      </w:pPr>
      <w:r>
        <w:br w:type="page"/>
      </w:r>
      <w:r>
        <w:lastRenderedPageBreak/>
        <w:t>Table of Contents</w:t>
      </w:r>
    </w:p>
    <w:p w:rsidR="00651BFA" w:rsidRDefault="00EE3C86">
      <w:pPr>
        <w:pStyle w:val="TOC1"/>
        <w:tabs>
          <w:tab w:val="left" w:pos="400"/>
          <w:tab w:val="right" w:leader="dot" w:pos="9350"/>
        </w:tabs>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w:instrText>
      </w:r>
      <w:r>
        <w:rPr>
          <w:b w:val="0"/>
          <w:bCs w:val="0"/>
        </w:rPr>
        <w:fldChar w:fldCharType="separate"/>
      </w:r>
      <w:hyperlink w:anchor="_Toc413446305" w:history="1">
        <w:r w:rsidR="00651BFA" w:rsidRPr="00AD6812">
          <w:rPr>
            <w:rStyle w:val="Hyperlink"/>
            <w:noProof/>
          </w:rPr>
          <w:t>1.</w:t>
        </w:r>
        <w:r w:rsidR="00651BFA">
          <w:rPr>
            <w:rFonts w:asciiTheme="minorHAnsi" w:eastAsiaTheme="minorEastAsia" w:hAnsiTheme="minorHAnsi" w:cstheme="minorBidi"/>
            <w:b w:val="0"/>
            <w:bCs w:val="0"/>
            <w:noProof/>
            <w:sz w:val="22"/>
            <w:szCs w:val="22"/>
          </w:rPr>
          <w:tab/>
        </w:r>
        <w:r w:rsidR="00651BFA" w:rsidRPr="00AD6812">
          <w:rPr>
            <w:rStyle w:val="Hyperlink"/>
            <w:noProof/>
          </w:rPr>
          <w:t>Introduction</w:t>
        </w:r>
        <w:r w:rsidR="00651BFA">
          <w:rPr>
            <w:noProof/>
            <w:webHidden/>
          </w:rPr>
          <w:tab/>
        </w:r>
        <w:r w:rsidR="00651BFA">
          <w:rPr>
            <w:noProof/>
            <w:webHidden/>
          </w:rPr>
          <w:fldChar w:fldCharType="begin"/>
        </w:r>
        <w:r w:rsidR="00651BFA">
          <w:rPr>
            <w:noProof/>
            <w:webHidden/>
          </w:rPr>
          <w:instrText xml:space="preserve"> PAGEREF _Toc413446305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F8270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06" w:history="1">
        <w:r w:rsidR="00651BFA" w:rsidRPr="00AD6812">
          <w:rPr>
            <w:rStyle w:val="Hyperlink"/>
            <w:noProof/>
          </w:rPr>
          <w:t>2.</w:t>
        </w:r>
        <w:r w:rsidR="00651BFA">
          <w:rPr>
            <w:rFonts w:asciiTheme="minorHAnsi" w:eastAsiaTheme="minorEastAsia" w:hAnsiTheme="minorHAnsi" w:cstheme="minorBidi"/>
            <w:b w:val="0"/>
            <w:bCs w:val="0"/>
            <w:noProof/>
            <w:sz w:val="22"/>
            <w:szCs w:val="22"/>
          </w:rPr>
          <w:tab/>
        </w:r>
        <w:r w:rsidR="00651BFA" w:rsidRPr="00AD6812">
          <w:rPr>
            <w:rStyle w:val="Hyperlink"/>
            <w:noProof/>
          </w:rPr>
          <w:t>Project Overview</w:t>
        </w:r>
        <w:r w:rsidR="00651BFA">
          <w:rPr>
            <w:noProof/>
            <w:webHidden/>
          </w:rPr>
          <w:tab/>
        </w:r>
        <w:r w:rsidR="00651BFA">
          <w:rPr>
            <w:noProof/>
            <w:webHidden/>
          </w:rPr>
          <w:fldChar w:fldCharType="begin"/>
        </w:r>
        <w:r w:rsidR="00651BFA">
          <w:rPr>
            <w:noProof/>
            <w:webHidden/>
          </w:rPr>
          <w:instrText xml:space="preserve"> PAGEREF _Toc413446306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F8270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7" w:history="1">
        <w:r w:rsidR="00651BFA" w:rsidRPr="00AD6812">
          <w:rPr>
            <w:rStyle w:val="Hyperlink"/>
            <w:noProof/>
          </w:rPr>
          <w:t>2.1</w:t>
        </w:r>
        <w:r w:rsidR="00651BFA">
          <w:rPr>
            <w:rFonts w:asciiTheme="minorHAnsi" w:eastAsiaTheme="minorEastAsia" w:hAnsiTheme="minorHAnsi" w:cstheme="minorBidi"/>
            <w:i w:val="0"/>
            <w:iCs w:val="0"/>
            <w:noProof/>
            <w:sz w:val="22"/>
            <w:szCs w:val="22"/>
          </w:rPr>
          <w:tab/>
        </w:r>
        <w:r w:rsidR="00651BFA" w:rsidRPr="00AD6812">
          <w:rPr>
            <w:rStyle w:val="Hyperlink"/>
            <w:noProof/>
          </w:rPr>
          <w:t>Project Purpose, Scope, and Objectives</w:t>
        </w:r>
        <w:r w:rsidR="00651BFA">
          <w:rPr>
            <w:noProof/>
            <w:webHidden/>
          </w:rPr>
          <w:tab/>
        </w:r>
        <w:r w:rsidR="00651BFA">
          <w:rPr>
            <w:noProof/>
            <w:webHidden/>
          </w:rPr>
          <w:fldChar w:fldCharType="begin"/>
        </w:r>
        <w:r w:rsidR="00651BFA">
          <w:rPr>
            <w:noProof/>
            <w:webHidden/>
          </w:rPr>
          <w:instrText xml:space="preserve"> PAGEREF _Toc413446307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F8270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8" w:history="1">
        <w:r w:rsidR="00651BFA" w:rsidRPr="00AD6812">
          <w:rPr>
            <w:rStyle w:val="Hyperlink"/>
            <w:noProof/>
          </w:rPr>
          <w:t>2.2</w:t>
        </w:r>
        <w:r w:rsidR="00651BFA">
          <w:rPr>
            <w:rFonts w:asciiTheme="minorHAnsi" w:eastAsiaTheme="minorEastAsia" w:hAnsiTheme="minorHAnsi" w:cstheme="minorBidi"/>
            <w:i w:val="0"/>
            <w:iCs w:val="0"/>
            <w:noProof/>
            <w:sz w:val="22"/>
            <w:szCs w:val="22"/>
          </w:rPr>
          <w:tab/>
        </w:r>
        <w:r w:rsidR="00651BFA" w:rsidRPr="00AD6812">
          <w:rPr>
            <w:rStyle w:val="Hyperlink"/>
            <w:noProof/>
          </w:rPr>
          <w:t>Assumptions and Constraints</w:t>
        </w:r>
        <w:r w:rsidR="00651BFA">
          <w:rPr>
            <w:noProof/>
            <w:webHidden/>
          </w:rPr>
          <w:tab/>
        </w:r>
        <w:r w:rsidR="00651BFA">
          <w:rPr>
            <w:noProof/>
            <w:webHidden/>
          </w:rPr>
          <w:fldChar w:fldCharType="begin"/>
        </w:r>
        <w:r w:rsidR="00651BFA">
          <w:rPr>
            <w:noProof/>
            <w:webHidden/>
          </w:rPr>
          <w:instrText xml:space="preserve"> PAGEREF _Toc413446308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F8270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09" w:history="1">
        <w:r w:rsidR="00651BFA" w:rsidRPr="00AD6812">
          <w:rPr>
            <w:rStyle w:val="Hyperlink"/>
            <w:noProof/>
          </w:rPr>
          <w:t>2.3</w:t>
        </w:r>
        <w:r w:rsidR="00651BFA">
          <w:rPr>
            <w:rFonts w:asciiTheme="minorHAnsi" w:eastAsiaTheme="minorEastAsia" w:hAnsiTheme="minorHAnsi" w:cstheme="minorBidi"/>
            <w:i w:val="0"/>
            <w:iCs w:val="0"/>
            <w:noProof/>
            <w:sz w:val="22"/>
            <w:szCs w:val="22"/>
          </w:rPr>
          <w:tab/>
        </w:r>
        <w:r w:rsidR="00651BFA" w:rsidRPr="00AD6812">
          <w:rPr>
            <w:rStyle w:val="Hyperlink"/>
            <w:noProof/>
          </w:rPr>
          <w:t>Project Deliverables</w:t>
        </w:r>
        <w:r w:rsidR="00651BFA">
          <w:rPr>
            <w:noProof/>
            <w:webHidden/>
          </w:rPr>
          <w:tab/>
        </w:r>
        <w:r w:rsidR="00651BFA">
          <w:rPr>
            <w:noProof/>
            <w:webHidden/>
          </w:rPr>
          <w:fldChar w:fldCharType="begin"/>
        </w:r>
        <w:r w:rsidR="00651BFA">
          <w:rPr>
            <w:noProof/>
            <w:webHidden/>
          </w:rPr>
          <w:instrText xml:space="preserve"> PAGEREF _Toc413446309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F8270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10" w:history="1">
        <w:r w:rsidR="00651BFA" w:rsidRPr="00AD6812">
          <w:rPr>
            <w:rStyle w:val="Hyperlink"/>
            <w:noProof/>
          </w:rPr>
          <w:t>3.</w:t>
        </w:r>
        <w:r w:rsidR="00651BFA">
          <w:rPr>
            <w:rFonts w:asciiTheme="minorHAnsi" w:eastAsiaTheme="minorEastAsia" w:hAnsiTheme="minorHAnsi" w:cstheme="minorBidi"/>
            <w:b w:val="0"/>
            <w:bCs w:val="0"/>
            <w:noProof/>
            <w:sz w:val="22"/>
            <w:szCs w:val="22"/>
          </w:rPr>
          <w:tab/>
        </w:r>
        <w:r w:rsidR="00651BFA" w:rsidRPr="00AD6812">
          <w:rPr>
            <w:rStyle w:val="Hyperlink"/>
            <w:noProof/>
          </w:rPr>
          <w:t>Project Organization</w:t>
        </w:r>
        <w:r w:rsidR="00651BFA">
          <w:rPr>
            <w:noProof/>
            <w:webHidden/>
          </w:rPr>
          <w:tab/>
        </w:r>
        <w:r w:rsidR="00651BFA">
          <w:rPr>
            <w:noProof/>
            <w:webHidden/>
          </w:rPr>
          <w:fldChar w:fldCharType="begin"/>
        </w:r>
        <w:r w:rsidR="00651BFA">
          <w:rPr>
            <w:noProof/>
            <w:webHidden/>
          </w:rPr>
          <w:instrText xml:space="preserve"> PAGEREF _Toc413446310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F8270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1" w:history="1">
        <w:r w:rsidR="00651BFA" w:rsidRPr="00AD6812">
          <w:rPr>
            <w:rStyle w:val="Hyperlink"/>
            <w:noProof/>
          </w:rPr>
          <w:t>3.1</w:t>
        </w:r>
        <w:r w:rsidR="00651BFA">
          <w:rPr>
            <w:rFonts w:asciiTheme="minorHAnsi" w:eastAsiaTheme="minorEastAsia" w:hAnsiTheme="minorHAnsi" w:cstheme="minorBidi"/>
            <w:i w:val="0"/>
            <w:iCs w:val="0"/>
            <w:noProof/>
            <w:sz w:val="22"/>
            <w:szCs w:val="22"/>
          </w:rPr>
          <w:tab/>
        </w:r>
        <w:r w:rsidR="00651BFA" w:rsidRPr="00AD6812">
          <w:rPr>
            <w:rStyle w:val="Hyperlink"/>
            <w:noProof/>
          </w:rPr>
          <w:t>Organizational Structure</w:t>
        </w:r>
        <w:r w:rsidR="00651BFA">
          <w:rPr>
            <w:noProof/>
            <w:webHidden/>
          </w:rPr>
          <w:tab/>
        </w:r>
        <w:r w:rsidR="00651BFA">
          <w:rPr>
            <w:noProof/>
            <w:webHidden/>
          </w:rPr>
          <w:fldChar w:fldCharType="begin"/>
        </w:r>
        <w:r w:rsidR="00651BFA">
          <w:rPr>
            <w:noProof/>
            <w:webHidden/>
          </w:rPr>
          <w:instrText xml:space="preserve"> PAGEREF _Toc413446311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F8270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2" w:history="1">
        <w:r w:rsidR="00651BFA" w:rsidRPr="00AD6812">
          <w:rPr>
            <w:rStyle w:val="Hyperlink"/>
            <w:noProof/>
          </w:rPr>
          <w:t>3.2</w:t>
        </w:r>
        <w:r w:rsidR="00651BFA">
          <w:rPr>
            <w:rFonts w:asciiTheme="minorHAnsi" w:eastAsiaTheme="minorEastAsia" w:hAnsiTheme="minorHAnsi" w:cstheme="minorBidi"/>
            <w:i w:val="0"/>
            <w:iCs w:val="0"/>
            <w:noProof/>
            <w:sz w:val="22"/>
            <w:szCs w:val="22"/>
          </w:rPr>
          <w:tab/>
        </w:r>
        <w:r w:rsidR="00651BFA" w:rsidRPr="00AD6812">
          <w:rPr>
            <w:rStyle w:val="Hyperlink"/>
            <w:noProof/>
          </w:rPr>
          <w:t>Roles and Responsibilities</w:t>
        </w:r>
        <w:r w:rsidR="00651BFA">
          <w:rPr>
            <w:noProof/>
            <w:webHidden/>
          </w:rPr>
          <w:tab/>
        </w:r>
        <w:r w:rsidR="00651BFA">
          <w:rPr>
            <w:noProof/>
            <w:webHidden/>
          </w:rPr>
          <w:fldChar w:fldCharType="begin"/>
        </w:r>
        <w:r w:rsidR="00651BFA">
          <w:rPr>
            <w:noProof/>
            <w:webHidden/>
          </w:rPr>
          <w:instrText xml:space="preserve"> PAGEREF _Toc413446312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F8270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3446313" w:history="1">
        <w:r w:rsidR="00651BFA" w:rsidRPr="00AD6812">
          <w:rPr>
            <w:rStyle w:val="Hyperlink"/>
            <w:noProof/>
          </w:rPr>
          <w:t>4.</w:t>
        </w:r>
        <w:r w:rsidR="00651BFA">
          <w:rPr>
            <w:rFonts w:asciiTheme="minorHAnsi" w:eastAsiaTheme="minorEastAsia" w:hAnsiTheme="minorHAnsi" w:cstheme="minorBidi"/>
            <w:b w:val="0"/>
            <w:bCs w:val="0"/>
            <w:noProof/>
            <w:sz w:val="22"/>
            <w:szCs w:val="22"/>
          </w:rPr>
          <w:tab/>
        </w:r>
        <w:r w:rsidR="00651BFA" w:rsidRPr="00AD6812">
          <w:rPr>
            <w:rStyle w:val="Hyperlink"/>
            <w:noProof/>
          </w:rPr>
          <w:t>Management Process</w:t>
        </w:r>
        <w:r w:rsidR="00651BFA">
          <w:rPr>
            <w:noProof/>
            <w:webHidden/>
          </w:rPr>
          <w:tab/>
        </w:r>
        <w:r w:rsidR="00651BFA">
          <w:rPr>
            <w:noProof/>
            <w:webHidden/>
          </w:rPr>
          <w:fldChar w:fldCharType="begin"/>
        </w:r>
        <w:r w:rsidR="00651BFA">
          <w:rPr>
            <w:noProof/>
            <w:webHidden/>
          </w:rPr>
          <w:instrText xml:space="preserve"> PAGEREF _Toc413446313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F8270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4" w:history="1">
        <w:r w:rsidR="00651BFA" w:rsidRPr="00AD6812">
          <w:rPr>
            <w:rStyle w:val="Hyperlink"/>
            <w:noProof/>
          </w:rPr>
          <w:t>4.1</w:t>
        </w:r>
        <w:r w:rsidR="00651BFA">
          <w:rPr>
            <w:rFonts w:asciiTheme="minorHAnsi" w:eastAsiaTheme="minorEastAsia" w:hAnsiTheme="minorHAnsi" w:cstheme="minorBidi"/>
            <w:i w:val="0"/>
            <w:iCs w:val="0"/>
            <w:noProof/>
            <w:sz w:val="22"/>
            <w:szCs w:val="22"/>
          </w:rPr>
          <w:tab/>
        </w:r>
        <w:r w:rsidR="00651BFA" w:rsidRPr="00AD6812">
          <w:rPr>
            <w:rStyle w:val="Hyperlink"/>
            <w:noProof/>
          </w:rPr>
          <w:t>Project Estimates</w:t>
        </w:r>
        <w:r w:rsidR="00651BFA">
          <w:rPr>
            <w:noProof/>
            <w:webHidden/>
          </w:rPr>
          <w:tab/>
        </w:r>
        <w:r w:rsidR="00651BFA">
          <w:rPr>
            <w:noProof/>
            <w:webHidden/>
          </w:rPr>
          <w:fldChar w:fldCharType="begin"/>
        </w:r>
        <w:r w:rsidR="00651BFA">
          <w:rPr>
            <w:noProof/>
            <w:webHidden/>
          </w:rPr>
          <w:instrText xml:space="preserve"> PAGEREF _Toc413446314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F8270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15" w:history="1">
        <w:r w:rsidR="00651BFA" w:rsidRPr="00AD6812">
          <w:rPr>
            <w:rStyle w:val="Hyperlink"/>
            <w:noProof/>
          </w:rPr>
          <w:t>4.2</w:t>
        </w:r>
        <w:r w:rsidR="00651BFA">
          <w:rPr>
            <w:rFonts w:asciiTheme="minorHAnsi" w:eastAsiaTheme="minorEastAsia" w:hAnsiTheme="minorHAnsi" w:cstheme="minorBidi"/>
            <w:i w:val="0"/>
            <w:iCs w:val="0"/>
            <w:noProof/>
            <w:sz w:val="22"/>
            <w:szCs w:val="22"/>
          </w:rPr>
          <w:tab/>
        </w:r>
        <w:r w:rsidR="00651BFA" w:rsidRPr="00AD6812">
          <w:rPr>
            <w:rStyle w:val="Hyperlink"/>
            <w:noProof/>
          </w:rPr>
          <w:t>Project Plan</w:t>
        </w:r>
        <w:r w:rsidR="00651BFA">
          <w:rPr>
            <w:noProof/>
            <w:webHidden/>
          </w:rPr>
          <w:tab/>
        </w:r>
        <w:r w:rsidR="00651BFA">
          <w:rPr>
            <w:noProof/>
            <w:webHidden/>
          </w:rPr>
          <w:fldChar w:fldCharType="begin"/>
        </w:r>
        <w:r w:rsidR="00651BFA">
          <w:rPr>
            <w:noProof/>
            <w:webHidden/>
          </w:rPr>
          <w:instrText xml:space="preserve"> PAGEREF _Toc413446315 \h </w:instrText>
        </w:r>
        <w:r w:rsidR="00651BFA">
          <w:rPr>
            <w:noProof/>
            <w:webHidden/>
          </w:rPr>
        </w:r>
        <w:r w:rsidR="00651BFA">
          <w:rPr>
            <w:noProof/>
            <w:webHidden/>
          </w:rPr>
          <w:fldChar w:fldCharType="separate"/>
        </w:r>
        <w:r w:rsidR="00651BFA">
          <w:rPr>
            <w:noProof/>
            <w:webHidden/>
          </w:rPr>
          <w:t>4</w:t>
        </w:r>
        <w:r w:rsidR="00651BFA">
          <w:rPr>
            <w:noProof/>
            <w:webHidden/>
          </w:rPr>
          <w:fldChar w:fldCharType="end"/>
        </w:r>
      </w:hyperlink>
    </w:p>
    <w:p w:rsidR="00651BFA" w:rsidRDefault="00F82703">
      <w:pPr>
        <w:pStyle w:val="TOC3"/>
        <w:tabs>
          <w:tab w:val="left" w:pos="1200"/>
          <w:tab w:val="right" w:leader="dot" w:pos="9350"/>
        </w:tabs>
        <w:rPr>
          <w:rFonts w:asciiTheme="minorHAnsi" w:eastAsiaTheme="minorEastAsia" w:hAnsiTheme="minorHAnsi" w:cstheme="minorBidi"/>
          <w:noProof/>
          <w:sz w:val="22"/>
          <w:szCs w:val="22"/>
        </w:rPr>
      </w:pPr>
      <w:hyperlink w:anchor="_Toc413446316" w:history="1">
        <w:r w:rsidR="00651BFA" w:rsidRPr="00AD6812">
          <w:rPr>
            <w:rStyle w:val="Hyperlink"/>
            <w:noProof/>
          </w:rPr>
          <w:t>4.2.1</w:t>
        </w:r>
        <w:r w:rsidR="00651BFA">
          <w:rPr>
            <w:rFonts w:asciiTheme="minorHAnsi" w:eastAsiaTheme="minorEastAsia" w:hAnsiTheme="minorHAnsi" w:cstheme="minorBidi"/>
            <w:noProof/>
            <w:sz w:val="22"/>
            <w:szCs w:val="22"/>
          </w:rPr>
          <w:tab/>
        </w:r>
        <w:r w:rsidR="00651BFA" w:rsidRPr="00AD6812">
          <w:rPr>
            <w:rStyle w:val="Hyperlink"/>
            <w:noProof/>
          </w:rPr>
          <w:t>Phase and Iteration Plan</w:t>
        </w:r>
        <w:r w:rsidR="00651BFA">
          <w:rPr>
            <w:noProof/>
            <w:webHidden/>
          </w:rPr>
          <w:tab/>
        </w:r>
        <w:r w:rsidR="00651BFA">
          <w:rPr>
            <w:noProof/>
            <w:webHidden/>
          </w:rPr>
          <w:fldChar w:fldCharType="begin"/>
        </w:r>
        <w:r w:rsidR="00651BFA">
          <w:rPr>
            <w:noProof/>
            <w:webHidden/>
          </w:rPr>
          <w:instrText xml:space="preserve"> PAGEREF _Toc413446316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F82703">
      <w:pPr>
        <w:pStyle w:val="TOC3"/>
        <w:tabs>
          <w:tab w:val="left" w:pos="1200"/>
          <w:tab w:val="right" w:leader="dot" w:pos="9350"/>
        </w:tabs>
        <w:rPr>
          <w:rFonts w:asciiTheme="minorHAnsi" w:eastAsiaTheme="minorEastAsia" w:hAnsiTheme="minorHAnsi" w:cstheme="minorBidi"/>
          <w:noProof/>
          <w:sz w:val="22"/>
          <w:szCs w:val="22"/>
        </w:rPr>
      </w:pPr>
      <w:hyperlink w:anchor="_Toc413446317" w:history="1">
        <w:r w:rsidR="00651BFA" w:rsidRPr="00AD6812">
          <w:rPr>
            <w:rStyle w:val="Hyperlink"/>
            <w:noProof/>
          </w:rPr>
          <w:t>4.2.2</w:t>
        </w:r>
        <w:r w:rsidR="00651BFA">
          <w:rPr>
            <w:rFonts w:asciiTheme="minorHAnsi" w:eastAsiaTheme="minorEastAsia" w:hAnsiTheme="minorHAnsi" w:cstheme="minorBidi"/>
            <w:noProof/>
            <w:sz w:val="22"/>
            <w:szCs w:val="22"/>
          </w:rPr>
          <w:tab/>
        </w:r>
        <w:r w:rsidR="00651BFA" w:rsidRPr="00AD6812">
          <w:rPr>
            <w:rStyle w:val="Hyperlink"/>
            <w:noProof/>
          </w:rPr>
          <w:t>Releases</w:t>
        </w:r>
        <w:r w:rsidR="00651BFA">
          <w:rPr>
            <w:noProof/>
            <w:webHidden/>
          </w:rPr>
          <w:tab/>
        </w:r>
        <w:r w:rsidR="00651BFA">
          <w:rPr>
            <w:noProof/>
            <w:webHidden/>
          </w:rPr>
          <w:fldChar w:fldCharType="begin"/>
        </w:r>
        <w:r w:rsidR="00651BFA">
          <w:rPr>
            <w:noProof/>
            <w:webHidden/>
          </w:rPr>
          <w:instrText xml:space="preserve"> PAGEREF _Toc413446317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F82703">
      <w:pPr>
        <w:pStyle w:val="TOC3"/>
        <w:tabs>
          <w:tab w:val="left" w:pos="1200"/>
          <w:tab w:val="right" w:leader="dot" w:pos="9350"/>
        </w:tabs>
        <w:rPr>
          <w:rFonts w:asciiTheme="minorHAnsi" w:eastAsiaTheme="minorEastAsia" w:hAnsiTheme="minorHAnsi" w:cstheme="minorBidi"/>
          <w:noProof/>
          <w:sz w:val="22"/>
          <w:szCs w:val="22"/>
        </w:rPr>
      </w:pPr>
      <w:hyperlink w:anchor="_Toc413446318" w:history="1">
        <w:r w:rsidR="00651BFA" w:rsidRPr="00AD6812">
          <w:rPr>
            <w:rStyle w:val="Hyperlink"/>
            <w:noProof/>
          </w:rPr>
          <w:t>4.2.3</w:t>
        </w:r>
        <w:r w:rsidR="00651BFA">
          <w:rPr>
            <w:rFonts w:asciiTheme="minorHAnsi" w:eastAsiaTheme="minorEastAsia" w:hAnsiTheme="minorHAnsi" w:cstheme="minorBidi"/>
            <w:noProof/>
            <w:sz w:val="22"/>
            <w:szCs w:val="22"/>
          </w:rPr>
          <w:tab/>
        </w:r>
        <w:r w:rsidR="00651BFA" w:rsidRPr="00AD6812">
          <w:rPr>
            <w:rStyle w:val="Hyperlink"/>
            <w:noProof/>
          </w:rPr>
          <w:t>Project Schedule</w:t>
        </w:r>
        <w:r w:rsidR="00651BFA">
          <w:rPr>
            <w:noProof/>
            <w:webHidden/>
          </w:rPr>
          <w:tab/>
        </w:r>
        <w:r w:rsidR="00651BFA">
          <w:rPr>
            <w:noProof/>
            <w:webHidden/>
          </w:rPr>
          <w:fldChar w:fldCharType="begin"/>
        </w:r>
        <w:r w:rsidR="00651BFA">
          <w:rPr>
            <w:noProof/>
            <w:webHidden/>
          </w:rPr>
          <w:instrText xml:space="preserve"> PAGEREF _Toc413446318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F82703">
      <w:pPr>
        <w:pStyle w:val="TOC3"/>
        <w:tabs>
          <w:tab w:val="left" w:pos="1200"/>
          <w:tab w:val="right" w:leader="dot" w:pos="9350"/>
        </w:tabs>
        <w:rPr>
          <w:rFonts w:asciiTheme="minorHAnsi" w:eastAsiaTheme="minorEastAsia" w:hAnsiTheme="minorHAnsi" w:cstheme="minorBidi"/>
          <w:noProof/>
          <w:sz w:val="22"/>
          <w:szCs w:val="22"/>
        </w:rPr>
      </w:pPr>
      <w:hyperlink w:anchor="_Toc413446319" w:history="1">
        <w:r w:rsidR="00651BFA" w:rsidRPr="00AD6812">
          <w:rPr>
            <w:rStyle w:val="Hyperlink"/>
            <w:noProof/>
          </w:rPr>
          <w:t>4.2.4</w:t>
        </w:r>
        <w:r w:rsidR="00651BFA">
          <w:rPr>
            <w:rFonts w:asciiTheme="minorHAnsi" w:eastAsiaTheme="minorEastAsia" w:hAnsiTheme="minorHAnsi" w:cstheme="minorBidi"/>
            <w:noProof/>
            <w:sz w:val="22"/>
            <w:szCs w:val="22"/>
          </w:rPr>
          <w:tab/>
        </w:r>
        <w:r w:rsidR="00651BFA" w:rsidRPr="00AD6812">
          <w:rPr>
            <w:rStyle w:val="Hyperlink"/>
            <w:noProof/>
          </w:rPr>
          <w:t>Project Resourcing</w:t>
        </w:r>
        <w:r w:rsidR="00651BFA">
          <w:rPr>
            <w:noProof/>
            <w:webHidden/>
          </w:rPr>
          <w:tab/>
        </w:r>
        <w:r w:rsidR="00651BFA">
          <w:rPr>
            <w:noProof/>
            <w:webHidden/>
          </w:rPr>
          <w:fldChar w:fldCharType="begin"/>
        </w:r>
        <w:r w:rsidR="00651BFA">
          <w:rPr>
            <w:noProof/>
            <w:webHidden/>
          </w:rPr>
          <w:instrText xml:space="preserve"> PAGEREF _Toc413446319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F8270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3446320" w:history="1">
        <w:r w:rsidR="00651BFA" w:rsidRPr="00AD6812">
          <w:rPr>
            <w:rStyle w:val="Hyperlink"/>
            <w:noProof/>
          </w:rPr>
          <w:t>4.3</w:t>
        </w:r>
        <w:r w:rsidR="00651BFA">
          <w:rPr>
            <w:rFonts w:asciiTheme="minorHAnsi" w:eastAsiaTheme="minorEastAsia" w:hAnsiTheme="minorHAnsi" w:cstheme="minorBidi"/>
            <w:i w:val="0"/>
            <w:iCs w:val="0"/>
            <w:noProof/>
            <w:sz w:val="22"/>
            <w:szCs w:val="22"/>
          </w:rPr>
          <w:tab/>
        </w:r>
        <w:r w:rsidR="00651BFA" w:rsidRPr="00AD6812">
          <w:rPr>
            <w:rStyle w:val="Hyperlink"/>
            <w:noProof/>
          </w:rPr>
          <w:t>Project Monitoring and Control</w:t>
        </w:r>
        <w:r w:rsidR="00651BFA">
          <w:rPr>
            <w:noProof/>
            <w:webHidden/>
          </w:rPr>
          <w:tab/>
        </w:r>
        <w:r w:rsidR="00651BFA">
          <w:rPr>
            <w:noProof/>
            <w:webHidden/>
          </w:rPr>
          <w:fldChar w:fldCharType="begin"/>
        </w:r>
        <w:r w:rsidR="00651BFA">
          <w:rPr>
            <w:noProof/>
            <w:webHidden/>
          </w:rPr>
          <w:instrText xml:space="preserve"> PAGEREF _Toc413446320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F82703">
      <w:pPr>
        <w:pStyle w:val="TOC3"/>
        <w:tabs>
          <w:tab w:val="left" w:pos="1200"/>
          <w:tab w:val="right" w:leader="dot" w:pos="9350"/>
        </w:tabs>
        <w:rPr>
          <w:rFonts w:asciiTheme="minorHAnsi" w:eastAsiaTheme="minorEastAsia" w:hAnsiTheme="minorHAnsi" w:cstheme="minorBidi"/>
          <w:noProof/>
          <w:sz w:val="22"/>
          <w:szCs w:val="22"/>
        </w:rPr>
      </w:pPr>
      <w:hyperlink w:anchor="_Toc413446321" w:history="1">
        <w:r w:rsidR="00651BFA" w:rsidRPr="00AD6812">
          <w:rPr>
            <w:rStyle w:val="Hyperlink"/>
            <w:noProof/>
          </w:rPr>
          <w:t>4.3.1</w:t>
        </w:r>
        <w:r w:rsidR="00651BFA">
          <w:rPr>
            <w:rFonts w:asciiTheme="minorHAnsi" w:eastAsiaTheme="minorEastAsia" w:hAnsiTheme="minorHAnsi" w:cstheme="minorBidi"/>
            <w:noProof/>
            <w:sz w:val="22"/>
            <w:szCs w:val="22"/>
          </w:rPr>
          <w:tab/>
        </w:r>
        <w:r w:rsidR="00651BFA" w:rsidRPr="00AD6812">
          <w:rPr>
            <w:rStyle w:val="Hyperlink"/>
            <w:noProof/>
          </w:rPr>
          <w:t>Reporting</w:t>
        </w:r>
        <w:r w:rsidR="00651BFA">
          <w:rPr>
            <w:noProof/>
            <w:webHidden/>
          </w:rPr>
          <w:tab/>
        </w:r>
        <w:r w:rsidR="00651BFA">
          <w:rPr>
            <w:noProof/>
            <w:webHidden/>
          </w:rPr>
          <w:fldChar w:fldCharType="begin"/>
        </w:r>
        <w:r w:rsidR="00651BFA">
          <w:rPr>
            <w:noProof/>
            <w:webHidden/>
          </w:rPr>
          <w:instrText xml:space="preserve"> PAGEREF _Toc413446321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F82703">
      <w:pPr>
        <w:pStyle w:val="TOC3"/>
        <w:tabs>
          <w:tab w:val="left" w:pos="1200"/>
          <w:tab w:val="right" w:leader="dot" w:pos="9350"/>
        </w:tabs>
        <w:rPr>
          <w:rFonts w:asciiTheme="minorHAnsi" w:eastAsiaTheme="minorEastAsia" w:hAnsiTheme="minorHAnsi" w:cstheme="minorBidi"/>
          <w:noProof/>
          <w:sz w:val="22"/>
          <w:szCs w:val="22"/>
        </w:rPr>
      </w:pPr>
      <w:hyperlink w:anchor="_Toc413446322" w:history="1">
        <w:r w:rsidR="00651BFA" w:rsidRPr="00AD6812">
          <w:rPr>
            <w:rStyle w:val="Hyperlink"/>
            <w:noProof/>
          </w:rPr>
          <w:t>4.3.2</w:t>
        </w:r>
        <w:r w:rsidR="00651BFA">
          <w:rPr>
            <w:rFonts w:asciiTheme="minorHAnsi" w:eastAsiaTheme="minorEastAsia" w:hAnsiTheme="minorHAnsi" w:cstheme="minorBidi"/>
            <w:noProof/>
            <w:sz w:val="22"/>
            <w:szCs w:val="22"/>
          </w:rPr>
          <w:tab/>
        </w:r>
        <w:r w:rsidR="00651BFA" w:rsidRPr="00AD6812">
          <w:rPr>
            <w:rStyle w:val="Hyperlink"/>
            <w:noProof/>
          </w:rPr>
          <w:t>Risk Management</w:t>
        </w:r>
        <w:r w:rsidR="00651BFA">
          <w:rPr>
            <w:noProof/>
            <w:webHidden/>
          </w:rPr>
          <w:tab/>
        </w:r>
        <w:r w:rsidR="00651BFA">
          <w:rPr>
            <w:noProof/>
            <w:webHidden/>
          </w:rPr>
          <w:fldChar w:fldCharType="begin"/>
        </w:r>
        <w:r w:rsidR="00651BFA">
          <w:rPr>
            <w:noProof/>
            <w:webHidden/>
          </w:rPr>
          <w:instrText xml:space="preserve"> PAGEREF _Toc413446322 \h </w:instrText>
        </w:r>
        <w:r w:rsidR="00651BFA">
          <w:rPr>
            <w:noProof/>
            <w:webHidden/>
          </w:rPr>
        </w:r>
        <w:r w:rsidR="00651BFA">
          <w:rPr>
            <w:noProof/>
            <w:webHidden/>
          </w:rPr>
          <w:fldChar w:fldCharType="separate"/>
        </w:r>
        <w:r w:rsidR="00651BFA">
          <w:rPr>
            <w:noProof/>
            <w:webHidden/>
          </w:rPr>
          <w:t>5</w:t>
        </w:r>
        <w:r w:rsidR="00651BFA">
          <w:rPr>
            <w:noProof/>
            <w:webHidden/>
          </w:rPr>
          <w:fldChar w:fldCharType="end"/>
        </w:r>
      </w:hyperlink>
    </w:p>
    <w:p w:rsidR="00651BFA" w:rsidRDefault="00F82703">
      <w:pPr>
        <w:pStyle w:val="TOC3"/>
        <w:tabs>
          <w:tab w:val="left" w:pos="1200"/>
          <w:tab w:val="right" w:leader="dot" w:pos="9350"/>
        </w:tabs>
        <w:rPr>
          <w:rFonts w:asciiTheme="minorHAnsi" w:eastAsiaTheme="minorEastAsia" w:hAnsiTheme="minorHAnsi" w:cstheme="minorBidi"/>
          <w:noProof/>
          <w:sz w:val="22"/>
          <w:szCs w:val="22"/>
        </w:rPr>
      </w:pPr>
      <w:hyperlink w:anchor="_Toc413446323" w:history="1">
        <w:r w:rsidR="00651BFA" w:rsidRPr="00AD6812">
          <w:rPr>
            <w:rStyle w:val="Hyperlink"/>
            <w:noProof/>
          </w:rPr>
          <w:t>4.3.3</w:t>
        </w:r>
        <w:r w:rsidR="00651BFA">
          <w:rPr>
            <w:rFonts w:asciiTheme="minorHAnsi" w:eastAsiaTheme="minorEastAsia" w:hAnsiTheme="minorHAnsi" w:cstheme="minorBidi"/>
            <w:noProof/>
            <w:sz w:val="22"/>
            <w:szCs w:val="22"/>
          </w:rPr>
          <w:tab/>
        </w:r>
        <w:r w:rsidR="00651BFA" w:rsidRPr="00AD6812">
          <w:rPr>
            <w:rStyle w:val="Hyperlink"/>
            <w:noProof/>
          </w:rPr>
          <w:t>Configuration Management</w:t>
        </w:r>
        <w:r w:rsidR="00651BFA">
          <w:rPr>
            <w:noProof/>
            <w:webHidden/>
          </w:rPr>
          <w:tab/>
        </w:r>
        <w:r w:rsidR="00651BFA">
          <w:rPr>
            <w:noProof/>
            <w:webHidden/>
          </w:rPr>
          <w:fldChar w:fldCharType="begin"/>
        </w:r>
        <w:r w:rsidR="00651BFA">
          <w:rPr>
            <w:noProof/>
            <w:webHidden/>
          </w:rPr>
          <w:instrText xml:space="preserve"> PAGEREF _Toc413446323 \h </w:instrText>
        </w:r>
        <w:r w:rsidR="00651BFA">
          <w:rPr>
            <w:noProof/>
            <w:webHidden/>
          </w:rPr>
        </w:r>
        <w:r w:rsidR="00651BFA">
          <w:rPr>
            <w:noProof/>
            <w:webHidden/>
          </w:rPr>
          <w:fldChar w:fldCharType="separate"/>
        </w:r>
        <w:r w:rsidR="00651BFA">
          <w:rPr>
            <w:noProof/>
            <w:webHidden/>
          </w:rPr>
          <w:t>6</w:t>
        </w:r>
        <w:r w:rsidR="00651BFA">
          <w:rPr>
            <w:noProof/>
            <w:webHidden/>
          </w:rPr>
          <w:fldChar w:fldCharType="end"/>
        </w:r>
      </w:hyperlink>
    </w:p>
    <w:p w:rsidR="007C47A5" w:rsidRDefault="00EE3C86">
      <w:pPr>
        <w:pStyle w:val="Title"/>
      </w:pPr>
      <w:r>
        <w:rPr>
          <w:rFonts w:ascii="Times New Roman" w:hAnsi="Times New Roman"/>
          <w:b w:val="0"/>
          <w:bCs/>
          <w:sz w:val="20"/>
          <w:szCs w:val="24"/>
        </w:rPr>
        <w:fldChar w:fldCharType="end"/>
      </w:r>
      <w:r w:rsidR="007C47A5">
        <w:br w:type="page"/>
      </w:r>
      <w:fldSimple w:instr=" TITLE  \* MERGEFORMAT ">
        <w:r w:rsidR="0009538F">
          <w:t xml:space="preserve">Software Development Plan </w:t>
        </w:r>
      </w:fldSimple>
    </w:p>
    <w:p w:rsidR="00E61387" w:rsidRDefault="00E61387" w:rsidP="00E61387">
      <w:pPr>
        <w:pStyle w:val="Heading1"/>
      </w:pPr>
      <w:bookmarkStart w:id="0" w:name="_Toc524312826"/>
      <w:bookmarkStart w:id="1" w:name="_Toc307271011"/>
      <w:bookmarkStart w:id="2" w:name="_Toc413446305"/>
      <w:bookmarkStart w:id="3" w:name="_Toc524312837"/>
      <w:bookmarkStart w:id="4" w:name="_Toc307271019"/>
      <w:bookmarkStart w:id="5" w:name="_Toc413446310"/>
      <w:bookmarkStart w:id="6" w:name="_Toc447095880"/>
      <w:bookmarkStart w:id="7" w:name="_Toc456598586"/>
      <w:bookmarkStart w:id="8" w:name="_Toc456600917"/>
      <w:r>
        <w:t>Introduction</w:t>
      </w:r>
      <w:bookmarkEnd w:id="0"/>
      <w:bookmarkEnd w:id="1"/>
      <w:bookmarkEnd w:id="2"/>
    </w:p>
    <w:p w:rsidR="00E61387" w:rsidRPr="00474DA9" w:rsidRDefault="00E61387" w:rsidP="00E61387">
      <w:pPr>
        <w:pStyle w:val="ListParagraph"/>
        <w:numPr>
          <w:ilvl w:val="0"/>
          <w:numId w:val="8"/>
        </w:numPr>
        <w:ind w:left="900" w:firstLine="180"/>
        <w:rPr>
          <w:sz w:val="24"/>
          <w:szCs w:val="24"/>
        </w:rPr>
      </w:pPr>
      <w:r w:rsidRPr="00474DA9">
        <w:rPr>
          <w:sz w:val="24"/>
          <w:szCs w:val="24"/>
        </w:rPr>
        <w:t>This software develop plan is used to illustrate a series of development activities of Team 4 in term of phases and iterations to implement an application called EverRun.</w:t>
      </w:r>
    </w:p>
    <w:p w:rsidR="00E61387" w:rsidRPr="00474DA9" w:rsidRDefault="00E61387" w:rsidP="00E61387">
      <w:pPr>
        <w:pStyle w:val="ListParagraph"/>
        <w:numPr>
          <w:ilvl w:val="0"/>
          <w:numId w:val="8"/>
        </w:numPr>
        <w:ind w:left="900" w:firstLine="180"/>
        <w:rPr>
          <w:sz w:val="24"/>
          <w:szCs w:val="24"/>
        </w:rPr>
      </w:pPr>
      <w:r w:rsidRPr="00474DA9">
        <w:rPr>
          <w:sz w:val="24"/>
          <w:szCs w:val="24"/>
        </w:rPr>
        <w:t>The detail information of each iterations is given in the Iteration Plans.</w:t>
      </w:r>
    </w:p>
    <w:p w:rsidR="00E61387" w:rsidRDefault="00E61387" w:rsidP="00E61387">
      <w:pPr>
        <w:pStyle w:val="Heading1"/>
      </w:pPr>
      <w:bookmarkStart w:id="9" w:name="_Toc524312832"/>
      <w:bookmarkStart w:id="10" w:name="_Toc307271015"/>
      <w:bookmarkStart w:id="11" w:name="_Toc413446306"/>
      <w:r>
        <w:t>Project Overview</w:t>
      </w:r>
      <w:bookmarkEnd w:id="9"/>
      <w:bookmarkEnd w:id="10"/>
      <w:bookmarkEnd w:id="11"/>
    </w:p>
    <w:p w:rsidR="00E61387" w:rsidRDefault="00E61387" w:rsidP="00E61387">
      <w:pPr>
        <w:pStyle w:val="Heading2"/>
      </w:pPr>
      <w:bookmarkStart w:id="12" w:name="_Toc524312833"/>
      <w:bookmarkStart w:id="13" w:name="_Toc307271016"/>
      <w:bookmarkStart w:id="14" w:name="_Toc413446307"/>
      <w:r>
        <w:t>Project Purpose, Scope, and Objectives</w:t>
      </w:r>
      <w:bookmarkEnd w:id="12"/>
      <w:bookmarkEnd w:id="13"/>
      <w:bookmarkEnd w:id="14"/>
    </w:p>
    <w:p w:rsidR="00E61387" w:rsidRPr="00474DA9" w:rsidRDefault="00E61387" w:rsidP="00E61387">
      <w:pPr>
        <w:pStyle w:val="BodyText"/>
        <w:numPr>
          <w:ilvl w:val="0"/>
          <w:numId w:val="9"/>
        </w:numPr>
        <w:ind w:left="540" w:firstLine="270"/>
        <w:rPr>
          <w:sz w:val="24"/>
          <w:szCs w:val="24"/>
        </w:rPr>
      </w:pPr>
      <w:r w:rsidRPr="00474DA9">
        <w:rPr>
          <w:sz w:val="24"/>
          <w:szCs w:val="24"/>
        </w:rPr>
        <w:t>The purpose of this project is to create a friendly, easy-to-approach environment to encourage people to get outside and walk more.</w:t>
      </w:r>
    </w:p>
    <w:p w:rsidR="00E61387" w:rsidRPr="00474DA9" w:rsidRDefault="00E61387" w:rsidP="00E61387">
      <w:pPr>
        <w:pStyle w:val="BodyText"/>
        <w:numPr>
          <w:ilvl w:val="0"/>
          <w:numId w:val="9"/>
        </w:numPr>
        <w:ind w:left="540" w:firstLine="270"/>
        <w:rPr>
          <w:sz w:val="24"/>
          <w:szCs w:val="24"/>
        </w:rPr>
      </w:pPr>
      <w:r w:rsidRPr="00474DA9">
        <w:rPr>
          <w:sz w:val="24"/>
          <w:szCs w:val="24"/>
        </w:rPr>
        <w:t>Users can have a cute pet to raise by earning rewards from walking and they can share their achievement records on facebook as well.</w:t>
      </w:r>
    </w:p>
    <w:p w:rsidR="00E61387" w:rsidRPr="00474DA9" w:rsidRDefault="00E61387" w:rsidP="00E61387">
      <w:pPr>
        <w:pStyle w:val="BodyText"/>
        <w:numPr>
          <w:ilvl w:val="0"/>
          <w:numId w:val="9"/>
        </w:numPr>
        <w:ind w:left="540" w:firstLine="270"/>
        <w:rPr>
          <w:sz w:val="24"/>
          <w:szCs w:val="24"/>
        </w:rPr>
      </w:pPr>
      <w:r w:rsidRPr="00474DA9">
        <w:rPr>
          <w:sz w:val="24"/>
          <w:szCs w:val="24"/>
        </w:rPr>
        <w:t>An android application which contains Unity3d and Java code implementation will be supply at the end of the semester.</w:t>
      </w:r>
    </w:p>
    <w:p w:rsidR="00E61387" w:rsidRDefault="00E61387" w:rsidP="00E61387">
      <w:pPr>
        <w:pStyle w:val="Heading2"/>
      </w:pPr>
      <w:bookmarkStart w:id="15" w:name="_Toc524312834"/>
      <w:bookmarkStart w:id="16" w:name="_Toc307271017"/>
      <w:bookmarkStart w:id="17" w:name="_Toc413446308"/>
      <w:r>
        <w:t>Assumptions and Constraints</w:t>
      </w:r>
      <w:bookmarkEnd w:id="15"/>
      <w:bookmarkEnd w:id="16"/>
      <w:bookmarkEnd w:id="17"/>
    </w:p>
    <w:p w:rsidR="00E61387" w:rsidRPr="00474DA9" w:rsidRDefault="00E61387" w:rsidP="00E61387">
      <w:pPr>
        <w:pStyle w:val="BodyText"/>
        <w:numPr>
          <w:ilvl w:val="0"/>
          <w:numId w:val="5"/>
        </w:numPr>
        <w:rPr>
          <w:sz w:val="24"/>
          <w:szCs w:val="24"/>
        </w:rPr>
      </w:pPr>
      <w:r w:rsidRPr="00474DA9">
        <w:rPr>
          <w:sz w:val="24"/>
          <w:szCs w:val="24"/>
        </w:rPr>
        <w:t>Project has a fixed schedule of 7 weeks to release.</w:t>
      </w:r>
    </w:p>
    <w:p w:rsidR="00E61387" w:rsidRPr="00474DA9" w:rsidRDefault="00E61387" w:rsidP="00E61387">
      <w:pPr>
        <w:pStyle w:val="BodyText"/>
        <w:numPr>
          <w:ilvl w:val="0"/>
          <w:numId w:val="5"/>
        </w:numPr>
        <w:rPr>
          <w:sz w:val="24"/>
          <w:szCs w:val="24"/>
        </w:rPr>
      </w:pPr>
      <w:r w:rsidRPr="00474DA9">
        <w:rPr>
          <w:sz w:val="24"/>
          <w:szCs w:val="24"/>
        </w:rPr>
        <w:t>The integration of unity and android studio must be finished in the 4</w:t>
      </w:r>
      <w:r w:rsidRPr="00474DA9">
        <w:rPr>
          <w:sz w:val="24"/>
          <w:szCs w:val="24"/>
          <w:vertAlign w:val="superscript"/>
        </w:rPr>
        <w:t>th</w:t>
      </w:r>
      <w:r w:rsidRPr="00474DA9">
        <w:rPr>
          <w:sz w:val="24"/>
          <w:szCs w:val="24"/>
        </w:rPr>
        <w:t xml:space="preserve"> week.</w:t>
      </w:r>
    </w:p>
    <w:p w:rsidR="00E61387" w:rsidRPr="00474DA9" w:rsidRDefault="00E61387" w:rsidP="00E61387">
      <w:pPr>
        <w:pStyle w:val="BodyText"/>
        <w:numPr>
          <w:ilvl w:val="0"/>
          <w:numId w:val="5"/>
        </w:numPr>
        <w:rPr>
          <w:sz w:val="24"/>
          <w:szCs w:val="24"/>
        </w:rPr>
      </w:pPr>
      <w:r w:rsidRPr="00474DA9">
        <w:rPr>
          <w:sz w:val="24"/>
          <w:szCs w:val="24"/>
        </w:rPr>
        <w:t>All the members have an ability to implement java programming language on Android Studio.</w:t>
      </w:r>
    </w:p>
    <w:p w:rsidR="00E61387" w:rsidRPr="00474DA9" w:rsidRDefault="00E61387" w:rsidP="00E61387">
      <w:pPr>
        <w:pStyle w:val="BodyText"/>
        <w:numPr>
          <w:ilvl w:val="0"/>
          <w:numId w:val="5"/>
        </w:numPr>
        <w:rPr>
          <w:sz w:val="24"/>
          <w:szCs w:val="24"/>
        </w:rPr>
      </w:pPr>
      <w:r w:rsidRPr="00474DA9">
        <w:rPr>
          <w:sz w:val="24"/>
          <w:szCs w:val="24"/>
        </w:rPr>
        <w:t>No budget supplied.</w:t>
      </w:r>
    </w:p>
    <w:p w:rsidR="00E61387" w:rsidRPr="00474DA9" w:rsidRDefault="00E61387" w:rsidP="00E61387">
      <w:pPr>
        <w:pStyle w:val="BodyText"/>
        <w:numPr>
          <w:ilvl w:val="0"/>
          <w:numId w:val="5"/>
        </w:numPr>
        <w:rPr>
          <w:sz w:val="24"/>
          <w:szCs w:val="24"/>
        </w:rPr>
      </w:pPr>
      <w:r w:rsidRPr="00474DA9">
        <w:rPr>
          <w:sz w:val="24"/>
          <w:szCs w:val="24"/>
        </w:rPr>
        <w:t>Project has 5 people, and no more people will be added during the project.</w:t>
      </w:r>
    </w:p>
    <w:p w:rsidR="00E61387" w:rsidRDefault="00E61387" w:rsidP="00E61387">
      <w:pPr>
        <w:pStyle w:val="Heading2"/>
      </w:pPr>
      <w:bookmarkStart w:id="18" w:name="_Toc524312835"/>
      <w:bookmarkStart w:id="19" w:name="_Toc307271018"/>
      <w:bookmarkStart w:id="20" w:name="_Toc413446309"/>
      <w:r>
        <w:t>Project Deliverables</w:t>
      </w:r>
      <w:bookmarkEnd w:id="18"/>
      <w:bookmarkEnd w:id="19"/>
      <w:bookmarkEnd w:id="20"/>
    </w:p>
    <w:p w:rsidR="00E61387" w:rsidRPr="00474DA9" w:rsidRDefault="00E61387" w:rsidP="00E61387">
      <w:pPr>
        <w:pStyle w:val="BodyText"/>
        <w:rPr>
          <w:sz w:val="24"/>
          <w:szCs w:val="24"/>
        </w:rPr>
      </w:pPr>
      <w:r w:rsidRPr="00474DA9">
        <w:rPr>
          <w:sz w:val="24"/>
          <w:szCs w:val="24"/>
        </w:rPr>
        <w:t>A list of the artifacts will be created during the project:</w:t>
      </w:r>
    </w:p>
    <w:p w:rsidR="00E61387" w:rsidRPr="00474DA9" w:rsidRDefault="00E61387" w:rsidP="00E61387">
      <w:pPr>
        <w:pStyle w:val="BodyText"/>
        <w:numPr>
          <w:ilvl w:val="0"/>
          <w:numId w:val="10"/>
        </w:numPr>
        <w:rPr>
          <w:sz w:val="24"/>
          <w:szCs w:val="24"/>
        </w:rPr>
      </w:pPr>
      <w:r w:rsidRPr="00474DA9">
        <w:rPr>
          <w:sz w:val="24"/>
          <w:szCs w:val="24"/>
        </w:rPr>
        <w:t>UML use case diagram for game design</w:t>
      </w:r>
    </w:p>
    <w:p w:rsidR="00E61387" w:rsidRPr="00474DA9" w:rsidRDefault="00E61387" w:rsidP="00E61387">
      <w:pPr>
        <w:pStyle w:val="BodyText"/>
        <w:numPr>
          <w:ilvl w:val="0"/>
          <w:numId w:val="10"/>
        </w:numPr>
        <w:rPr>
          <w:sz w:val="24"/>
          <w:szCs w:val="24"/>
        </w:rPr>
      </w:pPr>
      <w:r w:rsidRPr="00474DA9">
        <w:rPr>
          <w:sz w:val="24"/>
          <w:szCs w:val="24"/>
        </w:rPr>
        <w:t>Class diagrams</w:t>
      </w:r>
    </w:p>
    <w:p w:rsidR="00E61387" w:rsidRPr="00474DA9" w:rsidRDefault="00E61387" w:rsidP="00E61387">
      <w:pPr>
        <w:pStyle w:val="BodyText"/>
        <w:numPr>
          <w:ilvl w:val="0"/>
          <w:numId w:val="10"/>
        </w:numPr>
        <w:rPr>
          <w:sz w:val="24"/>
          <w:szCs w:val="24"/>
        </w:rPr>
      </w:pPr>
      <w:r w:rsidRPr="00474DA9">
        <w:rPr>
          <w:sz w:val="24"/>
          <w:szCs w:val="24"/>
        </w:rPr>
        <w:t>Design Story</w:t>
      </w:r>
    </w:p>
    <w:p w:rsidR="00E61387" w:rsidRPr="00474DA9" w:rsidRDefault="00E61387" w:rsidP="00E61387">
      <w:pPr>
        <w:pStyle w:val="BodyText"/>
        <w:numPr>
          <w:ilvl w:val="0"/>
          <w:numId w:val="10"/>
        </w:numPr>
        <w:rPr>
          <w:sz w:val="24"/>
          <w:szCs w:val="24"/>
        </w:rPr>
      </w:pPr>
      <w:r w:rsidRPr="00474DA9">
        <w:rPr>
          <w:sz w:val="24"/>
          <w:szCs w:val="24"/>
        </w:rPr>
        <w:t>Project Plan</w:t>
      </w:r>
    </w:p>
    <w:p w:rsidR="00E61387" w:rsidRPr="00474DA9" w:rsidRDefault="00E61387" w:rsidP="00E61387">
      <w:pPr>
        <w:pStyle w:val="BodyText"/>
        <w:numPr>
          <w:ilvl w:val="0"/>
          <w:numId w:val="10"/>
        </w:numPr>
        <w:rPr>
          <w:sz w:val="24"/>
          <w:szCs w:val="24"/>
        </w:rPr>
      </w:pPr>
      <w:r w:rsidRPr="00474DA9">
        <w:rPr>
          <w:sz w:val="24"/>
          <w:szCs w:val="24"/>
        </w:rPr>
        <w:t>User Interface Prototype</w:t>
      </w:r>
    </w:p>
    <w:p w:rsidR="00E61387" w:rsidRPr="00474DA9" w:rsidRDefault="00E61387" w:rsidP="00E61387">
      <w:pPr>
        <w:pStyle w:val="BodyText"/>
        <w:numPr>
          <w:ilvl w:val="0"/>
          <w:numId w:val="10"/>
        </w:numPr>
        <w:rPr>
          <w:sz w:val="24"/>
          <w:szCs w:val="24"/>
        </w:rPr>
      </w:pPr>
      <w:r w:rsidRPr="00474DA9">
        <w:rPr>
          <w:sz w:val="24"/>
          <w:szCs w:val="24"/>
        </w:rPr>
        <w:t>Database Design</w:t>
      </w:r>
    </w:p>
    <w:p w:rsidR="00E61387" w:rsidRPr="00474DA9" w:rsidRDefault="00E61387" w:rsidP="00E61387">
      <w:pPr>
        <w:pStyle w:val="BodyText"/>
        <w:numPr>
          <w:ilvl w:val="0"/>
          <w:numId w:val="10"/>
        </w:numPr>
        <w:rPr>
          <w:sz w:val="24"/>
          <w:szCs w:val="24"/>
        </w:rPr>
      </w:pPr>
      <w:r w:rsidRPr="00474DA9">
        <w:rPr>
          <w:sz w:val="24"/>
          <w:szCs w:val="24"/>
        </w:rPr>
        <w:t>Test Cases</w:t>
      </w:r>
    </w:p>
    <w:p w:rsidR="00E61387" w:rsidRPr="00474DA9" w:rsidRDefault="00E61387" w:rsidP="00E61387">
      <w:pPr>
        <w:pStyle w:val="BodyText"/>
        <w:numPr>
          <w:ilvl w:val="0"/>
          <w:numId w:val="10"/>
        </w:numPr>
        <w:rPr>
          <w:sz w:val="24"/>
          <w:szCs w:val="24"/>
        </w:rPr>
      </w:pPr>
      <w:r w:rsidRPr="00474DA9">
        <w:rPr>
          <w:sz w:val="24"/>
          <w:szCs w:val="24"/>
        </w:rPr>
        <w:t>Software Architecture Document</w:t>
      </w:r>
    </w:p>
    <w:p w:rsidR="00E61387" w:rsidRPr="00474DA9" w:rsidRDefault="00E61387" w:rsidP="00E61387">
      <w:pPr>
        <w:pStyle w:val="BodyText"/>
        <w:numPr>
          <w:ilvl w:val="0"/>
          <w:numId w:val="10"/>
        </w:numPr>
        <w:rPr>
          <w:sz w:val="24"/>
          <w:szCs w:val="24"/>
        </w:rPr>
      </w:pPr>
      <w:r w:rsidRPr="00474DA9">
        <w:rPr>
          <w:sz w:val="24"/>
          <w:szCs w:val="24"/>
        </w:rPr>
        <w:t>Implementation release</w:t>
      </w:r>
    </w:p>
    <w:p w:rsidR="00E61387" w:rsidRPr="00474DA9" w:rsidRDefault="00E61387" w:rsidP="00E61387">
      <w:pPr>
        <w:pStyle w:val="BodyText"/>
        <w:numPr>
          <w:ilvl w:val="0"/>
          <w:numId w:val="10"/>
        </w:numPr>
        <w:rPr>
          <w:sz w:val="24"/>
          <w:szCs w:val="24"/>
        </w:rPr>
      </w:pPr>
      <w:r w:rsidRPr="00474DA9">
        <w:rPr>
          <w:sz w:val="24"/>
          <w:szCs w:val="24"/>
        </w:rPr>
        <w:t>Vision Document</w:t>
      </w:r>
    </w:p>
    <w:p w:rsidR="00E61387" w:rsidRPr="00474DA9" w:rsidRDefault="00E61387" w:rsidP="00474DA9">
      <w:pPr>
        <w:pStyle w:val="BodyText"/>
        <w:ind w:left="0"/>
        <w:rPr>
          <w:sz w:val="24"/>
          <w:szCs w:val="24"/>
        </w:rPr>
      </w:pPr>
    </w:p>
    <w:p w:rsidR="00E61387" w:rsidRPr="00474DA9" w:rsidRDefault="00E61387" w:rsidP="00E61387">
      <w:pPr>
        <w:pStyle w:val="BodyText"/>
        <w:numPr>
          <w:ilvl w:val="0"/>
          <w:numId w:val="10"/>
        </w:numPr>
        <w:spacing w:line="360" w:lineRule="auto"/>
        <w:rPr>
          <w:sz w:val="24"/>
          <w:szCs w:val="24"/>
        </w:rPr>
      </w:pPr>
      <w:r w:rsidRPr="00474DA9">
        <w:rPr>
          <w:sz w:val="24"/>
          <w:szCs w:val="24"/>
        </w:rPr>
        <w:lastRenderedPageBreak/>
        <w:t>The target delivery dates for the end of each phases:</w:t>
      </w:r>
    </w:p>
    <w:tbl>
      <w:tblPr>
        <w:tblStyle w:val="TableGrid"/>
        <w:tblW w:w="0" w:type="auto"/>
        <w:tblInd w:w="720" w:type="dxa"/>
        <w:tblLook w:val="04A0" w:firstRow="1" w:lastRow="0" w:firstColumn="1" w:lastColumn="0" w:noHBand="0" w:noVBand="1"/>
      </w:tblPr>
      <w:tblGrid>
        <w:gridCol w:w="4440"/>
        <w:gridCol w:w="4416"/>
      </w:tblGrid>
      <w:tr w:rsidR="00E61387" w:rsidRPr="00474DA9" w:rsidTr="002B0ED3">
        <w:tc>
          <w:tcPr>
            <w:tcW w:w="4788" w:type="dxa"/>
          </w:tcPr>
          <w:p w:rsidR="00E61387" w:rsidRPr="00474DA9" w:rsidRDefault="00E61387" w:rsidP="002B0ED3">
            <w:pPr>
              <w:pStyle w:val="BodyText"/>
              <w:ind w:left="0"/>
              <w:rPr>
                <w:b/>
                <w:sz w:val="24"/>
                <w:szCs w:val="24"/>
              </w:rPr>
            </w:pPr>
            <w:r w:rsidRPr="00474DA9">
              <w:rPr>
                <w:b/>
                <w:sz w:val="24"/>
                <w:szCs w:val="24"/>
              </w:rPr>
              <w:t>Phase</w:t>
            </w:r>
          </w:p>
        </w:tc>
        <w:tc>
          <w:tcPr>
            <w:tcW w:w="4788" w:type="dxa"/>
          </w:tcPr>
          <w:p w:rsidR="00E61387" w:rsidRPr="00474DA9" w:rsidRDefault="00E61387" w:rsidP="002B0ED3">
            <w:pPr>
              <w:pStyle w:val="BodyText"/>
              <w:ind w:left="0"/>
              <w:rPr>
                <w:b/>
                <w:sz w:val="24"/>
                <w:szCs w:val="24"/>
              </w:rPr>
            </w:pPr>
            <w:r w:rsidRPr="00474DA9">
              <w:rPr>
                <w:b/>
                <w:sz w:val="24"/>
                <w:szCs w:val="24"/>
              </w:rPr>
              <w:t>Target Date</w:t>
            </w:r>
          </w:p>
        </w:tc>
      </w:tr>
      <w:tr w:rsidR="00E61387" w:rsidRPr="00474DA9" w:rsidTr="002B0ED3">
        <w:tc>
          <w:tcPr>
            <w:tcW w:w="4788" w:type="dxa"/>
          </w:tcPr>
          <w:p w:rsidR="00E61387" w:rsidRPr="00474DA9" w:rsidRDefault="00E61387" w:rsidP="002B0ED3">
            <w:pPr>
              <w:pStyle w:val="BodyText"/>
              <w:ind w:left="0"/>
              <w:rPr>
                <w:sz w:val="24"/>
                <w:szCs w:val="24"/>
              </w:rPr>
            </w:pPr>
            <w:r w:rsidRPr="00474DA9">
              <w:rPr>
                <w:sz w:val="24"/>
                <w:szCs w:val="24"/>
              </w:rPr>
              <w:t>Inception</w:t>
            </w:r>
          </w:p>
        </w:tc>
        <w:tc>
          <w:tcPr>
            <w:tcW w:w="4788" w:type="dxa"/>
          </w:tcPr>
          <w:p w:rsidR="00E61387" w:rsidRPr="00474DA9" w:rsidRDefault="00E61387" w:rsidP="002B0ED3">
            <w:pPr>
              <w:pStyle w:val="BodyText"/>
              <w:ind w:left="0"/>
              <w:rPr>
                <w:sz w:val="24"/>
                <w:szCs w:val="24"/>
              </w:rPr>
            </w:pPr>
            <w:r w:rsidRPr="00474DA9">
              <w:rPr>
                <w:sz w:val="24"/>
                <w:szCs w:val="24"/>
              </w:rPr>
              <w:t>October 29, 2017</w:t>
            </w:r>
          </w:p>
        </w:tc>
      </w:tr>
      <w:tr w:rsidR="00E61387" w:rsidRPr="00474DA9" w:rsidTr="002B0ED3">
        <w:tc>
          <w:tcPr>
            <w:tcW w:w="4788" w:type="dxa"/>
          </w:tcPr>
          <w:p w:rsidR="00E61387" w:rsidRPr="00474DA9" w:rsidRDefault="00E61387" w:rsidP="002B0ED3">
            <w:pPr>
              <w:pStyle w:val="BodyText"/>
              <w:ind w:left="0"/>
              <w:rPr>
                <w:sz w:val="24"/>
                <w:szCs w:val="24"/>
              </w:rPr>
            </w:pPr>
            <w:r w:rsidRPr="00474DA9">
              <w:rPr>
                <w:sz w:val="24"/>
                <w:szCs w:val="24"/>
              </w:rPr>
              <w:t>Elaboration</w:t>
            </w:r>
          </w:p>
        </w:tc>
        <w:tc>
          <w:tcPr>
            <w:tcW w:w="4788" w:type="dxa"/>
          </w:tcPr>
          <w:p w:rsidR="00E61387" w:rsidRPr="00474DA9" w:rsidRDefault="00E61387" w:rsidP="002B0ED3">
            <w:pPr>
              <w:pStyle w:val="BodyText"/>
              <w:ind w:left="0"/>
              <w:rPr>
                <w:sz w:val="24"/>
                <w:szCs w:val="24"/>
              </w:rPr>
            </w:pPr>
            <w:r w:rsidRPr="00474DA9">
              <w:rPr>
                <w:sz w:val="24"/>
                <w:szCs w:val="24"/>
              </w:rPr>
              <w:t>November 4, 2017</w:t>
            </w:r>
          </w:p>
        </w:tc>
      </w:tr>
      <w:tr w:rsidR="00E61387" w:rsidRPr="00474DA9" w:rsidTr="002B0ED3">
        <w:tc>
          <w:tcPr>
            <w:tcW w:w="4788" w:type="dxa"/>
          </w:tcPr>
          <w:p w:rsidR="00E61387" w:rsidRPr="00474DA9" w:rsidRDefault="00E61387" w:rsidP="002B0ED3">
            <w:pPr>
              <w:pStyle w:val="BodyText"/>
              <w:ind w:left="0"/>
              <w:rPr>
                <w:sz w:val="24"/>
                <w:szCs w:val="24"/>
              </w:rPr>
            </w:pPr>
            <w:r w:rsidRPr="00474DA9">
              <w:rPr>
                <w:sz w:val="24"/>
                <w:szCs w:val="24"/>
              </w:rPr>
              <w:t>Construction Iteration 1</w:t>
            </w:r>
          </w:p>
        </w:tc>
        <w:tc>
          <w:tcPr>
            <w:tcW w:w="4788" w:type="dxa"/>
          </w:tcPr>
          <w:p w:rsidR="00E61387" w:rsidRPr="00474DA9" w:rsidRDefault="00E61387" w:rsidP="002B0ED3">
            <w:pPr>
              <w:pStyle w:val="BodyText"/>
              <w:ind w:left="0"/>
              <w:rPr>
                <w:sz w:val="24"/>
                <w:szCs w:val="24"/>
              </w:rPr>
            </w:pPr>
            <w:r w:rsidRPr="00474DA9">
              <w:rPr>
                <w:sz w:val="24"/>
                <w:szCs w:val="24"/>
              </w:rPr>
              <w:t>November 11, 2017</w:t>
            </w:r>
          </w:p>
        </w:tc>
      </w:tr>
      <w:tr w:rsidR="00E61387" w:rsidRPr="00474DA9" w:rsidTr="002B0ED3">
        <w:tc>
          <w:tcPr>
            <w:tcW w:w="4788" w:type="dxa"/>
          </w:tcPr>
          <w:p w:rsidR="00E61387" w:rsidRPr="00474DA9" w:rsidRDefault="00E61387" w:rsidP="002B0ED3">
            <w:pPr>
              <w:pStyle w:val="BodyText"/>
              <w:ind w:left="0"/>
              <w:rPr>
                <w:sz w:val="24"/>
                <w:szCs w:val="24"/>
              </w:rPr>
            </w:pPr>
            <w:r w:rsidRPr="00474DA9">
              <w:rPr>
                <w:sz w:val="24"/>
                <w:szCs w:val="24"/>
              </w:rPr>
              <w:t>Construction Iteration 2</w:t>
            </w:r>
          </w:p>
        </w:tc>
        <w:tc>
          <w:tcPr>
            <w:tcW w:w="4788" w:type="dxa"/>
          </w:tcPr>
          <w:p w:rsidR="00E61387" w:rsidRPr="00474DA9" w:rsidRDefault="00E61387" w:rsidP="002B0ED3">
            <w:pPr>
              <w:pStyle w:val="BodyText"/>
              <w:ind w:left="0"/>
              <w:rPr>
                <w:sz w:val="24"/>
                <w:szCs w:val="24"/>
              </w:rPr>
            </w:pPr>
            <w:r w:rsidRPr="00474DA9">
              <w:rPr>
                <w:sz w:val="24"/>
                <w:szCs w:val="24"/>
              </w:rPr>
              <w:t>November 25, 2017</w:t>
            </w:r>
          </w:p>
        </w:tc>
      </w:tr>
      <w:tr w:rsidR="00E61387" w:rsidRPr="00474DA9" w:rsidTr="002B0ED3">
        <w:tc>
          <w:tcPr>
            <w:tcW w:w="4788" w:type="dxa"/>
          </w:tcPr>
          <w:p w:rsidR="00E61387" w:rsidRPr="00474DA9" w:rsidRDefault="00E61387" w:rsidP="002B0ED3">
            <w:pPr>
              <w:pStyle w:val="BodyText"/>
              <w:ind w:left="0"/>
              <w:rPr>
                <w:sz w:val="24"/>
                <w:szCs w:val="24"/>
              </w:rPr>
            </w:pPr>
            <w:r w:rsidRPr="00474DA9">
              <w:rPr>
                <w:sz w:val="24"/>
                <w:szCs w:val="24"/>
              </w:rPr>
              <w:t xml:space="preserve">Construction Iteration 3 </w:t>
            </w:r>
          </w:p>
        </w:tc>
        <w:tc>
          <w:tcPr>
            <w:tcW w:w="4788" w:type="dxa"/>
          </w:tcPr>
          <w:p w:rsidR="00E61387" w:rsidRPr="00474DA9" w:rsidRDefault="00E61387" w:rsidP="002B0ED3">
            <w:pPr>
              <w:pStyle w:val="BodyText"/>
              <w:ind w:left="0"/>
              <w:rPr>
                <w:sz w:val="24"/>
                <w:szCs w:val="24"/>
              </w:rPr>
            </w:pPr>
            <w:r w:rsidRPr="00474DA9">
              <w:rPr>
                <w:sz w:val="24"/>
                <w:szCs w:val="24"/>
              </w:rPr>
              <w:t>December 11, 2017</w:t>
            </w:r>
          </w:p>
        </w:tc>
      </w:tr>
      <w:tr w:rsidR="00E61387" w:rsidRPr="00474DA9" w:rsidTr="002B0ED3">
        <w:tc>
          <w:tcPr>
            <w:tcW w:w="4788" w:type="dxa"/>
          </w:tcPr>
          <w:p w:rsidR="00E61387" w:rsidRPr="00474DA9" w:rsidRDefault="00E61387" w:rsidP="002B0ED3">
            <w:pPr>
              <w:pStyle w:val="BodyText"/>
              <w:ind w:left="0"/>
              <w:rPr>
                <w:sz w:val="24"/>
                <w:szCs w:val="24"/>
              </w:rPr>
            </w:pPr>
            <w:r w:rsidRPr="00474DA9">
              <w:rPr>
                <w:sz w:val="24"/>
                <w:szCs w:val="24"/>
              </w:rPr>
              <w:t>Transition</w:t>
            </w:r>
          </w:p>
        </w:tc>
        <w:tc>
          <w:tcPr>
            <w:tcW w:w="4788" w:type="dxa"/>
          </w:tcPr>
          <w:p w:rsidR="00E61387" w:rsidRPr="00474DA9" w:rsidRDefault="00E61387" w:rsidP="002B0ED3">
            <w:pPr>
              <w:pStyle w:val="BodyText"/>
              <w:ind w:left="0"/>
              <w:rPr>
                <w:sz w:val="24"/>
                <w:szCs w:val="24"/>
              </w:rPr>
            </w:pPr>
            <w:r w:rsidRPr="00474DA9">
              <w:rPr>
                <w:sz w:val="24"/>
                <w:szCs w:val="24"/>
              </w:rPr>
              <w:t>December 18, 2017</w:t>
            </w:r>
          </w:p>
        </w:tc>
      </w:tr>
    </w:tbl>
    <w:p w:rsidR="007C47A5" w:rsidRDefault="007C47A5">
      <w:pPr>
        <w:pStyle w:val="Heading1"/>
      </w:pPr>
      <w:r>
        <w:t>Project Organization</w:t>
      </w:r>
      <w:bookmarkEnd w:id="3"/>
      <w:bookmarkEnd w:id="4"/>
      <w:bookmarkEnd w:id="5"/>
    </w:p>
    <w:p w:rsidR="007C47A5" w:rsidRDefault="007C47A5">
      <w:pPr>
        <w:pStyle w:val="Heading2"/>
      </w:pPr>
      <w:bookmarkStart w:id="21" w:name="_Toc524312838"/>
      <w:bookmarkStart w:id="22" w:name="_Toc307271020"/>
      <w:bookmarkStart w:id="23" w:name="_Toc413446311"/>
      <w:r>
        <w:t>Organizational Structure</w:t>
      </w:r>
      <w:bookmarkEnd w:id="21"/>
      <w:bookmarkEnd w:id="22"/>
      <w:bookmarkEnd w:id="23"/>
    </w:p>
    <w:p w:rsidR="007C47A5" w:rsidRDefault="008A3819" w:rsidP="006427CE">
      <w:pPr>
        <w:pStyle w:val="BodyText"/>
      </w:pPr>
      <w:r>
        <w:rPr>
          <w:noProof/>
        </w:rPr>
        <w:drawing>
          <wp:inline distT="0" distB="0" distL="0" distR="0" wp14:anchorId="068AD991" wp14:editId="17C93F55">
            <wp:extent cx="5943600" cy="2915401"/>
            <wp:effectExtent l="0" t="0" r="0" b="1841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C47A5" w:rsidRDefault="007C47A5">
      <w:pPr>
        <w:pStyle w:val="Heading2"/>
      </w:pPr>
      <w:bookmarkStart w:id="24" w:name="_Toc524312840"/>
      <w:bookmarkStart w:id="25" w:name="_Toc307271021"/>
      <w:bookmarkStart w:id="26" w:name="_Toc413446312"/>
      <w:r>
        <w:t>Roles and Responsibilities</w:t>
      </w:r>
      <w:bookmarkEnd w:id="24"/>
      <w:bookmarkEnd w:id="25"/>
      <w:bookmarkEnd w:id="26"/>
    </w:p>
    <w:p w:rsidR="007C47A5" w:rsidRDefault="007C47A5" w:rsidP="006427CE">
      <w:pPr>
        <w:pStyle w:val="InfoBlue"/>
        <w:ind w:left="0"/>
      </w:pPr>
    </w:p>
    <w:tbl>
      <w:tblPr>
        <w:tblW w:w="5000"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923"/>
        <w:gridCol w:w="5547"/>
      </w:tblGrid>
      <w:tr w:rsidR="006427CE" w:rsidRPr="006427CE" w:rsidTr="006427CE">
        <w:trPr>
          <w:tblCellSpacing w:w="15" w:type="dxa"/>
        </w:trPr>
        <w:tc>
          <w:tcPr>
            <w:tcW w:w="2048" w:type="pct"/>
            <w:vAlign w:val="center"/>
          </w:tcPr>
          <w:p w:rsidR="007C47A5" w:rsidRPr="006427CE" w:rsidRDefault="007C47A5" w:rsidP="003C1713">
            <w:pPr>
              <w:pStyle w:val="infoblue0"/>
              <w:ind w:left="125"/>
              <w:rPr>
                <w:b/>
                <w:i w:val="0"/>
                <w:color w:val="000000" w:themeColor="text1"/>
              </w:rPr>
            </w:pPr>
            <w:r w:rsidRPr="006427CE">
              <w:rPr>
                <w:b/>
                <w:i w:val="0"/>
                <w:color w:val="000000" w:themeColor="text1"/>
              </w:rPr>
              <w:t>Person</w:t>
            </w:r>
            <w:r w:rsidR="00A72DAD" w:rsidRPr="006427CE">
              <w:rPr>
                <w:b/>
                <w:i w:val="0"/>
                <w:color w:val="000000" w:themeColor="text1"/>
              </w:rPr>
              <w:t>, Role</w:t>
            </w:r>
          </w:p>
        </w:tc>
        <w:tc>
          <w:tcPr>
            <w:tcW w:w="2905" w:type="pct"/>
            <w:vAlign w:val="center"/>
          </w:tcPr>
          <w:p w:rsidR="007C47A5" w:rsidRPr="006427CE" w:rsidRDefault="00A72DAD" w:rsidP="003C1713">
            <w:pPr>
              <w:pStyle w:val="infoblue0"/>
              <w:ind w:left="125"/>
              <w:rPr>
                <w:b/>
                <w:i w:val="0"/>
                <w:color w:val="000000" w:themeColor="text1"/>
              </w:rPr>
            </w:pPr>
            <w:r w:rsidRPr="006427CE">
              <w:rPr>
                <w:b/>
                <w:i w:val="0"/>
                <w:color w:val="000000" w:themeColor="text1"/>
              </w:rPr>
              <w:t>Responsibility</w:t>
            </w:r>
          </w:p>
        </w:tc>
      </w:tr>
      <w:tr w:rsidR="006427CE" w:rsidRPr="006427CE" w:rsidTr="00026EB0">
        <w:trPr>
          <w:trHeight w:val="2157"/>
          <w:tblCellSpacing w:w="15" w:type="dxa"/>
        </w:trPr>
        <w:tc>
          <w:tcPr>
            <w:tcW w:w="2048" w:type="pct"/>
            <w:vAlign w:val="center"/>
          </w:tcPr>
          <w:p w:rsidR="007C47A5" w:rsidRPr="006427CE" w:rsidRDefault="00D7397D" w:rsidP="003C1713">
            <w:pPr>
              <w:pStyle w:val="infoblue0"/>
              <w:ind w:left="125"/>
              <w:rPr>
                <w:i w:val="0"/>
                <w:color w:val="000000" w:themeColor="text1"/>
              </w:rPr>
            </w:pPr>
            <w:r w:rsidRPr="006427CE">
              <w:rPr>
                <w:i w:val="0"/>
                <w:color w:val="000000" w:themeColor="text1"/>
              </w:rPr>
              <w:t>Tran Thoai Thong</w:t>
            </w:r>
            <w:r w:rsidR="007C47A5" w:rsidRPr="006427CE">
              <w:rPr>
                <w:i w:val="0"/>
                <w:color w:val="000000" w:themeColor="text1"/>
              </w:rPr>
              <w:t xml:space="preserve">, </w:t>
            </w:r>
            <w:r w:rsidRPr="006427CE">
              <w:rPr>
                <w:i w:val="0"/>
                <w:color w:val="000000" w:themeColor="text1"/>
              </w:rPr>
              <w:t>Designer, Implementer</w:t>
            </w:r>
          </w:p>
          <w:p w:rsidR="007C47A5" w:rsidRPr="006427CE" w:rsidRDefault="00D7397D" w:rsidP="003C1713">
            <w:pPr>
              <w:pStyle w:val="infoblue0"/>
              <w:ind w:left="125"/>
              <w:rPr>
                <w:i w:val="0"/>
                <w:color w:val="000000" w:themeColor="text1"/>
              </w:rPr>
            </w:pPr>
            <w:r w:rsidRPr="006427CE">
              <w:rPr>
                <w:i w:val="0"/>
                <w:color w:val="000000" w:themeColor="text1"/>
              </w:rPr>
              <w:t>Ho Sy Nguyen, Designer, Implementer</w:t>
            </w:r>
          </w:p>
          <w:p w:rsidR="007C47A5" w:rsidRPr="006427CE" w:rsidRDefault="00D7397D" w:rsidP="008F3CB9">
            <w:pPr>
              <w:pStyle w:val="infoblue0"/>
              <w:ind w:left="125"/>
              <w:rPr>
                <w:i w:val="0"/>
                <w:color w:val="000000" w:themeColor="text1"/>
              </w:rPr>
            </w:pPr>
            <w:r w:rsidRPr="006427CE">
              <w:rPr>
                <w:i w:val="0"/>
                <w:color w:val="000000" w:themeColor="text1"/>
              </w:rPr>
              <w:t>Le Duy Bach, Implementer</w:t>
            </w:r>
            <w:r w:rsidR="006427CE">
              <w:rPr>
                <w:i w:val="0"/>
                <w:color w:val="000000" w:themeColor="text1"/>
              </w:rPr>
              <w:t>, Tester</w:t>
            </w:r>
          </w:p>
          <w:p w:rsidR="00D7397D" w:rsidRPr="006427CE" w:rsidRDefault="00D7397D" w:rsidP="008F3CB9">
            <w:pPr>
              <w:pStyle w:val="infoblue0"/>
              <w:ind w:left="125"/>
              <w:rPr>
                <w:i w:val="0"/>
                <w:color w:val="000000" w:themeColor="text1"/>
              </w:rPr>
            </w:pPr>
            <w:r w:rsidRPr="006427CE">
              <w:rPr>
                <w:i w:val="0"/>
                <w:color w:val="000000" w:themeColor="text1"/>
              </w:rPr>
              <w:t>Bui Nguyen Duc Toan, Implementer</w:t>
            </w:r>
            <w:r w:rsidR="006427CE">
              <w:rPr>
                <w:i w:val="0"/>
                <w:color w:val="000000" w:themeColor="text1"/>
              </w:rPr>
              <w:t>, Business Analyst</w:t>
            </w:r>
          </w:p>
          <w:p w:rsidR="00D7397D" w:rsidRPr="006427CE" w:rsidRDefault="00D7397D" w:rsidP="008F3CB9">
            <w:pPr>
              <w:pStyle w:val="infoblue0"/>
              <w:ind w:left="125"/>
              <w:rPr>
                <w:i w:val="0"/>
                <w:color w:val="000000" w:themeColor="text1"/>
              </w:rPr>
            </w:pPr>
            <w:r w:rsidRPr="006427CE">
              <w:rPr>
                <w:i w:val="0"/>
                <w:color w:val="000000" w:themeColor="text1"/>
              </w:rPr>
              <w:t>Lieng The Phy, Tester, Business Analyst</w:t>
            </w:r>
          </w:p>
        </w:tc>
        <w:tc>
          <w:tcPr>
            <w:tcW w:w="2905" w:type="pct"/>
            <w:vAlign w:val="center"/>
          </w:tcPr>
          <w:p w:rsidR="007C47A5" w:rsidRDefault="006427CE" w:rsidP="003C1713">
            <w:pPr>
              <w:pStyle w:val="infoblue0"/>
              <w:ind w:left="125"/>
              <w:rPr>
                <w:i w:val="0"/>
                <w:color w:val="000000" w:themeColor="text1"/>
              </w:rPr>
            </w:pPr>
            <w:r>
              <w:rPr>
                <w:i w:val="0"/>
                <w:color w:val="000000" w:themeColor="text1"/>
              </w:rPr>
              <w:t>Class diagram designer and Unity code developing</w:t>
            </w:r>
          </w:p>
          <w:p w:rsidR="006427CE" w:rsidRDefault="006427CE" w:rsidP="003C1713">
            <w:pPr>
              <w:pStyle w:val="infoblue0"/>
              <w:ind w:left="125"/>
              <w:rPr>
                <w:i w:val="0"/>
                <w:color w:val="000000" w:themeColor="text1"/>
              </w:rPr>
            </w:pPr>
            <w:r>
              <w:rPr>
                <w:i w:val="0"/>
                <w:color w:val="000000" w:themeColor="text1"/>
              </w:rPr>
              <w:t>UI designer and Unity code developing</w:t>
            </w:r>
          </w:p>
          <w:p w:rsidR="006427CE" w:rsidRDefault="006427CE" w:rsidP="003C1713">
            <w:pPr>
              <w:pStyle w:val="infoblue0"/>
              <w:ind w:left="125"/>
              <w:rPr>
                <w:i w:val="0"/>
                <w:color w:val="000000" w:themeColor="text1"/>
              </w:rPr>
            </w:pPr>
            <w:r>
              <w:rPr>
                <w:i w:val="0"/>
                <w:color w:val="000000" w:themeColor="text1"/>
              </w:rPr>
              <w:t>Android and its integration with Unity developing and testing</w:t>
            </w:r>
          </w:p>
          <w:p w:rsidR="006427CE" w:rsidRDefault="006427CE" w:rsidP="003C1713">
            <w:pPr>
              <w:pStyle w:val="infoblue0"/>
              <w:ind w:left="125"/>
              <w:rPr>
                <w:i w:val="0"/>
                <w:color w:val="000000" w:themeColor="text1"/>
              </w:rPr>
            </w:pPr>
            <w:r>
              <w:rPr>
                <w:i w:val="0"/>
                <w:color w:val="000000" w:themeColor="text1"/>
              </w:rPr>
              <w:t xml:space="preserve">Android code developing, </w:t>
            </w:r>
            <w:r w:rsidR="009212C6">
              <w:rPr>
                <w:i w:val="0"/>
                <w:color w:val="000000" w:themeColor="text1"/>
              </w:rPr>
              <w:t xml:space="preserve">helping in </w:t>
            </w:r>
            <w:r>
              <w:rPr>
                <w:i w:val="0"/>
                <w:color w:val="000000" w:themeColor="text1"/>
              </w:rPr>
              <w:t>content and features creating</w:t>
            </w:r>
          </w:p>
          <w:p w:rsidR="006427CE" w:rsidRPr="006427CE" w:rsidRDefault="006427CE" w:rsidP="003C1713">
            <w:pPr>
              <w:pStyle w:val="infoblue0"/>
              <w:ind w:left="125"/>
              <w:rPr>
                <w:i w:val="0"/>
                <w:color w:val="000000" w:themeColor="text1"/>
              </w:rPr>
            </w:pPr>
            <w:r>
              <w:rPr>
                <w:i w:val="0"/>
                <w:color w:val="000000" w:themeColor="text1"/>
              </w:rPr>
              <w:t>Testing Unity code function, content and features creating</w:t>
            </w:r>
          </w:p>
        </w:tc>
      </w:tr>
    </w:tbl>
    <w:p w:rsidR="007C47A5" w:rsidRDefault="007C47A5">
      <w:pPr>
        <w:pStyle w:val="BodyText"/>
      </w:pPr>
    </w:p>
    <w:p w:rsidR="007C47A5" w:rsidRDefault="007C47A5">
      <w:pPr>
        <w:pStyle w:val="Heading1"/>
      </w:pPr>
      <w:bookmarkStart w:id="27" w:name="_Toc524312841"/>
      <w:bookmarkStart w:id="28" w:name="_Toc307271022"/>
      <w:bookmarkStart w:id="29" w:name="_Toc413446313"/>
      <w:r>
        <w:lastRenderedPageBreak/>
        <w:t>Management Process</w:t>
      </w:r>
      <w:bookmarkEnd w:id="27"/>
      <w:bookmarkEnd w:id="28"/>
      <w:bookmarkEnd w:id="29"/>
    </w:p>
    <w:p w:rsidR="007C47A5" w:rsidRDefault="007C47A5">
      <w:pPr>
        <w:pStyle w:val="Heading2"/>
      </w:pPr>
      <w:bookmarkStart w:id="30" w:name="_Toc524312842"/>
      <w:bookmarkStart w:id="31" w:name="_Toc307271023"/>
      <w:bookmarkStart w:id="32" w:name="_Toc413446314"/>
      <w:r>
        <w:t>Project Estimates</w:t>
      </w:r>
      <w:bookmarkEnd w:id="30"/>
      <w:bookmarkEnd w:id="31"/>
      <w:bookmarkEnd w:id="32"/>
    </w:p>
    <w:p w:rsidR="007C47A5" w:rsidRDefault="007C47A5">
      <w:pPr>
        <w:pStyle w:val="infoblue0"/>
      </w:pPr>
      <w:r>
        <w:t>[Provide the estimated cost and schedule for the project, as well as the basis for those estimates, and the points and circumstances in the project when re-estimation will occur.]</w:t>
      </w:r>
    </w:p>
    <w:p w:rsidR="0083476E" w:rsidRDefault="007C47A5" w:rsidP="0083476E">
      <w:pPr>
        <w:pStyle w:val="Heading2"/>
      </w:pPr>
      <w:bookmarkStart w:id="33" w:name="_Toc524312843"/>
      <w:bookmarkStart w:id="34" w:name="_Toc307271024"/>
      <w:bookmarkStart w:id="35" w:name="_Toc413446315"/>
      <w:r>
        <w:t>Project Plan</w:t>
      </w:r>
      <w:bookmarkEnd w:id="33"/>
      <w:bookmarkEnd w:id="34"/>
      <w:bookmarkEnd w:id="35"/>
      <w:r w:rsidR="0083476E">
        <w:t xml:space="preserve"> </w:t>
      </w:r>
    </w:p>
    <w:p w:rsidR="007C47A5" w:rsidRDefault="007C47A5">
      <w:pPr>
        <w:pStyle w:val="Heading3"/>
      </w:pPr>
      <w:bookmarkStart w:id="36" w:name="_Toc524312844"/>
      <w:bookmarkStart w:id="37" w:name="_Toc307271025"/>
      <w:bookmarkStart w:id="38" w:name="_Toc413446316"/>
      <w:r>
        <w:t xml:space="preserve">Phase </w:t>
      </w:r>
      <w:r w:rsidR="00D45597">
        <w:t xml:space="preserve">and Iteration </w:t>
      </w:r>
      <w:r>
        <w:t>Plan</w:t>
      </w:r>
      <w:bookmarkEnd w:id="36"/>
      <w:bookmarkEnd w:id="37"/>
      <w:bookmarkEnd w:id="38"/>
    </w:p>
    <w:p w:rsidR="0086434D" w:rsidRPr="00474DA9" w:rsidRDefault="0083476E" w:rsidP="0083476E">
      <w:pPr>
        <w:rPr>
          <w:sz w:val="24"/>
          <w:szCs w:val="24"/>
        </w:rPr>
      </w:pPr>
      <w:r>
        <w:tab/>
      </w:r>
      <w:r w:rsidR="0086434D" w:rsidRPr="00474DA9">
        <w:rPr>
          <w:sz w:val="24"/>
          <w:szCs w:val="24"/>
        </w:rPr>
        <w:t>This project is going to be conducted using the The Rational Unified Process Model.</w:t>
      </w:r>
      <w:r w:rsidR="000670BD" w:rsidRPr="00474DA9">
        <w:rPr>
          <w:sz w:val="24"/>
          <w:szCs w:val="24"/>
        </w:rPr>
        <w:t xml:space="preserve"> In this model, multiple iterations occur in the same time. The table below shows the estimated timeline for this project.</w:t>
      </w:r>
    </w:p>
    <w:tbl>
      <w:tblPr>
        <w:tblStyle w:val="TableGrid"/>
        <w:tblW w:w="0" w:type="auto"/>
        <w:tblInd w:w="715" w:type="dxa"/>
        <w:tblLook w:val="04A0" w:firstRow="1" w:lastRow="0" w:firstColumn="1" w:lastColumn="0" w:noHBand="0" w:noVBand="1"/>
      </w:tblPr>
      <w:tblGrid>
        <w:gridCol w:w="2263"/>
        <w:gridCol w:w="2011"/>
        <w:gridCol w:w="1303"/>
        <w:gridCol w:w="1260"/>
      </w:tblGrid>
      <w:tr w:rsidR="000670BD" w:rsidRPr="00474DA9" w:rsidTr="00474DA9">
        <w:tc>
          <w:tcPr>
            <w:tcW w:w="2263" w:type="dxa"/>
          </w:tcPr>
          <w:p w:rsidR="000670BD" w:rsidRPr="00474DA9" w:rsidRDefault="000670BD" w:rsidP="000670BD">
            <w:pPr>
              <w:ind w:right="67"/>
              <w:rPr>
                <w:sz w:val="24"/>
                <w:szCs w:val="24"/>
              </w:rPr>
            </w:pPr>
            <w:r w:rsidRPr="00474DA9">
              <w:rPr>
                <w:sz w:val="24"/>
                <w:szCs w:val="24"/>
              </w:rPr>
              <w:t>Phase</w:t>
            </w:r>
          </w:p>
        </w:tc>
        <w:tc>
          <w:tcPr>
            <w:tcW w:w="2011" w:type="dxa"/>
          </w:tcPr>
          <w:p w:rsidR="000670BD" w:rsidRPr="00474DA9" w:rsidRDefault="000670BD" w:rsidP="000670BD">
            <w:pPr>
              <w:ind w:right="67"/>
              <w:rPr>
                <w:sz w:val="24"/>
                <w:szCs w:val="24"/>
              </w:rPr>
            </w:pPr>
            <w:r w:rsidRPr="00474DA9">
              <w:rPr>
                <w:sz w:val="24"/>
                <w:szCs w:val="24"/>
              </w:rPr>
              <w:t>No of Iterations</w:t>
            </w:r>
          </w:p>
        </w:tc>
        <w:tc>
          <w:tcPr>
            <w:tcW w:w="1303" w:type="dxa"/>
          </w:tcPr>
          <w:p w:rsidR="000670BD" w:rsidRPr="00474DA9" w:rsidRDefault="000670BD" w:rsidP="000670BD">
            <w:pPr>
              <w:ind w:right="21"/>
              <w:rPr>
                <w:sz w:val="24"/>
                <w:szCs w:val="24"/>
              </w:rPr>
            </w:pPr>
            <w:r w:rsidRPr="00474DA9">
              <w:rPr>
                <w:sz w:val="24"/>
                <w:szCs w:val="24"/>
              </w:rPr>
              <w:t>Begin</w:t>
            </w:r>
          </w:p>
        </w:tc>
        <w:tc>
          <w:tcPr>
            <w:tcW w:w="1260" w:type="dxa"/>
          </w:tcPr>
          <w:p w:rsidR="000670BD" w:rsidRPr="00474DA9" w:rsidRDefault="000670BD" w:rsidP="000670BD">
            <w:pPr>
              <w:rPr>
                <w:sz w:val="24"/>
                <w:szCs w:val="24"/>
              </w:rPr>
            </w:pPr>
            <w:r w:rsidRPr="00474DA9">
              <w:rPr>
                <w:sz w:val="24"/>
                <w:szCs w:val="24"/>
              </w:rPr>
              <w:t>End</w:t>
            </w:r>
          </w:p>
        </w:tc>
      </w:tr>
      <w:tr w:rsidR="000670BD" w:rsidRPr="00474DA9" w:rsidTr="00474DA9">
        <w:tc>
          <w:tcPr>
            <w:tcW w:w="2263" w:type="dxa"/>
          </w:tcPr>
          <w:p w:rsidR="000670BD" w:rsidRPr="00474DA9" w:rsidRDefault="000670BD" w:rsidP="000670BD">
            <w:pPr>
              <w:ind w:right="67"/>
              <w:rPr>
                <w:sz w:val="24"/>
                <w:szCs w:val="24"/>
              </w:rPr>
            </w:pPr>
            <w:r w:rsidRPr="00474DA9">
              <w:rPr>
                <w:sz w:val="24"/>
                <w:szCs w:val="24"/>
              </w:rPr>
              <w:t>Inception Phase</w:t>
            </w:r>
          </w:p>
        </w:tc>
        <w:tc>
          <w:tcPr>
            <w:tcW w:w="2011" w:type="dxa"/>
          </w:tcPr>
          <w:p w:rsidR="000670BD" w:rsidRPr="00474DA9" w:rsidRDefault="000670BD" w:rsidP="00B7797C">
            <w:pPr>
              <w:ind w:right="67"/>
              <w:jc w:val="center"/>
              <w:rPr>
                <w:sz w:val="24"/>
                <w:szCs w:val="24"/>
              </w:rPr>
            </w:pPr>
            <w:r w:rsidRPr="00474DA9">
              <w:rPr>
                <w:sz w:val="24"/>
                <w:szCs w:val="24"/>
              </w:rPr>
              <w:t>2</w:t>
            </w:r>
          </w:p>
        </w:tc>
        <w:tc>
          <w:tcPr>
            <w:tcW w:w="1303" w:type="dxa"/>
          </w:tcPr>
          <w:p w:rsidR="000670BD" w:rsidRPr="00474DA9" w:rsidRDefault="000670BD" w:rsidP="00B7797C">
            <w:pPr>
              <w:ind w:right="21"/>
              <w:jc w:val="center"/>
              <w:rPr>
                <w:sz w:val="24"/>
                <w:szCs w:val="24"/>
              </w:rPr>
            </w:pPr>
            <w:r w:rsidRPr="00474DA9">
              <w:rPr>
                <w:sz w:val="24"/>
                <w:szCs w:val="24"/>
              </w:rPr>
              <w:t>Week 1</w:t>
            </w:r>
          </w:p>
        </w:tc>
        <w:tc>
          <w:tcPr>
            <w:tcW w:w="1260" w:type="dxa"/>
          </w:tcPr>
          <w:p w:rsidR="000670BD" w:rsidRPr="00474DA9" w:rsidRDefault="000670BD" w:rsidP="00B7797C">
            <w:pPr>
              <w:jc w:val="center"/>
              <w:rPr>
                <w:sz w:val="24"/>
                <w:szCs w:val="24"/>
              </w:rPr>
            </w:pPr>
            <w:r w:rsidRPr="00474DA9">
              <w:rPr>
                <w:sz w:val="24"/>
                <w:szCs w:val="24"/>
              </w:rPr>
              <w:t>Week 2</w:t>
            </w:r>
          </w:p>
        </w:tc>
      </w:tr>
      <w:tr w:rsidR="000670BD" w:rsidRPr="00474DA9" w:rsidTr="00474DA9">
        <w:tc>
          <w:tcPr>
            <w:tcW w:w="2263" w:type="dxa"/>
          </w:tcPr>
          <w:p w:rsidR="000670BD" w:rsidRPr="00474DA9" w:rsidRDefault="005164FE" w:rsidP="000670BD">
            <w:pPr>
              <w:ind w:right="67"/>
              <w:rPr>
                <w:sz w:val="24"/>
                <w:szCs w:val="24"/>
              </w:rPr>
            </w:pPr>
            <w:r>
              <w:rPr>
                <w:sz w:val="24"/>
                <w:szCs w:val="24"/>
              </w:rPr>
              <w:t>Ela</w:t>
            </w:r>
            <w:r w:rsidR="000670BD" w:rsidRPr="00474DA9">
              <w:rPr>
                <w:sz w:val="24"/>
                <w:szCs w:val="24"/>
              </w:rPr>
              <w:t>boration Phase</w:t>
            </w:r>
          </w:p>
        </w:tc>
        <w:tc>
          <w:tcPr>
            <w:tcW w:w="2011" w:type="dxa"/>
          </w:tcPr>
          <w:p w:rsidR="000670BD" w:rsidRPr="00474DA9" w:rsidRDefault="000670BD" w:rsidP="00B7797C">
            <w:pPr>
              <w:ind w:right="67"/>
              <w:jc w:val="center"/>
              <w:rPr>
                <w:sz w:val="24"/>
                <w:szCs w:val="24"/>
              </w:rPr>
            </w:pPr>
            <w:r w:rsidRPr="00474DA9">
              <w:rPr>
                <w:sz w:val="24"/>
                <w:szCs w:val="24"/>
              </w:rPr>
              <w:t>3</w:t>
            </w:r>
          </w:p>
        </w:tc>
        <w:tc>
          <w:tcPr>
            <w:tcW w:w="1303" w:type="dxa"/>
          </w:tcPr>
          <w:p w:rsidR="000670BD" w:rsidRPr="00474DA9" w:rsidRDefault="000670BD" w:rsidP="00B7797C">
            <w:pPr>
              <w:ind w:right="21"/>
              <w:jc w:val="center"/>
              <w:rPr>
                <w:sz w:val="24"/>
                <w:szCs w:val="24"/>
              </w:rPr>
            </w:pPr>
            <w:r w:rsidRPr="00474DA9">
              <w:rPr>
                <w:sz w:val="24"/>
                <w:szCs w:val="24"/>
              </w:rPr>
              <w:t>Week 3</w:t>
            </w:r>
          </w:p>
        </w:tc>
        <w:tc>
          <w:tcPr>
            <w:tcW w:w="1260" w:type="dxa"/>
          </w:tcPr>
          <w:p w:rsidR="000670BD" w:rsidRPr="00474DA9" w:rsidRDefault="000670BD" w:rsidP="00B7797C">
            <w:pPr>
              <w:jc w:val="center"/>
              <w:rPr>
                <w:sz w:val="24"/>
                <w:szCs w:val="24"/>
              </w:rPr>
            </w:pPr>
            <w:r w:rsidRPr="00474DA9">
              <w:rPr>
                <w:sz w:val="24"/>
                <w:szCs w:val="24"/>
              </w:rPr>
              <w:t xml:space="preserve">Week </w:t>
            </w:r>
            <w:r w:rsidR="009E125B" w:rsidRPr="00474DA9">
              <w:rPr>
                <w:sz w:val="24"/>
                <w:szCs w:val="24"/>
              </w:rPr>
              <w:t>4</w:t>
            </w:r>
          </w:p>
        </w:tc>
      </w:tr>
      <w:tr w:rsidR="000670BD" w:rsidRPr="00474DA9" w:rsidTr="00474DA9">
        <w:tc>
          <w:tcPr>
            <w:tcW w:w="2263" w:type="dxa"/>
          </w:tcPr>
          <w:p w:rsidR="000670BD" w:rsidRPr="00474DA9" w:rsidRDefault="000670BD" w:rsidP="000670BD">
            <w:pPr>
              <w:ind w:right="67"/>
              <w:rPr>
                <w:sz w:val="24"/>
                <w:szCs w:val="24"/>
              </w:rPr>
            </w:pPr>
            <w:r w:rsidRPr="00474DA9">
              <w:rPr>
                <w:sz w:val="24"/>
                <w:szCs w:val="24"/>
              </w:rPr>
              <w:t>Construction Phase</w:t>
            </w:r>
          </w:p>
        </w:tc>
        <w:tc>
          <w:tcPr>
            <w:tcW w:w="2011" w:type="dxa"/>
          </w:tcPr>
          <w:p w:rsidR="000670BD" w:rsidRPr="00474DA9" w:rsidRDefault="000670BD" w:rsidP="00B7797C">
            <w:pPr>
              <w:ind w:right="67"/>
              <w:jc w:val="center"/>
              <w:rPr>
                <w:sz w:val="24"/>
                <w:szCs w:val="24"/>
              </w:rPr>
            </w:pPr>
            <w:r w:rsidRPr="00474DA9">
              <w:rPr>
                <w:sz w:val="24"/>
                <w:szCs w:val="24"/>
              </w:rPr>
              <w:t>3</w:t>
            </w:r>
          </w:p>
        </w:tc>
        <w:tc>
          <w:tcPr>
            <w:tcW w:w="1303" w:type="dxa"/>
          </w:tcPr>
          <w:p w:rsidR="000670BD" w:rsidRPr="00474DA9" w:rsidRDefault="000670BD" w:rsidP="00B7797C">
            <w:pPr>
              <w:ind w:right="21"/>
              <w:jc w:val="center"/>
              <w:rPr>
                <w:sz w:val="24"/>
                <w:szCs w:val="24"/>
              </w:rPr>
            </w:pPr>
            <w:r w:rsidRPr="00474DA9">
              <w:rPr>
                <w:sz w:val="24"/>
                <w:szCs w:val="24"/>
              </w:rPr>
              <w:t xml:space="preserve">Week </w:t>
            </w:r>
            <w:r w:rsidR="009E125B" w:rsidRPr="00474DA9">
              <w:rPr>
                <w:sz w:val="24"/>
                <w:szCs w:val="24"/>
              </w:rPr>
              <w:t>5</w:t>
            </w:r>
          </w:p>
        </w:tc>
        <w:tc>
          <w:tcPr>
            <w:tcW w:w="1260" w:type="dxa"/>
          </w:tcPr>
          <w:p w:rsidR="000670BD" w:rsidRPr="00474DA9" w:rsidRDefault="000670BD" w:rsidP="00B7797C">
            <w:pPr>
              <w:jc w:val="center"/>
              <w:rPr>
                <w:sz w:val="24"/>
                <w:szCs w:val="24"/>
              </w:rPr>
            </w:pPr>
            <w:r w:rsidRPr="00474DA9">
              <w:rPr>
                <w:sz w:val="24"/>
                <w:szCs w:val="24"/>
              </w:rPr>
              <w:t xml:space="preserve">Week </w:t>
            </w:r>
            <w:r w:rsidR="009E125B" w:rsidRPr="00474DA9">
              <w:rPr>
                <w:sz w:val="24"/>
                <w:szCs w:val="24"/>
              </w:rPr>
              <w:t>9</w:t>
            </w:r>
          </w:p>
        </w:tc>
      </w:tr>
      <w:tr w:rsidR="000670BD" w:rsidRPr="00474DA9" w:rsidTr="00474DA9">
        <w:tc>
          <w:tcPr>
            <w:tcW w:w="2263" w:type="dxa"/>
          </w:tcPr>
          <w:p w:rsidR="000670BD" w:rsidRPr="00474DA9" w:rsidRDefault="000670BD" w:rsidP="000670BD">
            <w:pPr>
              <w:ind w:right="67"/>
              <w:rPr>
                <w:sz w:val="24"/>
                <w:szCs w:val="24"/>
              </w:rPr>
            </w:pPr>
            <w:r w:rsidRPr="00474DA9">
              <w:rPr>
                <w:sz w:val="24"/>
                <w:szCs w:val="24"/>
              </w:rPr>
              <w:t>Transition Phase</w:t>
            </w:r>
          </w:p>
        </w:tc>
        <w:tc>
          <w:tcPr>
            <w:tcW w:w="2011" w:type="dxa"/>
          </w:tcPr>
          <w:p w:rsidR="000670BD" w:rsidRPr="00474DA9" w:rsidRDefault="000670BD" w:rsidP="00B7797C">
            <w:pPr>
              <w:ind w:right="67"/>
              <w:jc w:val="center"/>
              <w:rPr>
                <w:sz w:val="24"/>
                <w:szCs w:val="24"/>
              </w:rPr>
            </w:pPr>
            <w:r w:rsidRPr="00474DA9">
              <w:rPr>
                <w:sz w:val="24"/>
                <w:szCs w:val="24"/>
              </w:rPr>
              <w:t>2</w:t>
            </w:r>
          </w:p>
        </w:tc>
        <w:tc>
          <w:tcPr>
            <w:tcW w:w="1303" w:type="dxa"/>
          </w:tcPr>
          <w:p w:rsidR="000670BD" w:rsidRPr="00474DA9" w:rsidRDefault="000670BD" w:rsidP="00B7797C">
            <w:pPr>
              <w:ind w:right="21"/>
              <w:jc w:val="center"/>
              <w:rPr>
                <w:sz w:val="24"/>
                <w:szCs w:val="24"/>
              </w:rPr>
            </w:pPr>
            <w:r w:rsidRPr="00474DA9">
              <w:rPr>
                <w:sz w:val="24"/>
                <w:szCs w:val="24"/>
              </w:rPr>
              <w:t xml:space="preserve">Week </w:t>
            </w:r>
            <w:r w:rsidR="009E125B" w:rsidRPr="00474DA9">
              <w:rPr>
                <w:sz w:val="24"/>
                <w:szCs w:val="24"/>
              </w:rPr>
              <w:t>10</w:t>
            </w:r>
          </w:p>
        </w:tc>
        <w:tc>
          <w:tcPr>
            <w:tcW w:w="1260" w:type="dxa"/>
          </w:tcPr>
          <w:p w:rsidR="000670BD" w:rsidRPr="00474DA9" w:rsidRDefault="000670BD" w:rsidP="00B7797C">
            <w:pPr>
              <w:jc w:val="center"/>
              <w:rPr>
                <w:sz w:val="24"/>
                <w:szCs w:val="24"/>
              </w:rPr>
            </w:pPr>
            <w:r w:rsidRPr="00474DA9">
              <w:rPr>
                <w:sz w:val="24"/>
                <w:szCs w:val="24"/>
              </w:rPr>
              <w:t>Week 10</w:t>
            </w:r>
          </w:p>
        </w:tc>
      </w:tr>
    </w:tbl>
    <w:p w:rsidR="00B7797C" w:rsidRDefault="00B7797C" w:rsidP="000F5CB6">
      <w:pPr>
        <w:ind w:left="720" w:right="1440"/>
        <w:jc w:val="center"/>
        <w:rPr>
          <w:sz w:val="24"/>
          <w:szCs w:val="24"/>
        </w:rPr>
      </w:pPr>
      <w:r w:rsidRPr="00474DA9">
        <w:rPr>
          <w:sz w:val="24"/>
          <w:szCs w:val="24"/>
        </w:rPr>
        <w:t>Table 4.2.1a Timeline for each phase of the process</w:t>
      </w:r>
    </w:p>
    <w:tbl>
      <w:tblPr>
        <w:tblStyle w:val="TableGrid"/>
        <w:tblW w:w="0" w:type="auto"/>
        <w:tblInd w:w="720" w:type="dxa"/>
        <w:tblLook w:val="04A0" w:firstRow="1" w:lastRow="0" w:firstColumn="1" w:lastColumn="0" w:noHBand="0" w:noVBand="1"/>
      </w:tblPr>
      <w:tblGrid>
        <w:gridCol w:w="1795"/>
        <w:gridCol w:w="2430"/>
        <w:gridCol w:w="3223"/>
      </w:tblGrid>
      <w:tr w:rsidR="000F5CB6" w:rsidTr="005959FB">
        <w:tc>
          <w:tcPr>
            <w:tcW w:w="1795" w:type="dxa"/>
          </w:tcPr>
          <w:p w:rsidR="000F5CB6" w:rsidRDefault="000F5CB6" w:rsidP="005959FB">
            <w:pPr>
              <w:ind w:right="-16"/>
            </w:pPr>
            <w:r>
              <w:t>Phase</w:t>
            </w:r>
          </w:p>
        </w:tc>
        <w:tc>
          <w:tcPr>
            <w:tcW w:w="2430" w:type="dxa"/>
          </w:tcPr>
          <w:p w:rsidR="000F5CB6" w:rsidRDefault="000F5CB6" w:rsidP="005959FB">
            <w:pPr>
              <w:ind w:right="-16"/>
            </w:pPr>
            <w:r>
              <w:t>Description</w:t>
            </w:r>
          </w:p>
        </w:tc>
        <w:tc>
          <w:tcPr>
            <w:tcW w:w="3223" w:type="dxa"/>
          </w:tcPr>
          <w:p w:rsidR="000F5CB6" w:rsidRDefault="000F5CB6" w:rsidP="005959FB">
            <w:pPr>
              <w:ind w:right="-16"/>
            </w:pPr>
            <w:r>
              <w:t>Milestone</w:t>
            </w:r>
          </w:p>
        </w:tc>
      </w:tr>
      <w:tr w:rsidR="000F5CB6" w:rsidTr="005959FB">
        <w:tc>
          <w:tcPr>
            <w:tcW w:w="1795" w:type="dxa"/>
          </w:tcPr>
          <w:p w:rsidR="000F5CB6" w:rsidRDefault="000F5CB6" w:rsidP="005959FB">
            <w:pPr>
              <w:ind w:right="-16"/>
            </w:pPr>
            <w:r>
              <w:t>Inception Phase</w:t>
            </w:r>
          </w:p>
        </w:tc>
        <w:tc>
          <w:tcPr>
            <w:tcW w:w="2430" w:type="dxa"/>
          </w:tcPr>
          <w:p w:rsidR="000F5CB6" w:rsidRDefault="000F5CB6" w:rsidP="005959FB">
            <w:pPr>
              <w:pStyle w:val="ListParagraph"/>
              <w:ind w:left="0" w:right="-16"/>
            </w:pPr>
            <w:r>
              <w:t>Decide the Goal of this Project. Evaluate resources and risks. Researches on free technologies.</w:t>
            </w:r>
          </w:p>
        </w:tc>
        <w:tc>
          <w:tcPr>
            <w:tcW w:w="3223" w:type="dxa"/>
          </w:tcPr>
          <w:p w:rsidR="000F5CB6" w:rsidRDefault="000F5CB6" w:rsidP="005959FB">
            <w:pPr>
              <w:ind w:right="-16"/>
            </w:pPr>
            <w:r>
              <w:t>-Decide to keep the goal or not. The Go/No Go Decision for this project.</w:t>
            </w:r>
          </w:p>
        </w:tc>
      </w:tr>
      <w:tr w:rsidR="000F5CB6" w:rsidTr="005959FB">
        <w:tc>
          <w:tcPr>
            <w:tcW w:w="1795" w:type="dxa"/>
          </w:tcPr>
          <w:p w:rsidR="000F5CB6" w:rsidRDefault="000F5CB6" w:rsidP="005959FB">
            <w:pPr>
              <w:ind w:right="-16"/>
            </w:pPr>
            <w:r>
              <w:t>Elaboration Phase</w:t>
            </w:r>
          </w:p>
        </w:tc>
        <w:tc>
          <w:tcPr>
            <w:tcW w:w="2430" w:type="dxa"/>
          </w:tcPr>
          <w:p w:rsidR="000F5CB6" w:rsidRDefault="000F5CB6" w:rsidP="005959FB">
            <w:pPr>
              <w:ind w:right="-16"/>
            </w:pPr>
            <w:r>
              <w:t>Build the architecture of the project.</w:t>
            </w:r>
          </w:p>
          <w:p w:rsidR="000F5CB6" w:rsidRDefault="000F5CB6" w:rsidP="005959FB">
            <w:pPr>
              <w:ind w:right="-16"/>
            </w:pPr>
            <w:r>
              <w:t>Research and build test on some feature</w:t>
            </w:r>
          </w:p>
          <w:p w:rsidR="000F5CB6" w:rsidRDefault="000F5CB6" w:rsidP="005959FB">
            <w:pPr>
              <w:ind w:right="-16"/>
            </w:pPr>
            <w:r>
              <w:t>Design the UI and learn how to build it.</w:t>
            </w:r>
          </w:p>
          <w:p w:rsidR="000F5CB6" w:rsidRDefault="000F5CB6" w:rsidP="005959FB">
            <w:pPr>
              <w:ind w:right="-16"/>
            </w:pPr>
            <w:r>
              <w:t>Testing before deciding which tool to use.</w:t>
            </w:r>
          </w:p>
          <w:p w:rsidR="000F5CB6" w:rsidRDefault="000F5CB6" w:rsidP="005959FB">
            <w:pPr>
              <w:ind w:right="-16"/>
            </w:pPr>
            <w:r>
              <w:t>Risk and human resources management</w:t>
            </w:r>
          </w:p>
        </w:tc>
        <w:tc>
          <w:tcPr>
            <w:tcW w:w="3223" w:type="dxa"/>
          </w:tcPr>
          <w:p w:rsidR="000F5CB6" w:rsidRDefault="000F5CB6" w:rsidP="005959FB">
            <w:pPr>
              <w:ind w:right="-16"/>
            </w:pPr>
            <w:r>
              <w:t>-Have a clear vision how to do each task in the Construction Phase.</w:t>
            </w:r>
          </w:p>
          <w:p w:rsidR="000F5CB6" w:rsidRDefault="000F5CB6" w:rsidP="005959FB">
            <w:pPr>
              <w:ind w:right="-16"/>
            </w:pPr>
            <w:r>
              <w:t>- Decide a suitable tool to do different section.</w:t>
            </w:r>
          </w:p>
          <w:p w:rsidR="000F5CB6" w:rsidRDefault="000F5CB6" w:rsidP="005959FB">
            <w:pPr>
              <w:ind w:right="-16"/>
            </w:pPr>
            <w:r>
              <w:t>- Clear vision on how the final software works and looks like.</w:t>
            </w:r>
          </w:p>
        </w:tc>
      </w:tr>
      <w:tr w:rsidR="000F5CB6" w:rsidTr="005959FB">
        <w:tc>
          <w:tcPr>
            <w:tcW w:w="1795" w:type="dxa"/>
          </w:tcPr>
          <w:p w:rsidR="000F5CB6" w:rsidRDefault="000F5CB6" w:rsidP="005959FB">
            <w:pPr>
              <w:ind w:right="-16"/>
            </w:pPr>
            <w:r>
              <w:t>Construction Phase</w:t>
            </w:r>
          </w:p>
        </w:tc>
        <w:tc>
          <w:tcPr>
            <w:tcW w:w="2430" w:type="dxa"/>
          </w:tcPr>
          <w:p w:rsidR="000F5CB6" w:rsidRDefault="000F5CB6" w:rsidP="005959FB">
            <w:pPr>
              <w:ind w:right="-16"/>
            </w:pPr>
            <w:r>
              <w:t>Create Assets and UI</w:t>
            </w:r>
          </w:p>
          <w:p w:rsidR="000F5CB6" w:rsidRDefault="000F5CB6" w:rsidP="005959FB">
            <w:pPr>
              <w:ind w:right="-16"/>
            </w:pPr>
            <w:r>
              <w:t>Code features.</w:t>
            </w:r>
          </w:p>
          <w:p w:rsidR="000F5CB6" w:rsidRDefault="000F5CB6" w:rsidP="005959FB">
            <w:pPr>
              <w:ind w:right="-16"/>
            </w:pPr>
            <w:r>
              <w:t>Testing</w:t>
            </w:r>
          </w:p>
        </w:tc>
        <w:tc>
          <w:tcPr>
            <w:tcW w:w="3223" w:type="dxa"/>
          </w:tcPr>
          <w:p w:rsidR="000F5CB6" w:rsidRDefault="000F5CB6" w:rsidP="005959FB">
            <w:pPr>
              <w:pStyle w:val="ListParagraph"/>
              <w:ind w:left="0" w:right="-16"/>
            </w:pPr>
            <w:r>
              <w:t>-Full features achieved planned in previous phase</w:t>
            </w:r>
          </w:p>
          <w:p w:rsidR="000F5CB6" w:rsidRDefault="000F5CB6" w:rsidP="005959FB">
            <w:pPr>
              <w:pStyle w:val="ListParagraph"/>
              <w:ind w:left="0" w:right="-16"/>
            </w:pPr>
            <w:r>
              <w:t>-No bug in the software</w:t>
            </w:r>
          </w:p>
          <w:p w:rsidR="000F5CB6" w:rsidRDefault="000F5CB6" w:rsidP="005959FB">
            <w:pPr>
              <w:pStyle w:val="ListParagraph"/>
              <w:ind w:left="0" w:right="-16"/>
            </w:pPr>
            <w:r>
              <w:t>-Avoid risks.</w:t>
            </w:r>
          </w:p>
        </w:tc>
      </w:tr>
      <w:tr w:rsidR="000F5CB6" w:rsidTr="005959FB">
        <w:tc>
          <w:tcPr>
            <w:tcW w:w="1795" w:type="dxa"/>
          </w:tcPr>
          <w:p w:rsidR="000F5CB6" w:rsidRDefault="000F5CB6" w:rsidP="005959FB">
            <w:pPr>
              <w:ind w:right="-16"/>
            </w:pPr>
            <w:r>
              <w:t>Transition Phase</w:t>
            </w:r>
          </w:p>
        </w:tc>
        <w:tc>
          <w:tcPr>
            <w:tcW w:w="2430" w:type="dxa"/>
          </w:tcPr>
          <w:p w:rsidR="000F5CB6" w:rsidRDefault="000F5CB6" w:rsidP="005959FB">
            <w:pPr>
              <w:ind w:right="-16"/>
            </w:pPr>
            <w:r>
              <w:t>Widely Test</w:t>
            </w:r>
          </w:p>
          <w:p w:rsidR="000F5CB6" w:rsidRDefault="000F5CB6" w:rsidP="005959FB">
            <w:pPr>
              <w:ind w:right="-16"/>
            </w:pPr>
            <w:r>
              <w:t>Fixing Issues</w:t>
            </w:r>
          </w:p>
          <w:p w:rsidR="000F5CB6" w:rsidRDefault="000F5CB6" w:rsidP="005959FB">
            <w:pPr>
              <w:ind w:right="-16"/>
            </w:pPr>
            <w:r>
              <w:t>Finish all features</w:t>
            </w:r>
          </w:p>
          <w:p w:rsidR="000F5CB6" w:rsidRDefault="000F5CB6" w:rsidP="005959FB">
            <w:pPr>
              <w:ind w:right="-16"/>
            </w:pPr>
            <w:r>
              <w:t>Wrap up the project, reviewing the work and learning from mistakes</w:t>
            </w:r>
          </w:p>
        </w:tc>
        <w:tc>
          <w:tcPr>
            <w:tcW w:w="3223" w:type="dxa"/>
          </w:tcPr>
          <w:p w:rsidR="000F5CB6" w:rsidRDefault="000F5CB6" w:rsidP="005959FB">
            <w:pPr>
              <w:pStyle w:val="ListParagraph"/>
              <w:ind w:left="0" w:right="-16"/>
            </w:pPr>
            <w:r>
              <w:t>-Testing and have good feedbacks</w:t>
            </w:r>
          </w:p>
          <w:p w:rsidR="000F5CB6" w:rsidRDefault="000F5CB6" w:rsidP="005959FB">
            <w:pPr>
              <w:pStyle w:val="ListParagraph"/>
              <w:ind w:left="0" w:right="-16"/>
            </w:pPr>
            <w:r>
              <w:t>-Response all feedbacks before deadline.</w:t>
            </w:r>
          </w:p>
          <w:p w:rsidR="000F5CB6" w:rsidRDefault="000F5CB6" w:rsidP="005959FB">
            <w:pPr>
              <w:pStyle w:val="ListParagraph"/>
              <w:ind w:left="0" w:right="-16"/>
            </w:pPr>
            <w:r>
              <w:t>-Each review each other work, learn from their mistakes for future works.</w:t>
            </w:r>
          </w:p>
        </w:tc>
      </w:tr>
    </w:tbl>
    <w:p w:rsidR="000F5CB6" w:rsidRDefault="000F5CB6" w:rsidP="000F5CB6">
      <w:pPr>
        <w:ind w:left="720" w:right="1440"/>
        <w:jc w:val="center"/>
      </w:pPr>
      <w:r>
        <w:t>Table 4.2.1b Detailed description and goal for each phase</w:t>
      </w:r>
    </w:p>
    <w:p w:rsidR="000670BD" w:rsidRPr="0083476E" w:rsidRDefault="00B7797C" w:rsidP="0083476E">
      <w:r>
        <w:tab/>
      </w:r>
    </w:p>
    <w:p w:rsidR="007C47A5" w:rsidRDefault="007C47A5">
      <w:pPr>
        <w:pStyle w:val="Heading3"/>
      </w:pPr>
      <w:bookmarkStart w:id="39" w:name="_Toc524312846"/>
      <w:bookmarkStart w:id="40" w:name="_Toc307271027"/>
      <w:bookmarkStart w:id="41" w:name="_Toc413446317"/>
      <w:r>
        <w:t>Releases</w:t>
      </w:r>
      <w:bookmarkEnd w:id="39"/>
      <w:bookmarkEnd w:id="40"/>
      <w:bookmarkEnd w:id="41"/>
    </w:p>
    <w:p w:rsidR="00DD3DD7" w:rsidRDefault="00DD3DD7" w:rsidP="00DD3DD7">
      <w:pPr>
        <w:jc w:val="both"/>
      </w:pPr>
      <w:r>
        <w:tab/>
        <w:t>A demo is going to be released at the end of week 9. This demo is released for testing, and the testers are the students of class CS300.</w:t>
      </w:r>
    </w:p>
    <w:p w:rsidR="00DD3DD7" w:rsidRPr="00DD3DD7" w:rsidRDefault="00DD3DD7" w:rsidP="00DD3DD7">
      <w:pPr>
        <w:jc w:val="both"/>
      </w:pPr>
      <w:r>
        <w:tab/>
        <w:t>The final version is going to be released at the end of week 10. It will be the final submission of this project.</w:t>
      </w:r>
    </w:p>
    <w:p w:rsidR="007C47A5" w:rsidRDefault="007C47A5">
      <w:pPr>
        <w:pStyle w:val="Heading3"/>
      </w:pPr>
      <w:bookmarkStart w:id="42" w:name="_Toc524312847"/>
      <w:bookmarkStart w:id="43" w:name="_Toc307271028"/>
      <w:bookmarkStart w:id="44" w:name="_Toc413446318"/>
      <w:r>
        <w:lastRenderedPageBreak/>
        <w:t>Project Schedule</w:t>
      </w:r>
      <w:bookmarkEnd w:id="42"/>
      <w:bookmarkEnd w:id="43"/>
      <w:bookmarkEnd w:id="44"/>
    </w:p>
    <w:p w:rsidR="007C47A5" w:rsidRDefault="007C47A5">
      <w:pPr>
        <w:pStyle w:val="Heading2"/>
      </w:pPr>
      <w:bookmarkStart w:id="45" w:name="_Toc447095892"/>
      <w:bookmarkStart w:id="46" w:name="_Toc512930361"/>
      <w:bookmarkStart w:id="47" w:name="_Toc447095893"/>
      <w:bookmarkStart w:id="48" w:name="_Toc512930362"/>
      <w:bookmarkStart w:id="49" w:name="_Toc430447687"/>
      <w:bookmarkStart w:id="50" w:name="_Toc447095894"/>
      <w:bookmarkStart w:id="51" w:name="_Toc512930363"/>
      <w:bookmarkStart w:id="52" w:name="_Toc430447688"/>
      <w:bookmarkStart w:id="53" w:name="_Toc430447689"/>
      <w:bookmarkStart w:id="54" w:name="_Toc447095895"/>
      <w:bookmarkStart w:id="55" w:name="_Toc512930364"/>
      <w:bookmarkStart w:id="56" w:name="_Toc430447690"/>
      <w:bookmarkStart w:id="57" w:name="_Toc447095896"/>
      <w:bookmarkStart w:id="58" w:name="_Toc512930365"/>
      <w:bookmarkStart w:id="59" w:name="_Toc447095897"/>
      <w:bookmarkStart w:id="60" w:name="_Toc512930366"/>
      <w:bookmarkStart w:id="61" w:name="_Toc430447691"/>
      <w:bookmarkStart w:id="62" w:name="_Toc447095898"/>
      <w:bookmarkStart w:id="63" w:name="_Toc512930367"/>
      <w:bookmarkStart w:id="64" w:name="_Toc447095908"/>
      <w:bookmarkStart w:id="65" w:name="_Toc512930368"/>
      <w:bookmarkStart w:id="66" w:name="_Toc513004379"/>
      <w:bookmarkStart w:id="67" w:name="_Toc307271030"/>
      <w:bookmarkStart w:id="68" w:name="_Toc413446320"/>
      <w:bookmarkEnd w:id="6"/>
      <w:bookmarkEnd w:id="7"/>
      <w:bookmarkEnd w:id="8"/>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t>Project Monitoring and Control</w:t>
      </w:r>
      <w:bookmarkEnd w:id="66"/>
      <w:bookmarkEnd w:id="67"/>
      <w:bookmarkEnd w:id="68"/>
    </w:p>
    <w:p w:rsidR="008532D8" w:rsidRDefault="008532D8" w:rsidP="008532D8">
      <w:pPr>
        <w:pStyle w:val="Heading3"/>
        <w:numPr>
          <w:ilvl w:val="2"/>
          <w:numId w:val="11"/>
        </w:numPr>
      </w:pPr>
      <w:bookmarkStart w:id="69" w:name="_Toc413446321"/>
      <w:bookmarkStart w:id="70" w:name="_Toc307271032"/>
      <w:bookmarkStart w:id="71" w:name="_Toc447095913"/>
      <w:bookmarkStart w:id="72" w:name="_Toc447095916"/>
      <w:r>
        <w:t>Reporting</w:t>
      </w:r>
      <w:bookmarkEnd w:id="69"/>
      <w:bookmarkEnd w:id="70"/>
      <w:bookmarkEnd w:id="71"/>
    </w:p>
    <w:p w:rsidR="008532D8" w:rsidRDefault="008532D8" w:rsidP="008532D8">
      <w:pPr>
        <w:pStyle w:val="infoblue0"/>
        <w:numPr>
          <w:ilvl w:val="0"/>
          <w:numId w:val="12"/>
        </w:numPr>
        <w:rPr>
          <w:i w:val="0"/>
          <w:color w:val="000000" w:themeColor="text1"/>
        </w:rPr>
      </w:pPr>
      <w:r>
        <w:rPr>
          <w:i w:val="0"/>
          <w:color w:val="000000" w:themeColor="text1"/>
        </w:rPr>
        <w:t xml:space="preserve">Weekly meeting:  We will try to have at least one offline meeting per week, and  some discussion on Slack and our facebook group. The weekend are more preferable for our meeting than week days. However, we may have to change our plan and hold a meeting on week days. </w:t>
      </w:r>
    </w:p>
    <w:p w:rsidR="008532D8" w:rsidRDefault="008532D8" w:rsidP="008532D8">
      <w:pPr>
        <w:pStyle w:val="infoblue0"/>
        <w:numPr>
          <w:ilvl w:val="0"/>
          <w:numId w:val="12"/>
        </w:numPr>
        <w:rPr>
          <w:i w:val="0"/>
          <w:color w:val="000000" w:themeColor="text1"/>
        </w:rPr>
      </w:pPr>
      <w:r>
        <w:rPr>
          <w:i w:val="0"/>
          <w:color w:val="000000" w:themeColor="text1"/>
        </w:rPr>
        <w:t>Weekly status report: We will make report on everyone progress, project progress, current condition of the app and accidents.</w:t>
      </w:r>
    </w:p>
    <w:p w:rsidR="008532D8" w:rsidRDefault="008532D8" w:rsidP="008532D8">
      <w:pPr>
        <w:pStyle w:val="Heading3"/>
        <w:numPr>
          <w:ilvl w:val="2"/>
          <w:numId w:val="11"/>
        </w:numPr>
      </w:pPr>
      <w:bookmarkStart w:id="73" w:name="_Toc413446322"/>
      <w:bookmarkStart w:id="74" w:name="_Toc307271033"/>
      <w:bookmarkStart w:id="75" w:name="_Toc447095915"/>
      <w:r>
        <w:t>Risk Management</w:t>
      </w:r>
      <w:bookmarkEnd w:id="73"/>
      <w:bookmarkEnd w:id="74"/>
      <w:r>
        <w:t xml:space="preserve"> </w:t>
      </w:r>
      <w:bookmarkEnd w:id="75"/>
    </w:p>
    <w:p w:rsidR="008532D8" w:rsidRDefault="008532D8" w:rsidP="008532D8">
      <w:pPr>
        <w:pStyle w:val="infoblue0"/>
        <w:rPr>
          <w:i w:val="0"/>
          <w:color w:val="000000" w:themeColor="text1"/>
        </w:rPr>
      </w:pPr>
    </w:p>
    <w:tbl>
      <w:tblPr>
        <w:tblStyle w:val="TableGrid"/>
        <w:tblW w:w="10455" w:type="dxa"/>
        <w:tblInd w:w="-252" w:type="dxa"/>
        <w:tblLayout w:type="fixed"/>
        <w:tblLook w:val="04A0" w:firstRow="1" w:lastRow="0" w:firstColumn="1" w:lastColumn="0" w:noHBand="0" w:noVBand="1"/>
      </w:tblPr>
      <w:tblGrid>
        <w:gridCol w:w="701"/>
        <w:gridCol w:w="1819"/>
        <w:gridCol w:w="810"/>
        <w:gridCol w:w="900"/>
        <w:gridCol w:w="950"/>
        <w:gridCol w:w="5275"/>
      </w:tblGrid>
      <w:tr w:rsidR="008532D8" w:rsidTr="008532D8">
        <w:tc>
          <w:tcPr>
            <w:tcW w:w="701"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Risk ID</w:t>
            </w:r>
          </w:p>
        </w:tc>
        <w:tc>
          <w:tcPr>
            <w:tcW w:w="1819"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Risk Description</w:t>
            </w:r>
          </w:p>
        </w:tc>
        <w:tc>
          <w:tcPr>
            <w:tcW w:w="810"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Probability</w:t>
            </w:r>
          </w:p>
        </w:tc>
        <w:tc>
          <w:tcPr>
            <w:tcW w:w="900"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Impact</w:t>
            </w:r>
          </w:p>
        </w:tc>
        <w:tc>
          <w:tcPr>
            <w:tcW w:w="950"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Priority</w:t>
            </w:r>
          </w:p>
        </w:tc>
        <w:tc>
          <w:tcPr>
            <w:tcW w:w="5276"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Mitigation Strategy or Contingency Plan</w:t>
            </w:r>
          </w:p>
        </w:tc>
      </w:tr>
      <w:tr w:rsidR="008532D8" w:rsidTr="008532D8">
        <w:tc>
          <w:tcPr>
            <w:tcW w:w="701"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1</w:t>
            </w:r>
          </w:p>
        </w:tc>
        <w:tc>
          <w:tcPr>
            <w:tcW w:w="1819"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Miscommunication</w:t>
            </w:r>
          </w:p>
        </w:tc>
        <w:tc>
          <w:tcPr>
            <w:tcW w:w="810"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High</w:t>
            </w:r>
          </w:p>
        </w:tc>
        <w:tc>
          <w:tcPr>
            <w:tcW w:w="900"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High</w:t>
            </w:r>
          </w:p>
        </w:tc>
        <w:tc>
          <w:tcPr>
            <w:tcW w:w="950"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High</w:t>
            </w:r>
          </w:p>
        </w:tc>
        <w:tc>
          <w:tcPr>
            <w:tcW w:w="5276"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When two team members are discussing, another member will act as a mediator to make sure that everything is clear.</w:t>
            </w:r>
          </w:p>
        </w:tc>
      </w:tr>
      <w:tr w:rsidR="008532D8" w:rsidTr="008532D8">
        <w:tc>
          <w:tcPr>
            <w:tcW w:w="701"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2</w:t>
            </w:r>
          </w:p>
        </w:tc>
        <w:tc>
          <w:tcPr>
            <w:tcW w:w="1819"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Hardware Malfunction</w:t>
            </w:r>
          </w:p>
        </w:tc>
        <w:tc>
          <w:tcPr>
            <w:tcW w:w="810"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Low</w:t>
            </w:r>
          </w:p>
        </w:tc>
        <w:tc>
          <w:tcPr>
            <w:tcW w:w="900"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High</w:t>
            </w:r>
          </w:p>
        </w:tc>
        <w:tc>
          <w:tcPr>
            <w:tcW w:w="950"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High</w:t>
            </w:r>
          </w:p>
        </w:tc>
        <w:tc>
          <w:tcPr>
            <w:tcW w:w="5276"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For every parts of the project, there must be at least two members working on the same task.</w:t>
            </w:r>
          </w:p>
        </w:tc>
      </w:tr>
      <w:tr w:rsidR="008532D8" w:rsidTr="008532D8">
        <w:tc>
          <w:tcPr>
            <w:tcW w:w="701"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3</w:t>
            </w:r>
          </w:p>
        </w:tc>
        <w:tc>
          <w:tcPr>
            <w:tcW w:w="1819"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Tools Malfunction</w:t>
            </w:r>
          </w:p>
        </w:tc>
        <w:tc>
          <w:tcPr>
            <w:tcW w:w="810"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Low</w:t>
            </w:r>
          </w:p>
        </w:tc>
        <w:tc>
          <w:tcPr>
            <w:tcW w:w="900"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High</w:t>
            </w:r>
          </w:p>
        </w:tc>
        <w:tc>
          <w:tcPr>
            <w:tcW w:w="950"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High</w:t>
            </w:r>
          </w:p>
        </w:tc>
        <w:tc>
          <w:tcPr>
            <w:tcW w:w="5276"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For every tools, there must be at least two member has access to that tool.</w:t>
            </w:r>
          </w:p>
        </w:tc>
      </w:tr>
      <w:tr w:rsidR="008532D8" w:rsidTr="008532D8">
        <w:tc>
          <w:tcPr>
            <w:tcW w:w="701"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4</w:t>
            </w:r>
          </w:p>
        </w:tc>
        <w:tc>
          <w:tcPr>
            <w:tcW w:w="1819"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Miscellaneous accident</w:t>
            </w:r>
          </w:p>
        </w:tc>
        <w:tc>
          <w:tcPr>
            <w:tcW w:w="810"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Low</w:t>
            </w:r>
          </w:p>
        </w:tc>
        <w:tc>
          <w:tcPr>
            <w:tcW w:w="900"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Medium</w:t>
            </w:r>
          </w:p>
        </w:tc>
        <w:tc>
          <w:tcPr>
            <w:tcW w:w="950"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Medium</w:t>
            </w:r>
          </w:p>
        </w:tc>
        <w:tc>
          <w:tcPr>
            <w:tcW w:w="5276" w:type="dxa"/>
            <w:tcBorders>
              <w:top w:val="single" w:sz="4" w:space="0" w:color="auto"/>
              <w:left w:val="single" w:sz="4" w:space="0" w:color="auto"/>
              <w:bottom w:val="single" w:sz="4" w:space="0" w:color="auto"/>
              <w:right w:val="single" w:sz="4" w:space="0" w:color="auto"/>
            </w:tcBorders>
            <w:hideMark/>
          </w:tcPr>
          <w:p w:rsidR="008532D8" w:rsidRDefault="008532D8">
            <w:pPr>
              <w:pStyle w:val="infoblue0"/>
              <w:ind w:left="0"/>
              <w:rPr>
                <w:i w:val="0"/>
                <w:color w:val="000000" w:themeColor="text1"/>
                <w:lang w:val="vi-VN" w:eastAsia="vi-VN"/>
              </w:rPr>
            </w:pPr>
            <w:r>
              <w:rPr>
                <w:i w:val="0"/>
                <w:color w:val="000000" w:themeColor="text1"/>
                <w:lang w:val="vi-VN" w:eastAsia="vi-VN"/>
              </w:rPr>
              <w:t>These things are hard to counter. We will have to improvise.</w:t>
            </w:r>
          </w:p>
        </w:tc>
      </w:tr>
    </w:tbl>
    <w:p w:rsidR="008532D8" w:rsidRDefault="008532D8" w:rsidP="008532D8">
      <w:pPr>
        <w:pStyle w:val="infoblue0"/>
      </w:pPr>
    </w:p>
    <w:p w:rsidR="008532D8" w:rsidRDefault="008532D8" w:rsidP="008532D8">
      <w:pPr>
        <w:pStyle w:val="Heading3"/>
        <w:numPr>
          <w:ilvl w:val="2"/>
          <w:numId w:val="11"/>
        </w:numPr>
      </w:pPr>
      <w:bookmarkStart w:id="76" w:name="_Toc413446323"/>
      <w:bookmarkStart w:id="77" w:name="_Toc307271034"/>
      <w:r>
        <w:t>Configuration Management</w:t>
      </w:r>
      <w:bookmarkEnd w:id="76"/>
      <w:bookmarkEnd w:id="77"/>
    </w:p>
    <w:p w:rsidR="008532D8" w:rsidRDefault="008532D8" w:rsidP="008532D8">
      <w:pPr>
        <w:pStyle w:val="infoblue0"/>
        <w:numPr>
          <w:ilvl w:val="0"/>
          <w:numId w:val="12"/>
        </w:numPr>
        <w:rPr>
          <w:i w:val="0"/>
          <w:color w:val="000000" w:themeColor="text1"/>
        </w:rPr>
      </w:pPr>
      <w:r>
        <w:rPr>
          <w:i w:val="0"/>
          <w:color w:val="000000" w:themeColor="text1"/>
        </w:rPr>
        <w:t>Unity and Android Studio for app development.</w:t>
      </w:r>
    </w:p>
    <w:p w:rsidR="008532D8" w:rsidRDefault="008532D8" w:rsidP="008532D8">
      <w:pPr>
        <w:pStyle w:val="infoblue0"/>
        <w:numPr>
          <w:ilvl w:val="0"/>
          <w:numId w:val="12"/>
        </w:numPr>
        <w:rPr>
          <w:i w:val="0"/>
          <w:color w:val="000000" w:themeColor="text1"/>
        </w:rPr>
      </w:pPr>
      <w:r>
        <w:rPr>
          <w:i w:val="0"/>
          <w:color w:val="000000" w:themeColor="text1"/>
        </w:rPr>
        <w:t>Trello for scheduling.</w:t>
      </w:r>
    </w:p>
    <w:p w:rsidR="008532D8" w:rsidRDefault="008532D8" w:rsidP="008532D8">
      <w:pPr>
        <w:pStyle w:val="infoblue0"/>
        <w:numPr>
          <w:ilvl w:val="0"/>
          <w:numId w:val="12"/>
        </w:numPr>
        <w:rPr>
          <w:i w:val="0"/>
          <w:color w:val="000000" w:themeColor="text1"/>
        </w:rPr>
      </w:pPr>
      <w:r>
        <w:rPr>
          <w:i w:val="0"/>
          <w:color w:val="000000" w:themeColor="text1"/>
        </w:rPr>
        <w:t>Slack for discussion and communication.</w:t>
      </w:r>
    </w:p>
    <w:p w:rsidR="008532D8" w:rsidRDefault="008532D8" w:rsidP="008532D8">
      <w:pPr>
        <w:pStyle w:val="infoblue0"/>
        <w:numPr>
          <w:ilvl w:val="0"/>
          <w:numId w:val="12"/>
        </w:numPr>
        <w:rPr>
          <w:i w:val="0"/>
          <w:color w:val="000000" w:themeColor="text1"/>
        </w:rPr>
      </w:pPr>
      <w:r>
        <w:rPr>
          <w:i w:val="0"/>
          <w:color w:val="000000" w:themeColor="text1"/>
        </w:rPr>
        <w:t>Github for managin</w:t>
      </w:r>
      <w:r w:rsidR="001412AB">
        <w:rPr>
          <w:i w:val="0"/>
          <w:color w:val="000000" w:themeColor="text1"/>
        </w:rPr>
        <w:t>g source code and related files.</w:t>
      </w:r>
      <w:bookmarkStart w:id="78" w:name="_GoBack"/>
      <w:bookmarkEnd w:id="78"/>
    </w:p>
    <w:p w:rsidR="007C47A5" w:rsidRPr="003C1713" w:rsidRDefault="007C47A5" w:rsidP="003C1713">
      <w:pPr>
        <w:pStyle w:val="infoblue0"/>
      </w:pPr>
    </w:p>
    <w:p w:rsidR="007C47A5" w:rsidRDefault="007C47A5">
      <w:pPr>
        <w:pStyle w:val="BodyText"/>
      </w:pPr>
      <w:bookmarkStart w:id="79" w:name="_Toc447095917"/>
      <w:bookmarkStart w:id="80" w:name="_Toc512930369"/>
      <w:bookmarkStart w:id="81" w:name="_Toc447095932"/>
      <w:bookmarkStart w:id="82" w:name="_Toc512930370"/>
      <w:bookmarkEnd w:id="72"/>
      <w:bookmarkEnd w:id="79"/>
      <w:bookmarkEnd w:id="80"/>
      <w:bookmarkEnd w:id="81"/>
      <w:bookmarkEnd w:id="82"/>
    </w:p>
    <w:p w:rsidR="00EE3C86" w:rsidRDefault="00EE3C86">
      <w:pPr>
        <w:pStyle w:val="BodyText"/>
      </w:pPr>
    </w:p>
    <w:p w:rsidR="00EE3C86" w:rsidRDefault="00EE3C86">
      <w:pPr>
        <w:pStyle w:val="BodyText"/>
      </w:pPr>
    </w:p>
    <w:p w:rsidR="00EE3C86" w:rsidRDefault="00EE3C86">
      <w:pPr>
        <w:pStyle w:val="BodyText"/>
      </w:pPr>
    </w:p>
    <w:sectPr w:rsidR="00EE3C86">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703" w:rsidRDefault="00F82703">
      <w:r>
        <w:separator/>
      </w:r>
    </w:p>
  </w:endnote>
  <w:endnote w:type="continuationSeparator" w:id="0">
    <w:p w:rsidR="00F82703" w:rsidRDefault="00F82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4855" w:rsidRDefault="0069485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tc>
        <w:tcPr>
          <w:tcW w:w="3162" w:type="dxa"/>
          <w:tcBorders>
            <w:top w:val="nil"/>
            <w:left w:val="nil"/>
            <w:bottom w:val="nil"/>
            <w:right w:val="nil"/>
          </w:tcBorders>
        </w:tcPr>
        <w:p w:rsidR="00694855" w:rsidRDefault="00694855">
          <w:pPr>
            <w:ind w:right="360"/>
          </w:pPr>
        </w:p>
      </w:tc>
      <w:tc>
        <w:tcPr>
          <w:tcW w:w="3162" w:type="dxa"/>
          <w:tcBorders>
            <w:top w:val="nil"/>
            <w:left w:val="nil"/>
            <w:bottom w:val="nil"/>
            <w:right w:val="nil"/>
          </w:tcBorders>
        </w:tcPr>
        <w:p w:rsidR="00694855" w:rsidRDefault="00694855" w:rsidP="006139BA">
          <w:pPr>
            <w:jc w:val="center"/>
          </w:pPr>
          <w:r>
            <w:sym w:font="Symbol" w:char="F0D3"/>
          </w:r>
          <w:fldSimple w:instr=" DOCPROPERTY &quot;Company&quot;  \* MERGEFORMAT ">
            <w:r w:rsidR="0009538F">
              <w:t>&lt;</w:t>
            </w:r>
            <w:r w:rsidR="006139BA">
              <w:t>Team</w:t>
            </w:r>
            <w:r w:rsidR="0009538F">
              <w:t xml:space="preserve"> Name&gt;</w:t>
            </w:r>
          </w:fldSimple>
          <w:r>
            <w:t xml:space="preserve">, </w:t>
          </w:r>
          <w:r>
            <w:fldChar w:fldCharType="begin"/>
          </w:r>
          <w:r>
            <w:instrText xml:space="preserve"> DATE \@ "yyyy" </w:instrText>
          </w:r>
          <w:r>
            <w:fldChar w:fldCharType="separate"/>
          </w:r>
          <w:r w:rsidR="001412AB">
            <w:rPr>
              <w:noProof/>
            </w:rPr>
            <w:t>2017</w:t>
          </w:r>
          <w:r>
            <w:fldChar w:fldCharType="end"/>
          </w:r>
        </w:p>
      </w:tc>
      <w:tc>
        <w:tcPr>
          <w:tcW w:w="3162" w:type="dxa"/>
          <w:tcBorders>
            <w:top w:val="nil"/>
            <w:left w:val="nil"/>
            <w:bottom w:val="nil"/>
            <w:right w:val="nil"/>
          </w:tcBorders>
        </w:tcPr>
        <w:p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412AB">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412AB">
            <w:rPr>
              <w:rStyle w:val="PageNumber"/>
              <w:noProof/>
            </w:rPr>
            <w:t>7</w:t>
          </w:r>
          <w:r>
            <w:rPr>
              <w:rStyle w:val="PageNumber"/>
            </w:rPr>
            <w:fldChar w:fldCharType="end"/>
          </w:r>
        </w:p>
      </w:tc>
    </w:tr>
  </w:tbl>
  <w:p w:rsidR="00694855" w:rsidRDefault="006948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855" w:rsidRDefault="006948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703" w:rsidRDefault="00F82703">
      <w:r>
        <w:separator/>
      </w:r>
    </w:p>
  </w:footnote>
  <w:footnote w:type="continuationSeparator" w:id="0">
    <w:p w:rsidR="00F82703" w:rsidRDefault="00F827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855" w:rsidRDefault="00694855">
    <w:pPr>
      <w:rPr>
        <w:sz w:val="24"/>
      </w:rPr>
    </w:pPr>
  </w:p>
  <w:p w:rsidR="00694855" w:rsidRDefault="00694855">
    <w:pPr>
      <w:pBdr>
        <w:top w:val="single" w:sz="6" w:space="1" w:color="auto"/>
      </w:pBdr>
      <w:rPr>
        <w:sz w:val="24"/>
      </w:rPr>
    </w:pPr>
  </w:p>
  <w:p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9538F">
      <w:rPr>
        <w:rFonts w:ascii="Arial" w:hAnsi="Arial"/>
        <w:b/>
        <w:sz w:val="36"/>
      </w:rPr>
      <w:t>&lt;</w:t>
    </w:r>
    <w:r w:rsidR="00D253B3">
      <w:rPr>
        <w:rFonts w:ascii="Arial" w:hAnsi="Arial"/>
        <w:b/>
        <w:sz w:val="36"/>
      </w:rPr>
      <w:t>Team</w:t>
    </w:r>
    <w:r w:rsidR="0009538F">
      <w:rPr>
        <w:rFonts w:ascii="Arial" w:hAnsi="Arial"/>
        <w:b/>
        <w:sz w:val="36"/>
      </w:rPr>
      <w:t xml:space="preserve"> Name&gt;</w:t>
    </w:r>
    <w:r>
      <w:rPr>
        <w:rFonts w:ascii="Arial" w:hAnsi="Arial"/>
        <w:b/>
        <w:sz w:val="36"/>
      </w:rPr>
      <w:fldChar w:fldCharType="end"/>
    </w:r>
  </w:p>
  <w:p w:rsidR="00694855" w:rsidRDefault="00694855">
    <w:pPr>
      <w:pBdr>
        <w:bottom w:val="single" w:sz="6" w:space="1" w:color="auto"/>
      </w:pBdr>
      <w:jc w:val="right"/>
      <w:rPr>
        <w:sz w:val="24"/>
      </w:rPr>
    </w:pPr>
  </w:p>
  <w:p w:rsidR="00694855" w:rsidRDefault="006948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tc>
        <w:tcPr>
          <w:tcW w:w="6379" w:type="dxa"/>
        </w:tcPr>
        <w:p w:rsidR="00694855" w:rsidRDefault="00A174C1">
          <w:fldSimple w:instr=" SUBJECT  \* MERGEFORMAT ">
            <w:r w:rsidR="00E61387">
              <w:t>EverRun</w:t>
            </w:r>
          </w:fldSimple>
        </w:p>
      </w:tc>
      <w:tc>
        <w:tcPr>
          <w:tcW w:w="3179" w:type="dxa"/>
        </w:tcPr>
        <w:p w:rsidR="00694855" w:rsidRDefault="00694855">
          <w:pPr>
            <w:tabs>
              <w:tab w:val="left" w:pos="1135"/>
            </w:tabs>
            <w:spacing w:before="40"/>
            <w:ind w:right="68"/>
          </w:pPr>
          <w:r>
            <w:t xml:space="preserve"> Version:          &lt;1.0&gt;</w:t>
          </w:r>
        </w:p>
      </w:tc>
    </w:tr>
    <w:tr w:rsidR="00694855">
      <w:tc>
        <w:tcPr>
          <w:tcW w:w="6379" w:type="dxa"/>
        </w:tcPr>
        <w:p w:rsidR="00694855" w:rsidRDefault="00A174C1" w:rsidP="00066F3C">
          <w:fldSimple w:instr=" TITLE  \* MERGEFORMAT ">
            <w:r w:rsidR="00E61387">
              <w:t>Software Development Plan (Small Project)</w:t>
            </w:r>
          </w:fldSimple>
        </w:p>
      </w:tc>
      <w:tc>
        <w:tcPr>
          <w:tcW w:w="3179" w:type="dxa"/>
        </w:tcPr>
        <w:p w:rsidR="00694855" w:rsidRDefault="00E61387">
          <w:r>
            <w:t xml:space="preserve">  Date: &lt;27/10/2017</w:t>
          </w:r>
          <w:r w:rsidR="00694855">
            <w:t>&gt;</w:t>
          </w:r>
        </w:p>
      </w:tc>
    </w:tr>
    <w:tr w:rsidR="00694855">
      <w:tc>
        <w:tcPr>
          <w:tcW w:w="9558" w:type="dxa"/>
          <w:gridSpan w:val="2"/>
        </w:tcPr>
        <w:p w:rsidR="00694855" w:rsidRDefault="00694855">
          <w:r>
            <w:t>&lt;document identifier&gt;</w:t>
          </w:r>
        </w:p>
      </w:tc>
    </w:tr>
  </w:tbl>
  <w:p w:rsidR="00694855" w:rsidRDefault="006948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855" w:rsidRDefault="006948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C3B592B"/>
    <w:multiLevelType w:val="hybridMultilevel"/>
    <w:tmpl w:val="FE7C9E40"/>
    <w:lvl w:ilvl="0" w:tplc="8C9CE63C">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C47327"/>
    <w:multiLevelType w:val="hybridMultilevel"/>
    <w:tmpl w:val="AE5A687A"/>
    <w:lvl w:ilvl="0" w:tplc="C912567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5C68B5"/>
    <w:multiLevelType w:val="hybridMultilevel"/>
    <w:tmpl w:val="6346CF52"/>
    <w:lvl w:ilvl="0" w:tplc="F37C847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3A08EC"/>
    <w:multiLevelType w:val="hybridMultilevel"/>
    <w:tmpl w:val="0E7065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9386968"/>
    <w:multiLevelType w:val="hybridMultilevel"/>
    <w:tmpl w:val="30106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9"/>
  </w:num>
  <w:num w:numId="3">
    <w:abstractNumId w:val="1"/>
  </w:num>
  <w:num w:numId="4">
    <w:abstractNumId w:val="6"/>
  </w:num>
  <w:num w:numId="5">
    <w:abstractNumId w:val="8"/>
  </w:num>
  <w:num w:numId="6">
    <w:abstractNumId w:val="3"/>
  </w:num>
  <w:num w:numId="7">
    <w:abstractNumId w:val="4"/>
  </w:num>
  <w:num w:numId="8">
    <w:abstractNumId w:val="7"/>
  </w:num>
  <w:num w:numId="9">
    <w:abstractNumId w:val="5"/>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38F"/>
    <w:rsid w:val="00026EB0"/>
    <w:rsid w:val="00033FDF"/>
    <w:rsid w:val="00066F3C"/>
    <w:rsid w:val="000670BD"/>
    <w:rsid w:val="0009538F"/>
    <w:rsid w:val="000F5CB6"/>
    <w:rsid w:val="001412AB"/>
    <w:rsid w:val="001E37A8"/>
    <w:rsid w:val="001F5B45"/>
    <w:rsid w:val="003C1713"/>
    <w:rsid w:val="00474DA9"/>
    <w:rsid w:val="004F20DD"/>
    <w:rsid w:val="005164FE"/>
    <w:rsid w:val="006139BA"/>
    <w:rsid w:val="00641F97"/>
    <w:rsid w:val="006427CE"/>
    <w:rsid w:val="00651BFA"/>
    <w:rsid w:val="00694855"/>
    <w:rsid w:val="00796AAD"/>
    <w:rsid w:val="007C47A5"/>
    <w:rsid w:val="007F76F4"/>
    <w:rsid w:val="0083476E"/>
    <w:rsid w:val="008532D8"/>
    <w:rsid w:val="0086434D"/>
    <w:rsid w:val="008A3819"/>
    <w:rsid w:val="008F3CB9"/>
    <w:rsid w:val="009212C6"/>
    <w:rsid w:val="009E11D6"/>
    <w:rsid w:val="009E125B"/>
    <w:rsid w:val="00A174C1"/>
    <w:rsid w:val="00A72DAD"/>
    <w:rsid w:val="00A83434"/>
    <w:rsid w:val="00B35C04"/>
    <w:rsid w:val="00B71DE9"/>
    <w:rsid w:val="00B7797C"/>
    <w:rsid w:val="00BD4E1F"/>
    <w:rsid w:val="00C40B55"/>
    <w:rsid w:val="00C83806"/>
    <w:rsid w:val="00CE282F"/>
    <w:rsid w:val="00D177E5"/>
    <w:rsid w:val="00D253B3"/>
    <w:rsid w:val="00D276F1"/>
    <w:rsid w:val="00D45597"/>
    <w:rsid w:val="00D7397D"/>
    <w:rsid w:val="00DD3DD7"/>
    <w:rsid w:val="00E44956"/>
    <w:rsid w:val="00E61278"/>
    <w:rsid w:val="00E61387"/>
    <w:rsid w:val="00EE3C86"/>
    <w:rsid w:val="00F02505"/>
    <w:rsid w:val="00F46A92"/>
    <w:rsid w:val="00F761F6"/>
    <w:rsid w:val="00F82703"/>
    <w:rsid w:val="00F861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Table" w:semiHidden="0" w:unhideWhenUsed="0"/>
    <w:lsdException w:name="Table Subtle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link w:val="Heading3Char"/>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61278"/>
    <w:pPr>
      <w:widowControl w:val="0"/>
    </w:pPr>
    <w:rPr>
      <w:lang w:val="en-US" w:eastAsia="en-US"/>
    </w:rPr>
  </w:style>
  <w:style w:type="paragraph" w:styleId="ListParagraph">
    <w:name w:val="List Paragraph"/>
    <w:basedOn w:val="Normal"/>
    <w:uiPriority w:val="34"/>
    <w:qFormat/>
    <w:rsid w:val="00B7797C"/>
    <w:pPr>
      <w:ind w:left="720"/>
      <w:contextualSpacing/>
    </w:pPr>
  </w:style>
  <w:style w:type="character" w:customStyle="1" w:styleId="Heading3Char">
    <w:name w:val="Heading 3 Char"/>
    <w:basedOn w:val="DefaultParagraphFont"/>
    <w:link w:val="Heading3"/>
    <w:rsid w:val="008532D8"/>
    <w:rPr>
      <w:rFonts w:ascii="Arial" w:hAnsi="Arial"/>
      <w: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Table" w:semiHidden="0" w:unhideWhenUsed="0"/>
    <w:lsdException w:name="Table Subtle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link w:val="Heading3Char"/>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61278"/>
    <w:pPr>
      <w:widowControl w:val="0"/>
    </w:pPr>
    <w:rPr>
      <w:lang w:val="en-US" w:eastAsia="en-US"/>
    </w:rPr>
  </w:style>
  <w:style w:type="paragraph" w:styleId="ListParagraph">
    <w:name w:val="List Paragraph"/>
    <w:basedOn w:val="Normal"/>
    <w:uiPriority w:val="34"/>
    <w:qFormat/>
    <w:rsid w:val="00B7797C"/>
    <w:pPr>
      <w:ind w:left="720"/>
      <w:contextualSpacing/>
    </w:pPr>
  </w:style>
  <w:style w:type="character" w:customStyle="1" w:styleId="Heading3Char">
    <w:name w:val="Heading 3 Char"/>
    <w:basedOn w:val="DefaultParagraphFont"/>
    <w:link w:val="Heading3"/>
    <w:rsid w:val="008532D8"/>
    <w:rPr>
      <w:rFonts w:ascii="Arial" w:hAnsi="Arial"/>
      <w: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28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311B8C-C38D-427C-A6C7-2313713F5A7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A95F43-C1C9-4346-AFA4-B643AA15D823}">
      <dgm:prSet phldrT="[Text]"/>
      <dgm:spPr/>
      <dgm:t>
        <a:bodyPr/>
        <a:lstStyle/>
        <a:p>
          <a:r>
            <a:rPr lang="en-US"/>
            <a:t>Team lead</a:t>
          </a:r>
        </a:p>
      </dgm:t>
    </dgm:pt>
    <dgm:pt modelId="{2D33746E-21E4-45DA-B871-0F0A23B8A035}" type="parTrans" cxnId="{B472BC39-BB74-4B54-80A9-08E150A53EC0}">
      <dgm:prSet/>
      <dgm:spPr/>
      <dgm:t>
        <a:bodyPr/>
        <a:lstStyle/>
        <a:p>
          <a:endParaRPr lang="en-US"/>
        </a:p>
      </dgm:t>
    </dgm:pt>
    <dgm:pt modelId="{D858D48A-6547-4BFC-A2D8-0E9CDD204CBA}" type="sibTrans" cxnId="{B472BC39-BB74-4B54-80A9-08E150A53EC0}">
      <dgm:prSet/>
      <dgm:spPr/>
      <dgm:t>
        <a:bodyPr/>
        <a:lstStyle/>
        <a:p>
          <a:endParaRPr lang="en-US"/>
        </a:p>
      </dgm:t>
    </dgm:pt>
    <dgm:pt modelId="{C52B9B70-8AAC-46EE-AD21-D59D4A38D341}">
      <dgm:prSet phldrT="[Text]"/>
      <dgm:spPr/>
      <dgm:t>
        <a:bodyPr/>
        <a:lstStyle/>
        <a:p>
          <a:r>
            <a:rPr lang="en-US"/>
            <a:t>Business Analyst</a:t>
          </a:r>
        </a:p>
      </dgm:t>
    </dgm:pt>
    <dgm:pt modelId="{DB4FFA50-E2CB-4115-94D2-20EF497C5366}" type="parTrans" cxnId="{D2DAAB3E-E5C4-4B01-8CFB-7D1016989A05}">
      <dgm:prSet/>
      <dgm:spPr/>
      <dgm:t>
        <a:bodyPr/>
        <a:lstStyle/>
        <a:p>
          <a:endParaRPr lang="en-US"/>
        </a:p>
      </dgm:t>
    </dgm:pt>
    <dgm:pt modelId="{299CB036-A60C-4BF8-A141-F6200C064F26}" type="sibTrans" cxnId="{D2DAAB3E-E5C4-4B01-8CFB-7D1016989A05}">
      <dgm:prSet/>
      <dgm:spPr/>
      <dgm:t>
        <a:bodyPr/>
        <a:lstStyle/>
        <a:p>
          <a:endParaRPr lang="en-US"/>
        </a:p>
      </dgm:t>
    </dgm:pt>
    <dgm:pt modelId="{7C465E1A-07AC-412C-81D1-9382A8D2D01E}">
      <dgm:prSet phldrT="[Text]"/>
      <dgm:spPr/>
      <dgm:t>
        <a:bodyPr/>
        <a:lstStyle/>
        <a:p>
          <a:r>
            <a:rPr lang="en-US"/>
            <a:t>Designer</a:t>
          </a:r>
        </a:p>
      </dgm:t>
    </dgm:pt>
    <dgm:pt modelId="{BC640126-E0AC-4170-B48E-3E2A0CC23588}" type="parTrans" cxnId="{C84C898E-83C0-464C-86FF-6ECF69E9D51A}">
      <dgm:prSet/>
      <dgm:spPr/>
      <dgm:t>
        <a:bodyPr/>
        <a:lstStyle/>
        <a:p>
          <a:endParaRPr lang="en-US"/>
        </a:p>
      </dgm:t>
    </dgm:pt>
    <dgm:pt modelId="{A77EF1DD-6151-45C6-A316-711F5E4481CD}" type="sibTrans" cxnId="{C84C898E-83C0-464C-86FF-6ECF69E9D51A}">
      <dgm:prSet/>
      <dgm:spPr/>
      <dgm:t>
        <a:bodyPr/>
        <a:lstStyle/>
        <a:p>
          <a:endParaRPr lang="en-US"/>
        </a:p>
      </dgm:t>
    </dgm:pt>
    <dgm:pt modelId="{64DCBCBB-FA6F-4C99-B3A3-7333786CB586}">
      <dgm:prSet phldrT="[Text]"/>
      <dgm:spPr/>
      <dgm:t>
        <a:bodyPr/>
        <a:lstStyle/>
        <a:p>
          <a:r>
            <a:rPr lang="en-US"/>
            <a:t>Implementer</a:t>
          </a:r>
        </a:p>
      </dgm:t>
    </dgm:pt>
    <dgm:pt modelId="{881E1089-965A-4E18-933D-FB790D870C17}" type="parTrans" cxnId="{4848E533-F847-45BE-8E5B-D4A33250CF55}">
      <dgm:prSet/>
      <dgm:spPr/>
      <dgm:t>
        <a:bodyPr/>
        <a:lstStyle/>
        <a:p>
          <a:endParaRPr lang="en-US"/>
        </a:p>
      </dgm:t>
    </dgm:pt>
    <dgm:pt modelId="{4D4B1A6D-835B-4A62-AB2A-95D1C8F9845D}" type="sibTrans" cxnId="{4848E533-F847-45BE-8E5B-D4A33250CF55}">
      <dgm:prSet/>
      <dgm:spPr/>
      <dgm:t>
        <a:bodyPr/>
        <a:lstStyle/>
        <a:p>
          <a:endParaRPr lang="en-US"/>
        </a:p>
      </dgm:t>
    </dgm:pt>
    <dgm:pt modelId="{260A139F-3765-493F-B852-677C1CFF49B6}">
      <dgm:prSet phldrT="[Text]"/>
      <dgm:spPr/>
      <dgm:t>
        <a:bodyPr/>
        <a:lstStyle/>
        <a:p>
          <a:r>
            <a:rPr lang="en-US"/>
            <a:t>Tester</a:t>
          </a:r>
        </a:p>
      </dgm:t>
    </dgm:pt>
    <dgm:pt modelId="{41DD9A38-D701-48D2-8B84-3F979F087F12}" type="parTrans" cxnId="{350DC6C8-240E-4119-8F0D-072A69774827}">
      <dgm:prSet/>
      <dgm:spPr/>
      <dgm:t>
        <a:bodyPr/>
        <a:lstStyle/>
        <a:p>
          <a:endParaRPr lang="en-US"/>
        </a:p>
      </dgm:t>
    </dgm:pt>
    <dgm:pt modelId="{838E94B0-FA04-4C90-81E4-786CBAD6CCB1}" type="sibTrans" cxnId="{350DC6C8-240E-4119-8F0D-072A69774827}">
      <dgm:prSet/>
      <dgm:spPr/>
      <dgm:t>
        <a:bodyPr/>
        <a:lstStyle/>
        <a:p>
          <a:endParaRPr lang="en-US"/>
        </a:p>
      </dgm:t>
    </dgm:pt>
    <dgm:pt modelId="{DD5694D3-A18E-4659-A262-AC6656B84055}">
      <dgm:prSet phldrT="[Text]"/>
      <dgm:spPr/>
      <dgm:t>
        <a:bodyPr/>
        <a:lstStyle/>
        <a:p>
          <a:r>
            <a:rPr lang="en-US"/>
            <a:t>Tran Thoai Thong</a:t>
          </a:r>
        </a:p>
      </dgm:t>
    </dgm:pt>
    <dgm:pt modelId="{B69567B0-58F9-4B69-AF94-B16728E3F02F}" type="parTrans" cxnId="{DD700D4D-E501-4B20-9BF8-3483739C6D4D}">
      <dgm:prSet/>
      <dgm:spPr/>
      <dgm:t>
        <a:bodyPr/>
        <a:lstStyle/>
        <a:p>
          <a:endParaRPr lang="en-US"/>
        </a:p>
      </dgm:t>
    </dgm:pt>
    <dgm:pt modelId="{9EBDE14E-94AF-4D3F-84A5-405995582F86}" type="sibTrans" cxnId="{DD700D4D-E501-4B20-9BF8-3483739C6D4D}">
      <dgm:prSet/>
      <dgm:spPr/>
      <dgm:t>
        <a:bodyPr/>
        <a:lstStyle/>
        <a:p>
          <a:endParaRPr lang="en-US"/>
        </a:p>
      </dgm:t>
    </dgm:pt>
    <dgm:pt modelId="{79C4CB78-A72B-4C09-9DD4-479320D66078}">
      <dgm:prSet phldrT="[Text]"/>
      <dgm:spPr/>
      <dgm:t>
        <a:bodyPr/>
        <a:lstStyle/>
        <a:p>
          <a:r>
            <a:rPr lang="en-US"/>
            <a:t>Ho Sy Nguyen</a:t>
          </a:r>
        </a:p>
      </dgm:t>
    </dgm:pt>
    <dgm:pt modelId="{C1D0CB4F-EA81-4AA5-8F67-D3E15D85DFB4}" type="parTrans" cxnId="{BDEFF629-BE97-4D1F-B868-354D39564D69}">
      <dgm:prSet/>
      <dgm:spPr/>
      <dgm:t>
        <a:bodyPr/>
        <a:lstStyle/>
        <a:p>
          <a:endParaRPr lang="en-US"/>
        </a:p>
      </dgm:t>
    </dgm:pt>
    <dgm:pt modelId="{012B04D7-3303-4D7B-B779-3E207EE8A49F}" type="sibTrans" cxnId="{BDEFF629-BE97-4D1F-B868-354D39564D69}">
      <dgm:prSet/>
      <dgm:spPr/>
      <dgm:t>
        <a:bodyPr/>
        <a:lstStyle/>
        <a:p>
          <a:endParaRPr lang="en-US"/>
        </a:p>
      </dgm:t>
    </dgm:pt>
    <dgm:pt modelId="{A76B9F7B-3EF0-4394-80DD-2DF8A38760A2}">
      <dgm:prSet phldrT="[Text]"/>
      <dgm:spPr/>
      <dgm:t>
        <a:bodyPr/>
        <a:lstStyle/>
        <a:p>
          <a:r>
            <a:rPr lang="en-US"/>
            <a:t>Tran Thoai Thong</a:t>
          </a:r>
        </a:p>
      </dgm:t>
    </dgm:pt>
    <dgm:pt modelId="{92D5B7FD-AD05-4221-ADA2-09BD0435A830}" type="parTrans" cxnId="{4EB14209-BCBB-4F76-A017-FC1D9AC99541}">
      <dgm:prSet/>
      <dgm:spPr/>
      <dgm:t>
        <a:bodyPr/>
        <a:lstStyle/>
        <a:p>
          <a:endParaRPr lang="en-US"/>
        </a:p>
      </dgm:t>
    </dgm:pt>
    <dgm:pt modelId="{B754269B-05FE-4B46-A08E-9FC24682CCC7}" type="sibTrans" cxnId="{4EB14209-BCBB-4F76-A017-FC1D9AC99541}">
      <dgm:prSet/>
      <dgm:spPr/>
      <dgm:t>
        <a:bodyPr/>
        <a:lstStyle/>
        <a:p>
          <a:endParaRPr lang="en-US"/>
        </a:p>
      </dgm:t>
    </dgm:pt>
    <dgm:pt modelId="{A3D29541-CCBA-4EC8-9BB7-57C85A16A297}">
      <dgm:prSet phldrT="[Text]"/>
      <dgm:spPr/>
      <dgm:t>
        <a:bodyPr/>
        <a:lstStyle/>
        <a:p>
          <a:r>
            <a:rPr lang="en-US"/>
            <a:t>Ho Sy Nguyen</a:t>
          </a:r>
        </a:p>
      </dgm:t>
    </dgm:pt>
    <dgm:pt modelId="{A26B3077-4618-412E-A00E-889B86F7D61A}" type="parTrans" cxnId="{66285BF1-B3E0-4721-A6C5-381313BAC6D3}">
      <dgm:prSet/>
      <dgm:spPr/>
      <dgm:t>
        <a:bodyPr/>
        <a:lstStyle/>
        <a:p>
          <a:endParaRPr lang="en-US"/>
        </a:p>
      </dgm:t>
    </dgm:pt>
    <dgm:pt modelId="{41F6AEF0-7E4B-4615-80B2-F257F3726946}" type="sibTrans" cxnId="{66285BF1-B3E0-4721-A6C5-381313BAC6D3}">
      <dgm:prSet/>
      <dgm:spPr/>
      <dgm:t>
        <a:bodyPr/>
        <a:lstStyle/>
        <a:p>
          <a:endParaRPr lang="en-US"/>
        </a:p>
      </dgm:t>
    </dgm:pt>
    <dgm:pt modelId="{752EA7BD-3845-4C82-9DAE-AEC5AEF5E723}">
      <dgm:prSet phldrT="[Text]"/>
      <dgm:spPr/>
      <dgm:t>
        <a:bodyPr/>
        <a:lstStyle/>
        <a:p>
          <a:r>
            <a:rPr lang="en-US"/>
            <a:t>Bui Nguyen Duc Toan</a:t>
          </a:r>
        </a:p>
      </dgm:t>
    </dgm:pt>
    <dgm:pt modelId="{7B07037C-33E1-43D1-9937-E3452E661D67}" type="parTrans" cxnId="{F9C3E0BD-2ADD-4603-A852-9D6C8D09E687}">
      <dgm:prSet/>
      <dgm:spPr/>
      <dgm:t>
        <a:bodyPr/>
        <a:lstStyle/>
        <a:p>
          <a:endParaRPr lang="en-US"/>
        </a:p>
      </dgm:t>
    </dgm:pt>
    <dgm:pt modelId="{22F00647-74B3-4F86-973C-AB3189EE24D6}" type="sibTrans" cxnId="{F9C3E0BD-2ADD-4603-A852-9D6C8D09E687}">
      <dgm:prSet/>
      <dgm:spPr/>
      <dgm:t>
        <a:bodyPr/>
        <a:lstStyle/>
        <a:p>
          <a:endParaRPr lang="en-US"/>
        </a:p>
      </dgm:t>
    </dgm:pt>
    <dgm:pt modelId="{04581CB2-3544-4951-853D-6C84884BCD46}">
      <dgm:prSet phldrT="[Text]"/>
      <dgm:spPr/>
      <dgm:t>
        <a:bodyPr/>
        <a:lstStyle/>
        <a:p>
          <a:r>
            <a:rPr lang="en-US"/>
            <a:t>Le Duy Bach</a:t>
          </a:r>
        </a:p>
      </dgm:t>
    </dgm:pt>
    <dgm:pt modelId="{C039EDBC-A14C-46A4-B991-0F470BFB08BF}" type="parTrans" cxnId="{42FF4A97-0D71-449E-B3C9-528632B394AE}">
      <dgm:prSet/>
      <dgm:spPr/>
      <dgm:t>
        <a:bodyPr/>
        <a:lstStyle/>
        <a:p>
          <a:endParaRPr lang="en-US"/>
        </a:p>
      </dgm:t>
    </dgm:pt>
    <dgm:pt modelId="{0D23C59D-EE89-411D-929F-061790C75939}" type="sibTrans" cxnId="{42FF4A97-0D71-449E-B3C9-528632B394AE}">
      <dgm:prSet/>
      <dgm:spPr/>
      <dgm:t>
        <a:bodyPr/>
        <a:lstStyle/>
        <a:p>
          <a:endParaRPr lang="en-US"/>
        </a:p>
      </dgm:t>
    </dgm:pt>
    <dgm:pt modelId="{1DEC07F1-9814-4B56-91AA-6513051B1220}">
      <dgm:prSet phldrT="[Text]"/>
      <dgm:spPr/>
      <dgm:t>
        <a:bodyPr/>
        <a:lstStyle/>
        <a:p>
          <a:r>
            <a:rPr lang="en-US"/>
            <a:t>Lieng The Phy</a:t>
          </a:r>
        </a:p>
      </dgm:t>
    </dgm:pt>
    <dgm:pt modelId="{4CD38775-638A-4D99-B9FE-FCD4181A1A0E}" type="parTrans" cxnId="{19794249-EC10-4CFC-8A54-D9CED972B0D9}">
      <dgm:prSet/>
      <dgm:spPr/>
      <dgm:t>
        <a:bodyPr/>
        <a:lstStyle/>
        <a:p>
          <a:endParaRPr lang="en-US"/>
        </a:p>
      </dgm:t>
    </dgm:pt>
    <dgm:pt modelId="{B8D4FBAD-9A1E-4565-B0E2-DCC91D6DF161}" type="sibTrans" cxnId="{19794249-EC10-4CFC-8A54-D9CED972B0D9}">
      <dgm:prSet/>
      <dgm:spPr/>
      <dgm:t>
        <a:bodyPr/>
        <a:lstStyle/>
        <a:p>
          <a:endParaRPr lang="en-US"/>
        </a:p>
      </dgm:t>
    </dgm:pt>
    <dgm:pt modelId="{35B0E52B-23E7-4636-9B1B-9874B66000F7}">
      <dgm:prSet phldrT="[Text]"/>
      <dgm:spPr/>
      <dgm:t>
        <a:bodyPr/>
        <a:lstStyle/>
        <a:p>
          <a:r>
            <a:rPr lang="en-US"/>
            <a:t>Le Duy Bach</a:t>
          </a:r>
        </a:p>
      </dgm:t>
    </dgm:pt>
    <dgm:pt modelId="{591A93D1-C560-4545-A028-DE97D4107FAF}" type="parTrans" cxnId="{57B89A0D-10F2-42E2-BE15-22939B1EA2CD}">
      <dgm:prSet/>
      <dgm:spPr/>
      <dgm:t>
        <a:bodyPr/>
        <a:lstStyle/>
        <a:p>
          <a:endParaRPr lang="en-US"/>
        </a:p>
      </dgm:t>
    </dgm:pt>
    <dgm:pt modelId="{0843486D-5AAF-4018-B863-00190B961C6C}" type="sibTrans" cxnId="{57B89A0D-10F2-42E2-BE15-22939B1EA2CD}">
      <dgm:prSet/>
      <dgm:spPr/>
      <dgm:t>
        <a:bodyPr/>
        <a:lstStyle/>
        <a:p>
          <a:endParaRPr lang="en-US"/>
        </a:p>
      </dgm:t>
    </dgm:pt>
    <dgm:pt modelId="{1D0FB7AE-0DDC-42BE-A2CB-9B96F786FA98}">
      <dgm:prSet phldrT="[Text]"/>
      <dgm:spPr/>
      <dgm:t>
        <a:bodyPr/>
        <a:lstStyle/>
        <a:p>
          <a:r>
            <a:rPr lang="en-US"/>
            <a:t>Lieng The Phy</a:t>
          </a:r>
        </a:p>
      </dgm:t>
    </dgm:pt>
    <dgm:pt modelId="{B904486E-FA6C-413C-8F22-42F87137B28D}" type="parTrans" cxnId="{2B6D8326-E308-48ED-91D7-5C932218CD03}">
      <dgm:prSet/>
      <dgm:spPr/>
      <dgm:t>
        <a:bodyPr/>
        <a:lstStyle/>
        <a:p>
          <a:endParaRPr lang="en-US"/>
        </a:p>
      </dgm:t>
    </dgm:pt>
    <dgm:pt modelId="{145CADC8-D324-4D32-87CB-CF69A9BC353E}" type="sibTrans" cxnId="{2B6D8326-E308-48ED-91D7-5C932218CD03}">
      <dgm:prSet/>
      <dgm:spPr/>
      <dgm:t>
        <a:bodyPr/>
        <a:lstStyle/>
        <a:p>
          <a:endParaRPr lang="en-US"/>
        </a:p>
      </dgm:t>
    </dgm:pt>
    <dgm:pt modelId="{ECA23857-47F9-4AC9-BB7C-98A4A3285B68}">
      <dgm:prSet phldrT="[Text]"/>
      <dgm:spPr/>
      <dgm:t>
        <a:bodyPr/>
        <a:lstStyle/>
        <a:p>
          <a:r>
            <a:rPr lang="en-US"/>
            <a:t>Bui Nguyen Duc Toan</a:t>
          </a:r>
        </a:p>
      </dgm:t>
    </dgm:pt>
    <dgm:pt modelId="{8CEE545A-F493-456F-BBE5-B5736CC3C68A}" type="parTrans" cxnId="{642201E7-EAE6-4D6D-83C9-EE1C35A5D8E0}">
      <dgm:prSet/>
      <dgm:spPr/>
      <dgm:t>
        <a:bodyPr/>
        <a:lstStyle/>
        <a:p>
          <a:endParaRPr lang="en-US"/>
        </a:p>
      </dgm:t>
    </dgm:pt>
    <dgm:pt modelId="{7FD80044-3675-47EE-B396-0B26667CECF5}" type="sibTrans" cxnId="{642201E7-EAE6-4D6D-83C9-EE1C35A5D8E0}">
      <dgm:prSet/>
      <dgm:spPr/>
      <dgm:t>
        <a:bodyPr/>
        <a:lstStyle/>
        <a:p>
          <a:endParaRPr lang="en-US"/>
        </a:p>
      </dgm:t>
    </dgm:pt>
    <dgm:pt modelId="{CEBB22C0-9B93-4D7E-BF37-1CC91A9B215F}" type="pres">
      <dgm:prSet presAssocID="{34311B8C-C38D-427C-A6C7-2313713F5A71}" presName="hierChild1" presStyleCnt="0">
        <dgm:presLayoutVars>
          <dgm:orgChart val="1"/>
          <dgm:chPref val="1"/>
          <dgm:dir/>
          <dgm:animOne val="branch"/>
          <dgm:animLvl val="lvl"/>
          <dgm:resizeHandles/>
        </dgm:presLayoutVars>
      </dgm:prSet>
      <dgm:spPr/>
      <dgm:t>
        <a:bodyPr/>
        <a:lstStyle/>
        <a:p>
          <a:endParaRPr lang="en-US"/>
        </a:p>
      </dgm:t>
    </dgm:pt>
    <dgm:pt modelId="{A10CEA52-EB84-4843-9F19-734C08BFF21D}" type="pres">
      <dgm:prSet presAssocID="{81A95F43-C1C9-4346-AFA4-B643AA15D823}" presName="hierRoot1" presStyleCnt="0">
        <dgm:presLayoutVars>
          <dgm:hierBranch val="init"/>
        </dgm:presLayoutVars>
      </dgm:prSet>
      <dgm:spPr/>
    </dgm:pt>
    <dgm:pt modelId="{1762ED5B-E29C-4FB2-B183-D0FFB24C7BFB}" type="pres">
      <dgm:prSet presAssocID="{81A95F43-C1C9-4346-AFA4-B643AA15D823}" presName="rootComposite1" presStyleCnt="0"/>
      <dgm:spPr/>
    </dgm:pt>
    <dgm:pt modelId="{E896B508-5282-431E-846F-A03B09493BC2}" type="pres">
      <dgm:prSet presAssocID="{81A95F43-C1C9-4346-AFA4-B643AA15D823}" presName="rootText1" presStyleLbl="node0" presStyleIdx="0" presStyleCnt="1">
        <dgm:presLayoutVars>
          <dgm:chPref val="3"/>
        </dgm:presLayoutVars>
      </dgm:prSet>
      <dgm:spPr/>
      <dgm:t>
        <a:bodyPr/>
        <a:lstStyle/>
        <a:p>
          <a:endParaRPr lang="en-US"/>
        </a:p>
      </dgm:t>
    </dgm:pt>
    <dgm:pt modelId="{D712B4DE-A5E7-48F2-BFED-CE4B02F76B1D}" type="pres">
      <dgm:prSet presAssocID="{81A95F43-C1C9-4346-AFA4-B643AA15D823}" presName="rootConnector1" presStyleLbl="node1" presStyleIdx="0" presStyleCnt="0"/>
      <dgm:spPr/>
      <dgm:t>
        <a:bodyPr/>
        <a:lstStyle/>
        <a:p>
          <a:endParaRPr lang="en-US"/>
        </a:p>
      </dgm:t>
    </dgm:pt>
    <dgm:pt modelId="{3A5FE137-4743-4D37-8992-FACB22443411}" type="pres">
      <dgm:prSet presAssocID="{81A95F43-C1C9-4346-AFA4-B643AA15D823}" presName="hierChild2" presStyleCnt="0"/>
      <dgm:spPr/>
    </dgm:pt>
    <dgm:pt modelId="{AFA3CD04-2A82-4F11-8250-EA12308B7027}" type="pres">
      <dgm:prSet presAssocID="{BC640126-E0AC-4170-B48E-3E2A0CC23588}" presName="Name37" presStyleLbl="parChTrans1D2" presStyleIdx="0" presStyleCnt="4"/>
      <dgm:spPr/>
      <dgm:t>
        <a:bodyPr/>
        <a:lstStyle/>
        <a:p>
          <a:endParaRPr lang="en-US"/>
        </a:p>
      </dgm:t>
    </dgm:pt>
    <dgm:pt modelId="{77C57D4F-8B72-4E40-A855-84CC9078C029}" type="pres">
      <dgm:prSet presAssocID="{7C465E1A-07AC-412C-81D1-9382A8D2D01E}" presName="hierRoot2" presStyleCnt="0">
        <dgm:presLayoutVars>
          <dgm:hierBranch val="init"/>
        </dgm:presLayoutVars>
      </dgm:prSet>
      <dgm:spPr/>
    </dgm:pt>
    <dgm:pt modelId="{F3CB5271-212D-43B2-8FC1-70A412A3FAE2}" type="pres">
      <dgm:prSet presAssocID="{7C465E1A-07AC-412C-81D1-9382A8D2D01E}" presName="rootComposite" presStyleCnt="0"/>
      <dgm:spPr/>
    </dgm:pt>
    <dgm:pt modelId="{1854EBF5-76D6-4889-9AC1-F3546350E51A}" type="pres">
      <dgm:prSet presAssocID="{7C465E1A-07AC-412C-81D1-9382A8D2D01E}" presName="rootText" presStyleLbl="node2" presStyleIdx="0" presStyleCnt="4">
        <dgm:presLayoutVars>
          <dgm:chPref val="3"/>
        </dgm:presLayoutVars>
      </dgm:prSet>
      <dgm:spPr/>
      <dgm:t>
        <a:bodyPr/>
        <a:lstStyle/>
        <a:p>
          <a:endParaRPr lang="en-US"/>
        </a:p>
      </dgm:t>
    </dgm:pt>
    <dgm:pt modelId="{75A9208A-E25C-4775-B55F-627CF2CF558F}" type="pres">
      <dgm:prSet presAssocID="{7C465E1A-07AC-412C-81D1-9382A8D2D01E}" presName="rootConnector" presStyleLbl="node2" presStyleIdx="0" presStyleCnt="4"/>
      <dgm:spPr/>
      <dgm:t>
        <a:bodyPr/>
        <a:lstStyle/>
        <a:p>
          <a:endParaRPr lang="en-US"/>
        </a:p>
      </dgm:t>
    </dgm:pt>
    <dgm:pt modelId="{FE2AB4B1-F01B-4C46-AA4F-C88E868014AC}" type="pres">
      <dgm:prSet presAssocID="{7C465E1A-07AC-412C-81D1-9382A8D2D01E}" presName="hierChild4" presStyleCnt="0"/>
      <dgm:spPr/>
    </dgm:pt>
    <dgm:pt modelId="{682C6642-21FC-48A5-B4C6-B17E381DF5C4}" type="pres">
      <dgm:prSet presAssocID="{B69567B0-58F9-4B69-AF94-B16728E3F02F}" presName="Name37" presStyleLbl="parChTrans1D3" presStyleIdx="0" presStyleCnt="10"/>
      <dgm:spPr/>
      <dgm:t>
        <a:bodyPr/>
        <a:lstStyle/>
        <a:p>
          <a:endParaRPr lang="en-US"/>
        </a:p>
      </dgm:t>
    </dgm:pt>
    <dgm:pt modelId="{561F720A-988D-4CCA-A6C4-EA3BED0CCC14}" type="pres">
      <dgm:prSet presAssocID="{DD5694D3-A18E-4659-A262-AC6656B84055}" presName="hierRoot2" presStyleCnt="0">
        <dgm:presLayoutVars>
          <dgm:hierBranch val="init"/>
        </dgm:presLayoutVars>
      </dgm:prSet>
      <dgm:spPr/>
    </dgm:pt>
    <dgm:pt modelId="{570E890F-C024-447E-8424-CEE5B8D68AC3}" type="pres">
      <dgm:prSet presAssocID="{DD5694D3-A18E-4659-A262-AC6656B84055}" presName="rootComposite" presStyleCnt="0"/>
      <dgm:spPr/>
    </dgm:pt>
    <dgm:pt modelId="{112E11BB-8C73-4924-95CF-1D378AB92E63}" type="pres">
      <dgm:prSet presAssocID="{DD5694D3-A18E-4659-A262-AC6656B84055}" presName="rootText" presStyleLbl="node3" presStyleIdx="0" presStyleCnt="10">
        <dgm:presLayoutVars>
          <dgm:chPref val="3"/>
        </dgm:presLayoutVars>
      </dgm:prSet>
      <dgm:spPr/>
      <dgm:t>
        <a:bodyPr/>
        <a:lstStyle/>
        <a:p>
          <a:endParaRPr lang="en-US"/>
        </a:p>
      </dgm:t>
    </dgm:pt>
    <dgm:pt modelId="{F5A68273-0F17-4541-B2E9-B47879B8F030}" type="pres">
      <dgm:prSet presAssocID="{DD5694D3-A18E-4659-A262-AC6656B84055}" presName="rootConnector" presStyleLbl="node3" presStyleIdx="0" presStyleCnt="10"/>
      <dgm:spPr/>
      <dgm:t>
        <a:bodyPr/>
        <a:lstStyle/>
        <a:p>
          <a:endParaRPr lang="en-US"/>
        </a:p>
      </dgm:t>
    </dgm:pt>
    <dgm:pt modelId="{D5AD0A3E-E215-4F7C-B2C3-226A1819F71A}" type="pres">
      <dgm:prSet presAssocID="{DD5694D3-A18E-4659-A262-AC6656B84055}" presName="hierChild4" presStyleCnt="0"/>
      <dgm:spPr/>
    </dgm:pt>
    <dgm:pt modelId="{3050DE1F-72B8-4D7B-98CA-37C4A1D59412}" type="pres">
      <dgm:prSet presAssocID="{DD5694D3-A18E-4659-A262-AC6656B84055}" presName="hierChild5" presStyleCnt="0"/>
      <dgm:spPr/>
    </dgm:pt>
    <dgm:pt modelId="{1F37F514-1841-4B2B-9532-3EA56864842E}" type="pres">
      <dgm:prSet presAssocID="{C1D0CB4F-EA81-4AA5-8F67-D3E15D85DFB4}" presName="Name37" presStyleLbl="parChTrans1D3" presStyleIdx="1" presStyleCnt="10"/>
      <dgm:spPr/>
      <dgm:t>
        <a:bodyPr/>
        <a:lstStyle/>
        <a:p>
          <a:endParaRPr lang="en-US"/>
        </a:p>
      </dgm:t>
    </dgm:pt>
    <dgm:pt modelId="{184621FF-98D4-41FC-A4D9-EAFD07F106EE}" type="pres">
      <dgm:prSet presAssocID="{79C4CB78-A72B-4C09-9DD4-479320D66078}" presName="hierRoot2" presStyleCnt="0">
        <dgm:presLayoutVars>
          <dgm:hierBranch val="init"/>
        </dgm:presLayoutVars>
      </dgm:prSet>
      <dgm:spPr/>
    </dgm:pt>
    <dgm:pt modelId="{BB3158D6-3ADE-4972-897C-6925D5FB14EC}" type="pres">
      <dgm:prSet presAssocID="{79C4CB78-A72B-4C09-9DD4-479320D66078}" presName="rootComposite" presStyleCnt="0"/>
      <dgm:spPr/>
    </dgm:pt>
    <dgm:pt modelId="{0A31FCDE-974D-4A73-9162-50BB052D6A35}" type="pres">
      <dgm:prSet presAssocID="{79C4CB78-A72B-4C09-9DD4-479320D66078}" presName="rootText" presStyleLbl="node3" presStyleIdx="1" presStyleCnt="10">
        <dgm:presLayoutVars>
          <dgm:chPref val="3"/>
        </dgm:presLayoutVars>
      </dgm:prSet>
      <dgm:spPr/>
      <dgm:t>
        <a:bodyPr/>
        <a:lstStyle/>
        <a:p>
          <a:endParaRPr lang="en-US"/>
        </a:p>
      </dgm:t>
    </dgm:pt>
    <dgm:pt modelId="{81F65E1F-EE73-4523-AEFC-CBB10992108A}" type="pres">
      <dgm:prSet presAssocID="{79C4CB78-A72B-4C09-9DD4-479320D66078}" presName="rootConnector" presStyleLbl="node3" presStyleIdx="1" presStyleCnt="10"/>
      <dgm:spPr/>
      <dgm:t>
        <a:bodyPr/>
        <a:lstStyle/>
        <a:p>
          <a:endParaRPr lang="en-US"/>
        </a:p>
      </dgm:t>
    </dgm:pt>
    <dgm:pt modelId="{86FC6FFF-7804-4701-B6F2-6C550FD64058}" type="pres">
      <dgm:prSet presAssocID="{79C4CB78-A72B-4C09-9DD4-479320D66078}" presName="hierChild4" presStyleCnt="0"/>
      <dgm:spPr/>
    </dgm:pt>
    <dgm:pt modelId="{F95599A4-DB40-4EAF-A61B-456C31A5F052}" type="pres">
      <dgm:prSet presAssocID="{79C4CB78-A72B-4C09-9DD4-479320D66078}" presName="hierChild5" presStyleCnt="0"/>
      <dgm:spPr/>
    </dgm:pt>
    <dgm:pt modelId="{D51823D4-9BF0-4D79-AFA5-F46A5F5EA37C}" type="pres">
      <dgm:prSet presAssocID="{7C465E1A-07AC-412C-81D1-9382A8D2D01E}" presName="hierChild5" presStyleCnt="0"/>
      <dgm:spPr/>
    </dgm:pt>
    <dgm:pt modelId="{A79F07E8-5EE0-4105-839B-4C745D66C09D}" type="pres">
      <dgm:prSet presAssocID="{881E1089-965A-4E18-933D-FB790D870C17}" presName="Name37" presStyleLbl="parChTrans1D2" presStyleIdx="1" presStyleCnt="4"/>
      <dgm:spPr/>
      <dgm:t>
        <a:bodyPr/>
        <a:lstStyle/>
        <a:p>
          <a:endParaRPr lang="en-US"/>
        </a:p>
      </dgm:t>
    </dgm:pt>
    <dgm:pt modelId="{3CA9D21E-5425-4A4B-B19E-6689DDD5FA5B}" type="pres">
      <dgm:prSet presAssocID="{64DCBCBB-FA6F-4C99-B3A3-7333786CB586}" presName="hierRoot2" presStyleCnt="0">
        <dgm:presLayoutVars>
          <dgm:hierBranch val="init"/>
        </dgm:presLayoutVars>
      </dgm:prSet>
      <dgm:spPr/>
    </dgm:pt>
    <dgm:pt modelId="{71E98644-B1FE-4538-9AD0-0BB0B70B5F83}" type="pres">
      <dgm:prSet presAssocID="{64DCBCBB-FA6F-4C99-B3A3-7333786CB586}" presName="rootComposite" presStyleCnt="0"/>
      <dgm:spPr/>
    </dgm:pt>
    <dgm:pt modelId="{C79A19FC-1487-4D52-9563-B608FFBB454E}" type="pres">
      <dgm:prSet presAssocID="{64DCBCBB-FA6F-4C99-B3A3-7333786CB586}" presName="rootText" presStyleLbl="node2" presStyleIdx="1" presStyleCnt="4">
        <dgm:presLayoutVars>
          <dgm:chPref val="3"/>
        </dgm:presLayoutVars>
      </dgm:prSet>
      <dgm:spPr/>
      <dgm:t>
        <a:bodyPr/>
        <a:lstStyle/>
        <a:p>
          <a:endParaRPr lang="en-US"/>
        </a:p>
      </dgm:t>
    </dgm:pt>
    <dgm:pt modelId="{85D84ADC-50F3-423D-8AD7-3AE56DC636E4}" type="pres">
      <dgm:prSet presAssocID="{64DCBCBB-FA6F-4C99-B3A3-7333786CB586}" presName="rootConnector" presStyleLbl="node2" presStyleIdx="1" presStyleCnt="4"/>
      <dgm:spPr/>
      <dgm:t>
        <a:bodyPr/>
        <a:lstStyle/>
        <a:p>
          <a:endParaRPr lang="en-US"/>
        </a:p>
      </dgm:t>
    </dgm:pt>
    <dgm:pt modelId="{8352AAA6-4DB7-4EED-B215-F7B5AD8B3EEE}" type="pres">
      <dgm:prSet presAssocID="{64DCBCBB-FA6F-4C99-B3A3-7333786CB586}" presName="hierChild4" presStyleCnt="0"/>
      <dgm:spPr/>
    </dgm:pt>
    <dgm:pt modelId="{90A98670-21F3-40D4-9FAC-00AD3A1E3BB0}" type="pres">
      <dgm:prSet presAssocID="{92D5B7FD-AD05-4221-ADA2-09BD0435A830}" presName="Name37" presStyleLbl="parChTrans1D3" presStyleIdx="2" presStyleCnt="10"/>
      <dgm:spPr/>
      <dgm:t>
        <a:bodyPr/>
        <a:lstStyle/>
        <a:p>
          <a:endParaRPr lang="en-US"/>
        </a:p>
      </dgm:t>
    </dgm:pt>
    <dgm:pt modelId="{07FA16A0-D20B-4672-A256-9220B916A849}" type="pres">
      <dgm:prSet presAssocID="{A76B9F7B-3EF0-4394-80DD-2DF8A38760A2}" presName="hierRoot2" presStyleCnt="0">
        <dgm:presLayoutVars>
          <dgm:hierBranch val="init"/>
        </dgm:presLayoutVars>
      </dgm:prSet>
      <dgm:spPr/>
    </dgm:pt>
    <dgm:pt modelId="{CDB2E114-2BE4-4752-8275-37DB8155C726}" type="pres">
      <dgm:prSet presAssocID="{A76B9F7B-3EF0-4394-80DD-2DF8A38760A2}" presName="rootComposite" presStyleCnt="0"/>
      <dgm:spPr/>
    </dgm:pt>
    <dgm:pt modelId="{76D22866-6456-4978-863E-4A25AC611A8E}" type="pres">
      <dgm:prSet presAssocID="{A76B9F7B-3EF0-4394-80DD-2DF8A38760A2}" presName="rootText" presStyleLbl="node3" presStyleIdx="2" presStyleCnt="10">
        <dgm:presLayoutVars>
          <dgm:chPref val="3"/>
        </dgm:presLayoutVars>
      </dgm:prSet>
      <dgm:spPr/>
      <dgm:t>
        <a:bodyPr/>
        <a:lstStyle/>
        <a:p>
          <a:endParaRPr lang="en-US"/>
        </a:p>
      </dgm:t>
    </dgm:pt>
    <dgm:pt modelId="{E3298E35-543D-4B3A-AC44-C96B51A8209C}" type="pres">
      <dgm:prSet presAssocID="{A76B9F7B-3EF0-4394-80DD-2DF8A38760A2}" presName="rootConnector" presStyleLbl="node3" presStyleIdx="2" presStyleCnt="10"/>
      <dgm:spPr/>
      <dgm:t>
        <a:bodyPr/>
        <a:lstStyle/>
        <a:p>
          <a:endParaRPr lang="en-US"/>
        </a:p>
      </dgm:t>
    </dgm:pt>
    <dgm:pt modelId="{FB1F0231-9F7A-421C-ABF5-A46482B84EC5}" type="pres">
      <dgm:prSet presAssocID="{A76B9F7B-3EF0-4394-80DD-2DF8A38760A2}" presName="hierChild4" presStyleCnt="0"/>
      <dgm:spPr/>
    </dgm:pt>
    <dgm:pt modelId="{76CA6532-3582-48E5-A7BA-537A230C828D}" type="pres">
      <dgm:prSet presAssocID="{A76B9F7B-3EF0-4394-80DD-2DF8A38760A2}" presName="hierChild5" presStyleCnt="0"/>
      <dgm:spPr/>
    </dgm:pt>
    <dgm:pt modelId="{4FB425DA-BA40-45AB-A265-A1F655E87404}" type="pres">
      <dgm:prSet presAssocID="{A26B3077-4618-412E-A00E-889B86F7D61A}" presName="Name37" presStyleLbl="parChTrans1D3" presStyleIdx="3" presStyleCnt="10"/>
      <dgm:spPr/>
      <dgm:t>
        <a:bodyPr/>
        <a:lstStyle/>
        <a:p>
          <a:endParaRPr lang="en-US"/>
        </a:p>
      </dgm:t>
    </dgm:pt>
    <dgm:pt modelId="{FFAC82B1-E6BA-463D-8525-BC986FED4A75}" type="pres">
      <dgm:prSet presAssocID="{A3D29541-CCBA-4EC8-9BB7-57C85A16A297}" presName="hierRoot2" presStyleCnt="0">
        <dgm:presLayoutVars>
          <dgm:hierBranch val="init"/>
        </dgm:presLayoutVars>
      </dgm:prSet>
      <dgm:spPr/>
    </dgm:pt>
    <dgm:pt modelId="{5CF417BC-577D-4B5D-B186-D85FA11CD83A}" type="pres">
      <dgm:prSet presAssocID="{A3D29541-CCBA-4EC8-9BB7-57C85A16A297}" presName="rootComposite" presStyleCnt="0"/>
      <dgm:spPr/>
    </dgm:pt>
    <dgm:pt modelId="{D12B4352-5EBA-496F-BAF6-EF84E4938D85}" type="pres">
      <dgm:prSet presAssocID="{A3D29541-CCBA-4EC8-9BB7-57C85A16A297}" presName="rootText" presStyleLbl="node3" presStyleIdx="3" presStyleCnt="10">
        <dgm:presLayoutVars>
          <dgm:chPref val="3"/>
        </dgm:presLayoutVars>
      </dgm:prSet>
      <dgm:spPr/>
      <dgm:t>
        <a:bodyPr/>
        <a:lstStyle/>
        <a:p>
          <a:endParaRPr lang="en-US"/>
        </a:p>
      </dgm:t>
    </dgm:pt>
    <dgm:pt modelId="{3059A331-017C-4AD9-861B-F124B8EE3469}" type="pres">
      <dgm:prSet presAssocID="{A3D29541-CCBA-4EC8-9BB7-57C85A16A297}" presName="rootConnector" presStyleLbl="node3" presStyleIdx="3" presStyleCnt="10"/>
      <dgm:spPr/>
      <dgm:t>
        <a:bodyPr/>
        <a:lstStyle/>
        <a:p>
          <a:endParaRPr lang="en-US"/>
        </a:p>
      </dgm:t>
    </dgm:pt>
    <dgm:pt modelId="{19A5597B-D5A5-4CF7-A9BD-0983D29CD56A}" type="pres">
      <dgm:prSet presAssocID="{A3D29541-CCBA-4EC8-9BB7-57C85A16A297}" presName="hierChild4" presStyleCnt="0"/>
      <dgm:spPr/>
    </dgm:pt>
    <dgm:pt modelId="{0C8A7515-2D37-4DF3-A8AD-700519D4185E}" type="pres">
      <dgm:prSet presAssocID="{A3D29541-CCBA-4EC8-9BB7-57C85A16A297}" presName="hierChild5" presStyleCnt="0"/>
      <dgm:spPr/>
    </dgm:pt>
    <dgm:pt modelId="{DC425FEF-C172-4BBD-BB95-95C0C9818731}" type="pres">
      <dgm:prSet presAssocID="{7B07037C-33E1-43D1-9937-E3452E661D67}" presName="Name37" presStyleLbl="parChTrans1D3" presStyleIdx="4" presStyleCnt="10"/>
      <dgm:spPr/>
      <dgm:t>
        <a:bodyPr/>
        <a:lstStyle/>
        <a:p>
          <a:endParaRPr lang="en-US"/>
        </a:p>
      </dgm:t>
    </dgm:pt>
    <dgm:pt modelId="{E1FD4F40-2805-4B42-9D73-D9BF1D77F9EB}" type="pres">
      <dgm:prSet presAssocID="{752EA7BD-3845-4C82-9DAE-AEC5AEF5E723}" presName="hierRoot2" presStyleCnt="0">
        <dgm:presLayoutVars>
          <dgm:hierBranch val="init"/>
        </dgm:presLayoutVars>
      </dgm:prSet>
      <dgm:spPr/>
    </dgm:pt>
    <dgm:pt modelId="{E6D335BD-CFCA-421B-83B6-21857AA52947}" type="pres">
      <dgm:prSet presAssocID="{752EA7BD-3845-4C82-9DAE-AEC5AEF5E723}" presName="rootComposite" presStyleCnt="0"/>
      <dgm:spPr/>
    </dgm:pt>
    <dgm:pt modelId="{26B3F052-6B99-45DB-8E7B-75437EEEAFE1}" type="pres">
      <dgm:prSet presAssocID="{752EA7BD-3845-4C82-9DAE-AEC5AEF5E723}" presName="rootText" presStyleLbl="node3" presStyleIdx="4" presStyleCnt="10">
        <dgm:presLayoutVars>
          <dgm:chPref val="3"/>
        </dgm:presLayoutVars>
      </dgm:prSet>
      <dgm:spPr/>
      <dgm:t>
        <a:bodyPr/>
        <a:lstStyle/>
        <a:p>
          <a:endParaRPr lang="en-US"/>
        </a:p>
      </dgm:t>
    </dgm:pt>
    <dgm:pt modelId="{85B98F56-37F1-4746-9E57-62C95089C959}" type="pres">
      <dgm:prSet presAssocID="{752EA7BD-3845-4C82-9DAE-AEC5AEF5E723}" presName="rootConnector" presStyleLbl="node3" presStyleIdx="4" presStyleCnt="10"/>
      <dgm:spPr/>
      <dgm:t>
        <a:bodyPr/>
        <a:lstStyle/>
        <a:p>
          <a:endParaRPr lang="en-US"/>
        </a:p>
      </dgm:t>
    </dgm:pt>
    <dgm:pt modelId="{458986B3-930A-49CB-9B51-5B76DED1672E}" type="pres">
      <dgm:prSet presAssocID="{752EA7BD-3845-4C82-9DAE-AEC5AEF5E723}" presName="hierChild4" presStyleCnt="0"/>
      <dgm:spPr/>
    </dgm:pt>
    <dgm:pt modelId="{61C8C5A1-9AAB-49DE-BF04-DA4AEB3F9967}" type="pres">
      <dgm:prSet presAssocID="{752EA7BD-3845-4C82-9DAE-AEC5AEF5E723}" presName="hierChild5" presStyleCnt="0"/>
      <dgm:spPr/>
    </dgm:pt>
    <dgm:pt modelId="{A19D5FE1-31A3-4908-9380-5EEBA7E64EBD}" type="pres">
      <dgm:prSet presAssocID="{C039EDBC-A14C-46A4-B991-0F470BFB08BF}" presName="Name37" presStyleLbl="parChTrans1D3" presStyleIdx="5" presStyleCnt="10"/>
      <dgm:spPr/>
      <dgm:t>
        <a:bodyPr/>
        <a:lstStyle/>
        <a:p>
          <a:endParaRPr lang="en-US"/>
        </a:p>
      </dgm:t>
    </dgm:pt>
    <dgm:pt modelId="{75018BB3-9CBB-44E5-BC15-E2BB17D38550}" type="pres">
      <dgm:prSet presAssocID="{04581CB2-3544-4951-853D-6C84884BCD46}" presName="hierRoot2" presStyleCnt="0">
        <dgm:presLayoutVars>
          <dgm:hierBranch val="init"/>
        </dgm:presLayoutVars>
      </dgm:prSet>
      <dgm:spPr/>
    </dgm:pt>
    <dgm:pt modelId="{DEA4419A-1B1A-477F-9F25-1005130C72C1}" type="pres">
      <dgm:prSet presAssocID="{04581CB2-3544-4951-853D-6C84884BCD46}" presName="rootComposite" presStyleCnt="0"/>
      <dgm:spPr/>
    </dgm:pt>
    <dgm:pt modelId="{47892DB6-B9D0-4040-BBCA-23AE33A5A149}" type="pres">
      <dgm:prSet presAssocID="{04581CB2-3544-4951-853D-6C84884BCD46}" presName="rootText" presStyleLbl="node3" presStyleIdx="5" presStyleCnt="10">
        <dgm:presLayoutVars>
          <dgm:chPref val="3"/>
        </dgm:presLayoutVars>
      </dgm:prSet>
      <dgm:spPr/>
      <dgm:t>
        <a:bodyPr/>
        <a:lstStyle/>
        <a:p>
          <a:endParaRPr lang="en-US"/>
        </a:p>
      </dgm:t>
    </dgm:pt>
    <dgm:pt modelId="{E47D9AA4-907F-4924-8A07-BA04A272CAA2}" type="pres">
      <dgm:prSet presAssocID="{04581CB2-3544-4951-853D-6C84884BCD46}" presName="rootConnector" presStyleLbl="node3" presStyleIdx="5" presStyleCnt="10"/>
      <dgm:spPr/>
      <dgm:t>
        <a:bodyPr/>
        <a:lstStyle/>
        <a:p>
          <a:endParaRPr lang="en-US"/>
        </a:p>
      </dgm:t>
    </dgm:pt>
    <dgm:pt modelId="{08D76088-5A78-444A-BF06-FEE72B66C027}" type="pres">
      <dgm:prSet presAssocID="{04581CB2-3544-4951-853D-6C84884BCD46}" presName="hierChild4" presStyleCnt="0"/>
      <dgm:spPr/>
    </dgm:pt>
    <dgm:pt modelId="{C4B2018D-29FA-4EF9-902E-24874C8C1B72}" type="pres">
      <dgm:prSet presAssocID="{04581CB2-3544-4951-853D-6C84884BCD46}" presName="hierChild5" presStyleCnt="0"/>
      <dgm:spPr/>
    </dgm:pt>
    <dgm:pt modelId="{9DD7B507-2C3D-43ED-BDD5-54A306BA79B9}" type="pres">
      <dgm:prSet presAssocID="{64DCBCBB-FA6F-4C99-B3A3-7333786CB586}" presName="hierChild5" presStyleCnt="0"/>
      <dgm:spPr/>
    </dgm:pt>
    <dgm:pt modelId="{D042735B-C720-418A-8274-F94C48032453}" type="pres">
      <dgm:prSet presAssocID="{41DD9A38-D701-48D2-8B84-3F979F087F12}" presName="Name37" presStyleLbl="parChTrans1D2" presStyleIdx="2" presStyleCnt="4"/>
      <dgm:spPr/>
      <dgm:t>
        <a:bodyPr/>
        <a:lstStyle/>
        <a:p>
          <a:endParaRPr lang="en-US"/>
        </a:p>
      </dgm:t>
    </dgm:pt>
    <dgm:pt modelId="{6AC33701-BA0B-443C-BF4A-2D636ADFC68A}" type="pres">
      <dgm:prSet presAssocID="{260A139F-3765-493F-B852-677C1CFF49B6}" presName="hierRoot2" presStyleCnt="0">
        <dgm:presLayoutVars>
          <dgm:hierBranch val="init"/>
        </dgm:presLayoutVars>
      </dgm:prSet>
      <dgm:spPr/>
    </dgm:pt>
    <dgm:pt modelId="{70016D88-6F1F-4DF0-8BF0-C06D881889E1}" type="pres">
      <dgm:prSet presAssocID="{260A139F-3765-493F-B852-677C1CFF49B6}" presName="rootComposite" presStyleCnt="0"/>
      <dgm:spPr/>
    </dgm:pt>
    <dgm:pt modelId="{506B4387-15FA-45C3-A6C7-9779433DA2CE}" type="pres">
      <dgm:prSet presAssocID="{260A139F-3765-493F-B852-677C1CFF49B6}" presName="rootText" presStyleLbl="node2" presStyleIdx="2" presStyleCnt="4">
        <dgm:presLayoutVars>
          <dgm:chPref val="3"/>
        </dgm:presLayoutVars>
      </dgm:prSet>
      <dgm:spPr/>
      <dgm:t>
        <a:bodyPr/>
        <a:lstStyle/>
        <a:p>
          <a:endParaRPr lang="en-US"/>
        </a:p>
      </dgm:t>
    </dgm:pt>
    <dgm:pt modelId="{C9BF4233-9C6F-42D4-8D72-BB3F6CB34F2C}" type="pres">
      <dgm:prSet presAssocID="{260A139F-3765-493F-B852-677C1CFF49B6}" presName="rootConnector" presStyleLbl="node2" presStyleIdx="2" presStyleCnt="4"/>
      <dgm:spPr/>
      <dgm:t>
        <a:bodyPr/>
        <a:lstStyle/>
        <a:p>
          <a:endParaRPr lang="en-US"/>
        </a:p>
      </dgm:t>
    </dgm:pt>
    <dgm:pt modelId="{D880911C-2E72-4785-9763-8D85E5179385}" type="pres">
      <dgm:prSet presAssocID="{260A139F-3765-493F-B852-677C1CFF49B6}" presName="hierChild4" presStyleCnt="0"/>
      <dgm:spPr/>
    </dgm:pt>
    <dgm:pt modelId="{A710B2FA-3AFD-412F-87AA-6760B1BBEC9D}" type="pres">
      <dgm:prSet presAssocID="{4CD38775-638A-4D99-B9FE-FCD4181A1A0E}" presName="Name37" presStyleLbl="parChTrans1D3" presStyleIdx="6" presStyleCnt="10"/>
      <dgm:spPr/>
      <dgm:t>
        <a:bodyPr/>
        <a:lstStyle/>
        <a:p>
          <a:endParaRPr lang="en-US"/>
        </a:p>
      </dgm:t>
    </dgm:pt>
    <dgm:pt modelId="{57132071-5BA7-464A-A98D-F76587E8A36A}" type="pres">
      <dgm:prSet presAssocID="{1DEC07F1-9814-4B56-91AA-6513051B1220}" presName="hierRoot2" presStyleCnt="0">
        <dgm:presLayoutVars>
          <dgm:hierBranch val="init"/>
        </dgm:presLayoutVars>
      </dgm:prSet>
      <dgm:spPr/>
    </dgm:pt>
    <dgm:pt modelId="{ADA61441-80BD-464A-A494-0AD5717E6494}" type="pres">
      <dgm:prSet presAssocID="{1DEC07F1-9814-4B56-91AA-6513051B1220}" presName="rootComposite" presStyleCnt="0"/>
      <dgm:spPr/>
    </dgm:pt>
    <dgm:pt modelId="{1A373D23-C3EC-48B0-A4F7-1FA6DC1F05C9}" type="pres">
      <dgm:prSet presAssocID="{1DEC07F1-9814-4B56-91AA-6513051B1220}" presName="rootText" presStyleLbl="node3" presStyleIdx="6" presStyleCnt="10">
        <dgm:presLayoutVars>
          <dgm:chPref val="3"/>
        </dgm:presLayoutVars>
      </dgm:prSet>
      <dgm:spPr/>
      <dgm:t>
        <a:bodyPr/>
        <a:lstStyle/>
        <a:p>
          <a:endParaRPr lang="en-US"/>
        </a:p>
      </dgm:t>
    </dgm:pt>
    <dgm:pt modelId="{824F5DC4-3B99-4C4A-A2BE-125A25003870}" type="pres">
      <dgm:prSet presAssocID="{1DEC07F1-9814-4B56-91AA-6513051B1220}" presName="rootConnector" presStyleLbl="node3" presStyleIdx="6" presStyleCnt="10"/>
      <dgm:spPr/>
      <dgm:t>
        <a:bodyPr/>
        <a:lstStyle/>
        <a:p>
          <a:endParaRPr lang="en-US"/>
        </a:p>
      </dgm:t>
    </dgm:pt>
    <dgm:pt modelId="{BD0BA4F9-72ED-4A8C-8B4A-39354083E52E}" type="pres">
      <dgm:prSet presAssocID="{1DEC07F1-9814-4B56-91AA-6513051B1220}" presName="hierChild4" presStyleCnt="0"/>
      <dgm:spPr/>
    </dgm:pt>
    <dgm:pt modelId="{A0F03C01-55A1-4255-9A97-A6DC97247879}" type="pres">
      <dgm:prSet presAssocID="{1DEC07F1-9814-4B56-91AA-6513051B1220}" presName="hierChild5" presStyleCnt="0"/>
      <dgm:spPr/>
    </dgm:pt>
    <dgm:pt modelId="{930EF2A5-079A-41CB-9965-75D9388C4342}" type="pres">
      <dgm:prSet presAssocID="{591A93D1-C560-4545-A028-DE97D4107FAF}" presName="Name37" presStyleLbl="parChTrans1D3" presStyleIdx="7" presStyleCnt="10"/>
      <dgm:spPr/>
      <dgm:t>
        <a:bodyPr/>
        <a:lstStyle/>
        <a:p>
          <a:endParaRPr lang="en-US"/>
        </a:p>
      </dgm:t>
    </dgm:pt>
    <dgm:pt modelId="{0541842B-3CD9-49E5-9234-21794748FFD8}" type="pres">
      <dgm:prSet presAssocID="{35B0E52B-23E7-4636-9B1B-9874B66000F7}" presName="hierRoot2" presStyleCnt="0">
        <dgm:presLayoutVars>
          <dgm:hierBranch val="init"/>
        </dgm:presLayoutVars>
      </dgm:prSet>
      <dgm:spPr/>
    </dgm:pt>
    <dgm:pt modelId="{CEEDF7C1-99CE-46C6-A894-A5255B3F8293}" type="pres">
      <dgm:prSet presAssocID="{35B0E52B-23E7-4636-9B1B-9874B66000F7}" presName="rootComposite" presStyleCnt="0"/>
      <dgm:spPr/>
    </dgm:pt>
    <dgm:pt modelId="{8A99303A-270E-4286-B5A1-5102D5DF561B}" type="pres">
      <dgm:prSet presAssocID="{35B0E52B-23E7-4636-9B1B-9874B66000F7}" presName="rootText" presStyleLbl="node3" presStyleIdx="7" presStyleCnt="10">
        <dgm:presLayoutVars>
          <dgm:chPref val="3"/>
        </dgm:presLayoutVars>
      </dgm:prSet>
      <dgm:spPr/>
      <dgm:t>
        <a:bodyPr/>
        <a:lstStyle/>
        <a:p>
          <a:endParaRPr lang="en-US"/>
        </a:p>
      </dgm:t>
    </dgm:pt>
    <dgm:pt modelId="{D2ED1C65-4A95-4A23-9C49-83C561A6C2C8}" type="pres">
      <dgm:prSet presAssocID="{35B0E52B-23E7-4636-9B1B-9874B66000F7}" presName="rootConnector" presStyleLbl="node3" presStyleIdx="7" presStyleCnt="10"/>
      <dgm:spPr/>
      <dgm:t>
        <a:bodyPr/>
        <a:lstStyle/>
        <a:p>
          <a:endParaRPr lang="en-US"/>
        </a:p>
      </dgm:t>
    </dgm:pt>
    <dgm:pt modelId="{8DEEF916-91EA-4260-A542-ACFD5A60AFC2}" type="pres">
      <dgm:prSet presAssocID="{35B0E52B-23E7-4636-9B1B-9874B66000F7}" presName="hierChild4" presStyleCnt="0"/>
      <dgm:spPr/>
    </dgm:pt>
    <dgm:pt modelId="{E10E1FAA-AC15-454E-B656-7091C55F4561}" type="pres">
      <dgm:prSet presAssocID="{35B0E52B-23E7-4636-9B1B-9874B66000F7}" presName="hierChild5" presStyleCnt="0"/>
      <dgm:spPr/>
    </dgm:pt>
    <dgm:pt modelId="{3603B7B3-75C1-4E3A-B901-747D619C2347}" type="pres">
      <dgm:prSet presAssocID="{260A139F-3765-493F-B852-677C1CFF49B6}" presName="hierChild5" presStyleCnt="0"/>
      <dgm:spPr/>
    </dgm:pt>
    <dgm:pt modelId="{17F90934-0444-428B-B1F4-7B5B00B9822B}" type="pres">
      <dgm:prSet presAssocID="{DB4FFA50-E2CB-4115-94D2-20EF497C5366}" presName="Name37" presStyleLbl="parChTrans1D2" presStyleIdx="3" presStyleCnt="4"/>
      <dgm:spPr/>
      <dgm:t>
        <a:bodyPr/>
        <a:lstStyle/>
        <a:p>
          <a:endParaRPr lang="en-US"/>
        </a:p>
      </dgm:t>
    </dgm:pt>
    <dgm:pt modelId="{FA3C0AEE-CEB7-4F95-B18A-428CB9094C0D}" type="pres">
      <dgm:prSet presAssocID="{C52B9B70-8AAC-46EE-AD21-D59D4A38D341}" presName="hierRoot2" presStyleCnt="0">
        <dgm:presLayoutVars>
          <dgm:hierBranch val="init"/>
        </dgm:presLayoutVars>
      </dgm:prSet>
      <dgm:spPr/>
    </dgm:pt>
    <dgm:pt modelId="{40BB08A3-29CC-47AF-9F20-DEB5B787D1E8}" type="pres">
      <dgm:prSet presAssocID="{C52B9B70-8AAC-46EE-AD21-D59D4A38D341}" presName="rootComposite" presStyleCnt="0"/>
      <dgm:spPr/>
    </dgm:pt>
    <dgm:pt modelId="{3856E60E-B393-48B0-84FB-85DEE63001F0}" type="pres">
      <dgm:prSet presAssocID="{C52B9B70-8AAC-46EE-AD21-D59D4A38D341}" presName="rootText" presStyleLbl="node2" presStyleIdx="3" presStyleCnt="4">
        <dgm:presLayoutVars>
          <dgm:chPref val="3"/>
        </dgm:presLayoutVars>
      </dgm:prSet>
      <dgm:spPr/>
      <dgm:t>
        <a:bodyPr/>
        <a:lstStyle/>
        <a:p>
          <a:endParaRPr lang="en-US"/>
        </a:p>
      </dgm:t>
    </dgm:pt>
    <dgm:pt modelId="{A3397584-EB77-467B-829B-687448EBB956}" type="pres">
      <dgm:prSet presAssocID="{C52B9B70-8AAC-46EE-AD21-D59D4A38D341}" presName="rootConnector" presStyleLbl="node2" presStyleIdx="3" presStyleCnt="4"/>
      <dgm:spPr/>
      <dgm:t>
        <a:bodyPr/>
        <a:lstStyle/>
        <a:p>
          <a:endParaRPr lang="en-US"/>
        </a:p>
      </dgm:t>
    </dgm:pt>
    <dgm:pt modelId="{C5C030F0-FA03-4FF8-87FF-FC3750782EFE}" type="pres">
      <dgm:prSet presAssocID="{C52B9B70-8AAC-46EE-AD21-D59D4A38D341}" presName="hierChild4" presStyleCnt="0"/>
      <dgm:spPr/>
    </dgm:pt>
    <dgm:pt modelId="{3477CA64-6DA4-4F4E-BB13-ECD29C87F405}" type="pres">
      <dgm:prSet presAssocID="{B904486E-FA6C-413C-8F22-42F87137B28D}" presName="Name37" presStyleLbl="parChTrans1D3" presStyleIdx="8" presStyleCnt="10"/>
      <dgm:spPr/>
      <dgm:t>
        <a:bodyPr/>
        <a:lstStyle/>
        <a:p>
          <a:endParaRPr lang="en-US"/>
        </a:p>
      </dgm:t>
    </dgm:pt>
    <dgm:pt modelId="{EEC81BD9-0A55-450F-B238-8FE7D0D820C5}" type="pres">
      <dgm:prSet presAssocID="{1D0FB7AE-0DDC-42BE-A2CB-9B96F786FA98}" presName="hierRoot2" presStyleCnt="0">
        <dgm:presLayoutVars>
          <dgm:hierBranch val="init"/>
        </dgm:presLayoutVars>
      </dgm:prSet>
      <dgm:spPr/>
    </dgm:pt>
    <dgm:pt modelId="{39C07B5E-0AAF-4DFE-90BF-4E409B8901DC}" type="pres">
      <dgm:prSet presAssocID="{1D0FB7AE-0DDC-42BE-A2CB-9B96F786FA98}" presName="rootComposite" presStyleCnt="0"/>
      <dgm:spPr/>
    </dgm:pt>
    <dgm:pt modelId="{15C2AC2C-198F-43AE-B307-949D13B66014}" type="pres">
      <dgm:prSet presAssocID="{1D0FB7AE-0DDC-42BE-A2CB-9B96F786FA98}" presName="rootText" presStyleLbl="node3" presStyleIdx="8" presStyleCnt="10">
        <dgm:presLayoutVars>
          <dgm:chPref val="3"/>
        </dgm:presLayoutVars>
      </dgm:prSet>
      <dgm:spPr/>
      <dgm:t>
        <a:bodyPr/>
        <a:lstStyle/>
        <a:p>
          <a:endParaRPr lang="en-US"/>
        </a:p>
      </dgm:t>
    </dgm:pt>
    <dgm:pt modelId="{04B6D038-6E76-4426-B28A-F57407555DE6}" type="pres">
      <dgm:prSet presAssocID="{1D0FB7AE-0DDC-42BE-A2CB-9B96F786FA98}" presName="rootConnector" presStyleLbl="node3" presStyleIdx="8" presStyleCnt="10"/>
      <dgm:spPr/>
      <dgm:t>
        <a:bodyPr/>
        <a:lstStyle/>
        <a:p>
          <a:endParaRPr lang="en-US"/>
        </a:p>
      </dgm:t>
    </dgm:pt>
    <dgm:pt modelId="{276115C4-54D5-4DB3-9518-C210F355B354}" type="pres">
      <dgm:prSet presAssocID="{1D0FB7AE-0DDC-42BE-A2CB-9B96F786FA98}" presName="hierChild4" presStyleCnt="0"/>
      <dgm:spPr/>
    </dgm:pt>
    <dgm:pt modelId="{5EBC925B-CD83-4646-A3ED-C925D75000F6}" type="pres">
      <dgm:prSet presAssocID="{1D0FB7AE-0DDC-42BE-A2CB-9B96F786FA98}" presName="hierChild5" presStyleCnt="0"/>
      <dgm:spPr/>
    </dgm:pt>
    <dgm:pt modelId="{69B955FC-EBDA-455A-AC99-7D02E1DE8411}" type="pres">
      <dgm:prSet presAssocID="{8CEE545A-F493-456F-BBE5-B5736CC3C68A}" presName="Name37" presStyleLbl="parChTrans1D3" presStyleIdx="9" presStyleCnt="10"/>
      <dgm:spPr/>
      <dgm:t>
        <a:bodyPr/>
        <a:lstStyle/>
        <a:p>
          <a:endParaRPr lang="en-US"/>
        </a:p>
      </dgm:t>
    </dgm:pt>
    <dgm:pt modelId="{AECCA890-5E34-41B6-B69C-DDA481B50BD6}" type="pres">
      <dgm:prSet presAssocID="{ECA23857-47F9-4AC9-BB7C-98A4A3285B68}" presName="hierRoot2" presStyleCnt="0">
        <dgm:presLayoutVars>
          <dgm:hierBranch val="init"/>
        </dgm:presLayoutVars>
      </dgm:prSet>
      <dgm:spPr/>
    </dgm:pt>
    <dgm:pt modelId="{DDDD6161-4F05-4ED6-AE53-91440B22BEAB}" type="pres">
      <dgm:prSet presAssocID="{ECA23857-47F9-4AC9-BB7C-98A4A3285B68}" presName="rootComposite" presStyleCnt="0"/>
      <dgm:spPr/>
    </dgm:pt>
    <dgm:pt modelId="{667351DE-56CB-43A5-BE50-A69359231E05}" type="pres">
      <dgm:prSet presAssocID="{ECA23857-47F9-4AC9-BB7C-98A4A3285B68}" presName="rootText" presStyleLbl="node3" presStyleIdx="9" presStyleCnt="10">
        <dgm:presLayoutVars>
          <dgm:chPref val="3"/>
        </dgm:presLayoutVars>
      </dgm:prSet>
      <dgm:spPr/>
      <dgm:t>
        <a:bodyPr/>
        <a:lstStyle/>
        <a:p>
          <a:endParaRPr lang="en-US"/>
        </a:p>
      </dgm:t>
    </dgm:pt>
    <dgm:pt modelId="{216733CF-178B-432C-9C4B-6A17C59354BA}" type="pres">
      <dgm:prSet presAssocID="{ECA23857-47F9-4AC9-BB7C-98A4A3285B68}" presName="rootConnector" presStyleLbl="node3" presStyleIdx="9" presStyleCnt="10"/>
      <dgm:spPr/>
      <dgm:t>
        <a:bodyPr/>
        <a:lstStyle/>
        <a:p>
          <a:endParaRPr lang="en-US"/>
        </a:p>
      </dgm:t>
    </dgm:pt>
    <dgm:pt modelId="{4EF318E1-16CC-46AF-9AD0-8931BDFD56AC}" type="pres">
      <dgm:prSet presAssocID="{ECA23857-47F9-4AC9-BB7C-98A4A3285B68}" presName="hierChild4" presStyleCnt="0"/>
      <dgm:spPr/>
    </dgm:pt>
    <dgm:pt modelId="{E6AF64BF-6282-4183-9079-6761AA17291F}" type="pres">
      <dgm:prSet presAssocID="{ECA23857-47F9-4AC9-BB7C-98A4A3285B68}" presName="hierChild5" presStyleCnt="0"/>
      <dgm:spPr/>
    </dgm:pt>
    <dgm:pt modelId="{9503D43C-4FDE-4CF7-9DB3-EDBD55D67FC8}" type="pres">
      <dgm:prSet presAssocID="{C52B9B70-8AAC-46EE-AD21-D59D4A38D341}" presName="hierChild5" presStyleCnt="0"/>
      <dgm:spPr/>
    </dgm:pt>
    <dgm:pt modelId="{9B6CC128-305E-41E6-A2B8-6A6D62AA6AAD}" type="pres">
      <dgm:prSet presAssocID="{81A95F43-C1C9-4346-AFA4-B643AA15D823}" presName="hierChild3" presStyleCnt="0"/>
      <dgm:spPr/>
    </dgm:pt>
  </dgm:ptLst>
  <dgm:cxnLst>
    <dgm:cxn modelId="{4EB14209-BCBB-4F76-A017-FC1D9AC99541}" srcId="{64DCBCBB-FA6F-4C99-B3A3-7333786CB586}" destId="{A76B9F7B-3EF0-4394-80DD-2DF8A38760A2}" srcOrd="0" destOrd="0" parTransId="{92D5B7FD-AD05-4221-ADA2-09BD0435A830}" sibTransId="{B754269B-05FE-4B46-A08E-9FC24682CCC7}"/>
    <dgm:cxn modelId="{B939D0A1-97E4-439C-9275-D8249A3B8430}" type="presOf" srcId="{260A139F-3765-493F-B852-677C1CFF49B6}" destId="{C9BF4233-9C6F-42D4-8D72-BB3F6CB34F2C}" srcOrd="1" destOrd="0" presId="urn:microsoft.com/office/officeart/2005/8/layout/orgChart1"/>
    <dgm:cxn modelId="{5EDB0F0B-7C89-418A-AE50-DD7B62BB47E0}" type="presOf" srcId="{B904486E-FA6C-413C-8F22-42F87137B28D}" destId="{3477CA64-6DA4-4F4E-BB13-ECD29C87F405}" srcOrd="0" destOrd="0" presId="urn:microsoft.com/office/officeart/2005/8/layout/orgChart1"/>
    <dgm:cxn modelId="{FFB4CA41-C984-47D3-AD1F-C13A45D680A2}" type="presOf" srcId="{35B0E52B-23E7-4636-9B1B-9874B66000F7}" destId="{8A99303A-270E-4286-B5A1-5102D5DF561B}" srcOrd="0" destOrd="0" presId="urn:microsoft.com/office/officeart/2005/8/layout/orgChart1"/>
    <dgm:cxn modelId="{311EE8B2-0806-43C9-9C1A-F58891BDADB8}" type="presOf" srcId="{A76B9F7B-3EF0-4394-80DD-2DF8A38760A2}" destId="{E3298E35-543D-4B3A-AC44-C96B51A8209C}" srcOrd="1" destOrd="0" presId="urn:microsoft.com/office/officeart/2005/8/layout/orgChart1"/>
    <dgm:cxn modelId="{205E5D5F-CEF8-4482-9D14-DBBEADF51250}" type="presOf" srcId="{7C465E1A-07AC-412C-81D1-9382A8D2D01E}" destId="{1854EBF5-76D6-4889-9AC1-F3546350E51A}" srcOrd="0" destOrd="0" presId="urn:microsoft.com/office/officeart/2005/8/layout/orgChart1"/>
    <dgm:cxn modelId="{287F7FE7-F451-4586-B5C9-09B854DAF441}" type="presOf" srcId="{81A95F43-C1C9-4346-AFA4-B643AA15D823}" destId="{E896B508-5282-431E-846F-A03B09493BC2}" srcOrd="0" destOrd="0" presId="urn:microsoft.com/office/officeart/2005/8/layout/orgChart1"/>
    <dgm:cxn modelId="{562A4063-2805-4340-A8B6-EC8BB37D2E3D}" type="presOf" srcId="{4CD38775-638A-4D99-B9FE-FCD4181A1A0E}" destId="{A710B2FA-3AFD-412F-87AA-6760B1BBEC9D}" srcOrd="0" destOrd="0" presId="urn:microsoft.com/office/officeart/2005/8/layout/orgChart1"/>
    <dgm:cxn modelId="{26347A4F-EF77-4762-9DCC-40A0E5E7AB23}" type="presOf" srcId="{64DCBCBB-FA6F-4C99-B3A3-7333786CB586}" destId="{C79A19FC-1487-4D52-9563-B608FFBB454E}" srcOrd="0" destOrd="0" presId="urn:microsoft.com/office/officeart/2005/8/layout/orgChart1"/>
    <dgm:cxn modelId="{667A73B4-52C5-4723-8990-8AD44F17D80C}" type="presOf" srcId="{41DD9A38-D701-48D2-8B84-3F979F087F12}" destId="{D042735B-C720-418A-8274-F94C48032453}" srcOrd="0" destOrd="0" presId="urn:microsoft.com/office/officeart/2005/8/layout/orgChart1"/>
    <dgm:cxn modelId="{87F57E71-A1C3-494F-A560-764A59FD4118}" type="presOf" srcId="{79C4CB78-A72B-4C09-9DD4-479320D66078}" destId="{81F65E1F-EE73-4523-AEFC-CBB10992108A}" srcOrd="1" destOrd="0" presId="urn:microsoft.com/office/officeart/2005/8/layout/orgChart1"/>
    <dgm:cxn modelId="{D2DAAB3E-E5C4-4B01-8CFB-7D1016989A05}" srcId="{81A95F43-C1C9-4346-AFA4-B643AA15D823}" destId="{C52B9B70-8AAC-46EE-AD21-D59D4A38D341}" srcOrd="3" destOrd="0" parTransId="{DB4FFA50-E2CB-4115-94D2-20EF497C5366}" sibTransId="{299CB036-A60C-4BF8-A141-F6200C064F26}"/>
    <dgm:cxn modelId="{30DD2980-D8B2-4AC9-B7E8-98AE6E046318}" type="presOf" srcId="{1DEC07F1-9814-4B56-91AA-6513051B1220}" destId="{1A373D23-C3EC-48B0-A4F7-1FA6DC1F05C9}" srcOrd="0" destOrd="0" presId="urn:microsoft.com/office/officeart/2005/8/layout/orgChart1"/>
    <dgm:cxn modelId="{4B39E8EF-7191-44E9-8D44-74544DBF8FEF}" type="presOf" srcId="{ECA23857-47F9-4AC9-BB7C-98A4A3285B68}" destId="{667351DE-56CB-43A5-BE50-A69359231E05}" srcOrd="0" destOrd="0" presId="urn:microsoft.com/office/officeart/2005/8/layout/orgChart1"/>
    <dgm:cxn modelId="{C4317ADE-AB01-44EE-9A61-5B244ACD43B5}" type="presOf" srcId="{881E1089-965A-4E18-933D-FB790D870C17}" destId="{A79F07E8-5EE0-4105-839B-4C745D66C09D}" srcOrd="0" destOrd="0" presId="urn:microsoft.com/office/officeart/2005/8/layout/orgChart1"/>
    <dgm:cxn modelId="{F9C3E0BD-2ADD-4603-A852-9D6C8D09E687}" srcId="{64DCBCBB-FA6F-4C99-B3A3-7333786CB586}" destId="{752EA7BD-3845-4C82-9DAE-AEC5AEF5E723}" srcOrd="2" destOrd="0" parTransId="{7B07037C-33E1-43D1-9937-E3452E661D67}" sibTransId="{22F00647-74B3-4F86-973C-AB3189EE24D6}"/>
    <dgm:cxn modelId="{B472BC39-BB74-4B54-80A9-08E150A53EC0}" srcId="{34311B8C-C38D-427C-A6C7-2313713F5A71}" destId="{81A95F43-C1C9-4346-AFA4-B643AA15D823}" srcOrd="0" destOrd="0" parTransId="{2D33746E-21E4-45DA-B871-0F0A23B8A035}" sibTransId="{D858D48A-6547-4BFC-A2D8-0E9CDD204CBA}"/>
    <dgm:cxn modelId="{E873DE6D-2652-4667-8F74-1752E959BFE4}" type="presOf" srcId="{C1D0CB4F-EA81-4AA5-8F67-D3E15D85DFB4}" destId="{1F37F514-1841-4B2B-9532-3EA56864842E}" srcOrd="0" destOrd="0" presId="urn:microsoft.com/office/officeart/2005/8/layout/orgChart1"/>
    <dgm:cxn modelId="{999498A7-D321-41AC-A903-7E61E4AEEFC9}" type="presOf" srcId="{7C465E1A-07AC-412C-81D1-9382A8D2D01E}" destId="{75A9208A-E25C-4775-B55F-627CF2CF558F}" srcOrd="1" destOrd="0" presId="urn:microsoft.com/office/officeart/2005/8/layout/orgChart1"/>
    <dgm:cxn modelId="{0003DCF8-1120-475D-BFC3-2CA476A98AA1}" type="presOf" srcId="{752EA7BD-3845-4C82-9DAE-AEC5AEF5E723}" destId="{26B3F052-6B99-45DB-8E7B-75437EEEAFE1}" srcOrd="0" destOrd="0" presId="urn:microsoft.com/office/officeart/2005/8/layout/orgChart1"/>
    <dgm:cxn modelId="{1A658D3E-79A7-4926-B1C0-300F1B706451}" type="presOf" srcId="{34311B8C-C38D-427C-A6C7-2313713F5A71}" destId="{CEBB22C0-9B93-4D7E-BF37-1CC91A9B215F}" srcOrd="0" destOrd="0" presId="urn:microsoft.com/office/officeart/2005/8/layout/orgChart1"/>
    <dgm:cxn modelId="{7513393E-FF85-478A-82D0-069574F7F32A}" type="presOf" srcId="{35B0E52B-23E7-4636-9B1B-9874B66000F7}" destId="{D2ED1C65-4A95-4A23-9C49-83C561A6C2C8}" srcOrd="1" destOrd="0" presId="urn:microsoft.com/office/officeart/2005/8/layout/orgChart1"/>
    <dgm:cxn modelId="{DE625C43-1B4D-4E4B-B67C-442ED07434F7}" type="presOf" srcId="{1DEC07F1-9814-4B56-91AA-6513051B1220}" destId="{824F5DC4-3B99-4C4A-A2BE-125A25003870}" srcOrd="1" destOrd="0" presId="urn:microsoft.com/office/officeart/2005/8/layout/orgChart1"/>
    <dgm:cxn modelId="{BE690407-7C89-4B0B-BB61-429AA6D51939}" type="presOf" srcId="{752EA7BD-3845-4C82-9DAE-AEC5AEF5E723}" destId="{85B98F56-37F1-4746-9E57-62C95089C959}" srcOrd="1" destOrd="0" presId="urn:microsoft.com/office/officeart/2005/8/layout/orgChart1"/>
    <dgm:cxn modelId="{C90D4426-E5B1-4310-A8B9-6394683ACD88}" type="presOf" srcId="{260A139F-3765-493F-B852-677C1CFF49B6}" destId="{506B4387-15FA-45C3-A6C7-9779433DA2CE}" srcOrd="0" destOrd="0" presId="urn:microsoft.com/office/officeart/2005/8/layout/orgChart1"/>
    <dgm:cxn modelId="{989D78A6-E07A-4341-B1F2-B659BD63B610}" type="presOf" srcId="{8CEE545A-F493-456F-BBE5-B5736CC3C68A}" destId="{69B955FC-EBDA-455A-AC99-7D02E1DE8411}" srcOrd="0" destOrd="0" presId="urn:microsoft.com/office/officeart/2005/8/layout/orgChart1"/>
    <dgm:cxn modelId="{7F9B697B-4E85-40CF-B102-348DDE5C2C82}" type="presOf" srcId="{04581CB2-3544-4951-853D-6C84884BCD46}" destId="{47892DB6-B9D0-4040-BBCA-23AE33A5A149}" srcOrd="0" destOrd="0" presId="urn:microsoft.com/office/officeart/2005/8/layout/orgChart1"/>
    <dgm:cxn modelId="{3C707F70-F2E2-48C5-87EF-70BE3A26CBA5}" type="presOf" srcId="{A3D29541-CCBA-4EC8-9BB7-57C85A16A297}" destId="{D12B4352-5EBA-496F-BAF6-EF84E4938D85}" srcOrd="0" destOrd="0" presId="urn:microsoft.com/office/officeart/2005/8/layout/orgChart1"/>
    <dgm:cxn modelId="{D19D1148-F57D-43CE-8CC8-7B0B70C9D5D8}" type="presOf" srcId="{64DCBCBB-FA6F-4C99-B3A3-7333786CB586}" destId="{85D84ADC-50F3-423D-8AD7-3AE56DC636E4}" srcOrd="1" destOrd="0" presId="urn:microsoft.com/office/officeart/2005/8/layout/orgChart1"/>
    <dgm:cxn modelId="{B8BB8FDC-F468-444F-98FA-7F3C446B3486}" type="presOf" srcId="{81A95F43-C1C9-4346-AFA4-B643AA15D823}" destId="{D712B4DE-A5E7-48F2-BFED-CE4B02F76B1D}" srcOrd="1" destOrd="0" presId="urn:microsoft.com/office/officeart/2005/8/layout/orgChart1"/>
    <dgm:cxn modelId="{2B6D8326-E308-48ED-91D7-5C932218CD03}" srcId="{C52B9B70-8AAC-46EE-AD21-D59D4A38D341}" destId="{1D0FB7AE-0DDC-42BE-A2CB-9B96F786FA98}" srcOrd="0" destOrd="0" parTransId="{B904486E-FA6C-413C-8F22-42F87137B28D}" sibTransId="{145CADC8-D324-4D32-87CB-CF69A9BC353E}"/>
    <dgm:cxn modelId="{31918B3E-C788-4087-9E74-7A317560FDDF}" type="presOf" srcId="{1D0FB7AE-0DDC-42BE-A2CB-9B96F786FA98}" destId="{04B6D038-6E76-4426-B28A-F57407555DE6}" srcOrd="1" destOrd="0" presId="urn:microsoft.com/office/officeart/2005/8/layout/orgChart1"/>
    <dgm:cxn modelId="{66285BF1-B3E0-4721-A6C5-381313BAC6D3}" srcId="{64DCBCBB-FA6F-4C99-B3A3-7333786CB586}" destId="{A3D29541-CCBA-4EC8-9BB7-57C85A16A297}" srcOrd="1" destOrd="0" parTransId="{A26B3077-4618-412E-A00E-889B86F7D61A}" sibTransId="{41F6AEF0-7E4B-4615-80B2-F257F3726946}"/>
    <dgm:cxn modelId="{642201E7-EAE6-4D6D-83C9-EE1C35A5D8E0}" srcId="{C52B9B70-8AAC-46EE-AD21-D59D4A38D341}" destId="{ECA23857-47F9-4AC9-BB7C-98A4A3285B68}" srcOrd="1" destOrd="0" parTransId="{8CEE545A-F493-456F-BBE5-B5736CC3C68A}" sibTransId="{7FD80044-3675-47EE-B396-0B26667CECF5}"/>
    <dgm:cxn modelId="{C15522D4-AF40-44A9-AFE5-5F3BBBD41308}" type="presOf" srcId="{C039EDBC-A14C-46A4-B991-0F470BFB08BF}" destId="{A19D5FE1-31A3-4908-9380-5EEBA7E64EBD}" srcOrd="0" destOrd="0" presId="urn:microsoft.com/office/officeart/2005/8/layout/orgChart1"/>
    <dgm:cxn modelId="{B07D928E-9D5B-45EC-AFE3-189DC46D8026}" type="presOf" srcId="{A26B3077-4618-412E-A00E-889B86F7D61A}" destId="{4FB425DA-BA40-45AB-A265-A1F655E87404}" srcOrd="0" destOrd="0" presId="urn:microsoft.com/office/officeart/2005/8/layout/orgChart1"/>
    <dgm:cxn modelId="{BDEFF629-BE97-4D1F-B868-354D39564D69}" srcId="{7C465E1A-07AC-412C-81D1-9382A8D2D01E}" destId="{79C4CB78-A72B-4C09-9DD4-479320D66078}" srcOrd="1" destOrd="0" parTransId="{C1D0CB4F-EA81-4AA5-8F67-D3E15D85DFB4}" sibTransId="{012B04D7-3303-4D7B-B779-3E207EE8A49F}"/>
    <dgm:cxn modelId="{C84C898E-83C0-464C-86FF-6ECF69E9D51A}" srcId="{81A95F43-C1C9-4346-AFA4-B643AA15D823}" destId="{7C465E1A-07AC-412C-81D1-9382A8D2D01E}" srcOrd="0" destOrd="0" parTransId="{BC640126-E0AC-4170-B48E-3E2A0CC23588}" sibTransId="{A77EF1DD-6151-45C6-A316-711F5E4481CD}"/>
    <dgm:cxn modelId="{93D11C60-4D65-4A34-A52B-3682BBC0D4CF}" type="presOf" srcId="{B69567B0-58F9-4B69-AF94-B16728E3F02F}" destId="{682C6642-21FC-48A5-B4C6-B17E381DF5C4}" srcOrd="0" destOrd="0" presId="urn:microsoft.com/office/officeart/2005/8/layout/orgChart1"/>
    <dgm:cxn modelId="{3ABAD5D2-FB01-4E8B-A116-B77331E3B021}" type="presOf" srcId="{DD5694D3-A18E-4659-A262-AC6656B84055}" destId="{112E11BB-8C73-4924-95CF-1D378AB92E63}" srcOrd="0" destOrd="0" presId="urn:microsoft.com/office/officeart/2005/8/layout/orgChart1"/>
    <dgm:cxn modelId="{13332DE9-96EB-42A1-A282-B147C4966DF5}" type="presOf" srcId="{C52B9B70-8AAC-46EE-AD21-D59D4A38D341}" destId="{A3397584-EB77-467B-829B-687448EBB956}" srcOrd="1" destOrd="0" presId="urn:microsoft.com/office/officeart/2005/8/layout/orgChart1"/>
    <dgm:cxn modelId="{57B89A0D-10F2-42E2-BE15-22939B1EA2CD}" srcId="{260A139F-3765-493F-B852-677C1CFF49B6}" destId="{35B0E52B-23E7-4636-9B1B-9874B66000F7}" srcOrd="1" destOrd="0" parTransId="{591A93D1-C560-4545-A028-DE97D4107FAF}" sibTransId="{0843486D-5AAF-4018-B863-00190B961C6C}"/>
    <dgm:cxn modelId="{3D48AB6A-5383-4CAB-A4A2-7CF9D947AB4A}" type="presOf" srcId="{591A93D1-C560-4545-A028-DE97D4107FAF}" destId="{930EF2A5-079A-41CB-9965-75D9388C4342}" srcOrd="0" destOrd="0" presId="urn:microsoft.com/office/officeart/2005/8/layout/orgChart1"/>
    <dgm:cxn modelId="{6362870C-9C96-4742-A8A9-6C695C70F96F}" type="presOf" srcId="{7B07037C-33E1-43D1-9937-E3452E661D67}" destId="{DC425FEF-C172-4BBD-BB95-95C0C9818731}" srcOrd="0" destOrd="0" presId="urn:microsoft.com/office/officeart/2005/8/layout/orgChart1"/>
    <dgm:cxn modelId="{4848E533-F847-45BE-8E5B-D4A33250CF55}" srcId="{81A95F43-C1C9-4346-AFA4-B643AA15D823}" destId="{64DCBCBB-FA6F-4C99-B3A3-7333786CB586}" srcOrd="1" destOrd="0" parTransId="{881E1089-965A-4E18-933D-FB790D870C17}" sibTransId="{4D4B1A6D-835B-4A62-AB2A-95D1C8F9845D}"/>
    <dgm:cxn modelId="{EBA46EA5-1209-4F68-953E-2F607A6DB28E}" type="presOf" srcId="{DB4FFA50-E2CB-4115-94D2-20EF497C5366}" destId="{17F90934-0444-428B-B1F4-7B5B00B9822B}" srcOrd="0" destOrd="0" presId="urn:microsoft.com/office/officeart/2005/8/layout/orgChart1"/>
    <dgm:cxn modelId="{350DC6C8-240E-4119-8F0D-072A69774827}" srcId="{81A95F43-C1C9-4346-AFA4-B643AA15D823}" destId="{260A139F-3765-493F-B852-677C1CFF49B6}" srcOrd="2" destOrd="0" parTransId="{41DD9A38-D701-48D2-8B84-3F979F087F12}" sibTransId="{838E94B0-FA04-4C90-81E4-786CBAD6CCB1}"/>
    <dgm:cxn modelId="{19794249-EC10-4CFC-8A54-D9CED972B0D9}" srcId="{260A139F-3765-493F-B852-677C1CFF49B6}" destId="{1DEC07F1-9814-4B56-91AA-6513051B1220}" srcOrd="0" destOrd="0" parTransId="{4CD38775-638A-4D99-B9FE-FCD4181A1A0E}" sibTransId="{B8D4FBAD-9A1E-4565-B0E2-DCC91D6DF161}"/>
    <dgm:cxn modelId="{0B3DA4D8-05D0-4329-BA2D-20D2706C8967}" type="presOf" srcId="{A76B9F7B-3EF0-4394-80DD-2DF8A38760A2}" destId="{76D22866-6456-4978-863E-4A25AC611A8E}" srcOrd="0" destOrd="0" presId="urn:microsoft.com/office/officeart/2005/8/layout/orgChart1"/>
    <dgm:cxn modelId="{51987F5B-D48B-4945-96FC-18CB5A12064C}" type="presOf" srcId="{79C4CB78-A72B-4C09-9DD4-479320D66078}" destId="{0A31FCDE-974D-4A73-9162-50BB052D6A35}" srcOrd="0" destOrd="0" presId="urn:microsoft.com/office/officeart/2005/8/layout/orgChart1"/>
    <dgm:cxn modelId="{B29ACB88-5F85-49FF-941E-A10911E4E34A}" type="presOf" srcId="{BC640126-E0AC-4170-B48E-3E2A0CC23588}" destId="{AFA3CD04-2A82-4F11-8250-EA12308B7027}" srcOrd="0" destOrd="0" presId="urn:microsoft.com/office/officeart/2005/8/layout/orgChart1"/>
    <dgm:cxn modelId="{753E9A66-00AD-40BE-916A-B801DE0074CC}" type="presOf" srcId="{DD5694D3-A18E-4659-A262-AC6656B84055}" destId="{F5A68273-0F17-4541-B2E9-B47879B8F030}" srcOrd="1" destOrd="0" presId="urn:microsoft.com/office/officeart/2005/8/layout/orgChart1"/>
    <dgm:cxn modelId="{78248F8A-9AA5-4CAD-AA5F-230B547AA9F1}" type="presOf" srcId="{92D5B7FD-AD05-4221-ADA2-09BD0435A830}" destId="{90A98670-21F3-40D4-9FAC-00AD3A1E3BB0}" srcOrd="0" destOrd="0" presId="urn:microsoft.com/office/officeart/2005/8/layout/orgChart1"/>
    <dgm:cxn modelId="{639C4BC8-A2A5-43D6-8260-DF825865BBE3}" type="presOf" srcId="{1D0FB7AE-0DDC-42BE-A2CB-9B96F786FA98}" destId="{15C2AC2C-198F-43AE-B307-949D13B66014}" srcOrd="0" destOrd="0" presId="urn:microsoft.com/office/officeart/2005/8/layout/orgChart1"/>
    <dgm:cxn modelId="{DD700D4D-E501-4B20-9BF8-3483739C6D4D}" srcId="{7C465E1A-07AC-412C-81D1-9382A8D2D01E}" destId="{DD5694D3-A18E-4659-A262-AC6656B84055}" srcOrd="0" destOrd="0" parTransId="{B69567B0-58F9-4B69-AF94-B16728E3F02F}" sibTransId="{9EBDE14E-94AF-4D3F-84A5-405995582F86}"/>
    <dgm:cxn modelId="{42613625-D36D-43DD-A9D0-1C7EFCC22242}" type="presOf" srcId="{C52B9B70-8AAC-46EE-AD21-D59D4A38D341}" destId="{3856E60E-B393-48B0-84FB-85DEE63001F0}" srcOrd="0" destOrd="0" presId="urn:microsoft.com/office/officeart/2005/8/layout/orgChart1"/>
    <dgm:cxn modelId="{4D143D71-8B14-4E57-ADC2-BF553EB1FD92}" type="presOf" srcId="{A3D29541-CCBA-4EC8-9BB7-57C85A16A297}" destId="{3059A331-017C-4AD9-861B-F124B8EE3469}" srcOrd="1" destOrd="0" presId="urn:microsoft.com/office/officeart/2005/8/layout/orgChart1"/>
    <dgm:cxn modelId="{E36FCF93-32C5-44DC-AA46-D04207874C50}" type="presOf" srcId="{04581CB2-3544-4951-853D-6C84884BCD46}" destId="{E47D9AA4-907F-4924-8A07-BA04A272CAA2}" srcOrd="1" destOrd="0" presId="urn:microsoft.com/office/officeart/2005/8/layout/orgChart1"/>
    <dgm:cxn modelId="{42FF4A97-0D71-449E-B3C9-528632B394AE}" srcId="{64DCBCBB-FA6F-4C99-B3A3-7333786CB586}" destId="{04581CB2-3544-4951-853D-6C84884BCD46}" srcOrd="3" destOrd="0" parTransId="{C039EDBC-A14C-46A4-B991-0F470BFB08BF}" sibTransId="{0D23C59D-EE89-411D-929F-061790C75939}"/>
    <dgm:cxn modelId="{E76EBE68-7B0E-473A-833A-B8361B1F81D6}" type="presOf" srcId="{ECA23857-47F9-4AC9-BB7C-98A4A3285B68}" destId="{216733CF-178B-432C-9C4B-6A17C59354BA}" srcOrd="1" destOrd="0" presId="urn:microsoft.com/office/officeart/2005/8/layout/orgChart1"/>
    <dgm:cxn modelId="{A2C8D468-272B-4A3B-B1E3-0FC4C723DC13}" type="presParOf" srcId="{CEBB22C0-9B93-4D7E-BF37-1CC91A9B215F}" destId="{A10CEA52-EB84-4843-9F19-734C08BFF21D}" srcOrd="0" destOrd="0" presId="urn:microsoft.com/office/officeart/2005/8/layout/orgChart1"/>
    <dgm:cxn modelId="{7042E8DD-0740-483C-BDBE-875B0FC56D06}" type="presParOf" srcId="{A10CEA52-EB84-4843-9F19-734C08BFF21D}" destId="{1762ED5B-E29C-4FB2-B183-D0FFB24C7BFB}" srcOrd="0" destOrd="0" presId="urn:microsoft.com/office/officeart/2005/8/layout/orgChart1"/>
    <dgm:cxn modelId="{5FD8C047-531F-4CC6-985D-9AF7E922FC0C}" type="presParOf" srcId="{1762ED5B-E29C-4FB2-B183-D0FFB24C7BFB}" destId="{E896B508-5282-431E-846F-A03B09493BC2}" srcOrd="0" destOrd="0" presId="urn:microsoft.com/office/officeart/2005/8/layout/orgChart1"/>
    <dgm:cxn modelId="{923862E6-A1EB-4608-8055-8ACF0FBEDF7A}" type="presParOf" srcId="{1762ED5B-E29C-4FB2-B183-D0FFB24C7BFB}" destId="{D712B4DE-A5E7-48F2-BFED-CE4B02F76B1D}" srcOrd="1" destOrd="0" presId="urn:microsoft.com/office/officeart/2005/8/layout/orgChart1"/>
    <dgm:cxn modelId="{360105BD-3B94-454C-A0F0-D6C157CBFF84}" type="presParOf" srcId="{A10CEA52-EB84-4843-9F19-734C08BFF21D}" destId="{3A5FE137-4743-4D37-8992-FACB22443411}" srcOrd="1" destOrd="0" presId="urn:microsoft.com/office/officeart/2005/8/layout/orgChart1"/>
    <dgm:cxn modelId="{5C08E098-5C52-431E-A6FA-7EA612FDD77F}" type="presParOf" srcId="{3A5FE137-4743-4D37-8992-FACB22443411}" destId="{AFA3CD04-2A82-4F11-8250-EA12308B7027}" srcOrd="0" destOrd="0" presId="urn:microsoft.com/office/officeart/2005/8/layout/orgChart1"/>
    <dgm:cxn modelId="{F767F3FE-73E9-46D9-B81F-09065F13CABE}" type="presParOf" srcId="{3A5FE137-4743-4D37-8992-FACB22443411}" destId="{77C57D4F-8B72-4E40-A855-84CC9078C029}" srcOrd="1" destOrd="0" presId="urn:microsoft.com/office/officeart/2005/8/layout/orgChart1"/>
    <dgm:cxn modelId="{DCC5B013-2E94-47DB-9802-D389688DFB9C}" type="presParOf" srcId="{77C57D4F-8B72-4E40-A855-84CC9078C029}" destId="{F3CB5271-212D-43B2-8FC1-70A412A3FAE2}" srcOrd="0" destOrd="0" presId="urn:microsoft.com/office/officeart/2005/8/layout/orgChart1"/>
    <dgm:cxn modelId="{54DD3FB8-4C2F-4376-89B1-CF48052FD5BE}" type="presParOf" srcId="{F3CB5271-212D-43B2-8FC1-70A412A3FAE2}" destId="{1854EBF5-76D6-4889-9AC1-F3546350E51A}" srcOrd="0" destOrd="0" presId="urn:microsoft.com/office/officeart/2005/8/layout/orgChart1"/>
    <dgm:cxn modelId="{6901A6FA-845C-4743-8E14-EB71336C194F}" type="presParOf" srcId="{F3CB5271-212D-43B2-8FC1-70A412A3FAE2}" destId="{75A9208A-E25C-4775-B55F-627CF2CF558F}" srcOrd="1" destOrd="0" presId="urn:microsoft.com/office/officeart/2005/8/layout/orgChart1"/>
    <dgm:cxn modelId="{3F4B2111-5D8B-4D81-B2A5-702BC0C82B3B}" type="presParOf" srcId="{77C57D4F-8B72-4E40-A855-84CC9078C029}" destId="{FE2AB4B1-F01B-4C46-AA4F-C88E868014AC}" srcOrd="1" destOrd="0" presId="urn:microsoft.com/office/officeart/2005/8/layout/orgChart1"/>
    <dgm:cxn modelId="{30C8B553-CC13-46E8-920D-50C91733B665}" type="presParOf" srcId="{FE2AB4B1-F01B-4C46-AA4F-C88E868014AC}" destId="{682C6642-21FC-48A5-B4C6-B17E381DF5C4}" srcOrd="0" destOrd="0" presId="urn:microsoft.com/office/officeart/2005/8/layout/orgChart1"/>
    <dgm:cxn modelId="{E1773207-E311-48F9-ABA6-2058C8E05F5D}" type="presParOf" srcId="{FE2AB4B1-F01B-4C46-AA4F-C88E868014AC}" destId="{561F720A-988D-4CCA-A6C4-EA3BED0CCC14}" srcOrd="1" destOrd="0" presId="urn:microsoft.com/office/officeart/2005/8/layout/orgChart1"/>
    <dgm:cxn modelId="{FED4BA19-4781-45BE-84CC-987D3355B6BB}" type="presParOf" srcId="{561F720A-988D-4CCA-A6C4-EA3BED0CCC14}" destId="{570E890F-C024-447E-8424-CEE5B8D68AC3}" srcOrd="0" destOrd="0" presId="urn:microsoft.com/office/officeart/2005/8/layout/orgChart1"/>
    <dgm:cxn modelId="{D0FDB82E-29BD-4D5D-BDC7-4C404042E158}" type="presParOf" srcId="{570E890F-C024-447E-8424-CEE5B8D68AC3}" destId="{112E11BB-8C73-4924-95CF-1D378AB92E63}" srcOrd="0" destOrd="0" presId="urn:microsoft.com/office/officeart/2005/8/layout/orgChart1"/>
    <dgm:cxn modelId="{957E6CE4-ADE5-4C02-B23D-13029786627B}" type="presParOf" srcId="{570E890F-C024-447E-8424-CEE5B8D68AC3}" destId="{F5A68273-0F17-4541-B2E9-B47879B8F030}" srcOrd="1" destOrd="0" presId="urn:microsoft.com/office/officeart/2005/8/layout/orgChart1"/>
    <dgm:cxn modelId="{391B228D-8D4C-4645-B918-0FD303B66E71}" type="presParOf" srcId="{561F720A-988D-4CCA-A6C4-EA3BED0CCC14}" destId="{D5AD0A3E-E215-4F7C-B2C3-226A1819F71A}" srcOrd="1" destOrd="0" presId="urn:microsoft.com/office/officeart/2005/8/layout/orgChart1"/>
    <dgm:cxn modelId="{0F2F702C-3CB3-41A3-A55F-DD3EBA094FBA}" type="presParOf" srcId="{561F720A-988D-4CCA-A6C4-EA3BED0CCC14}" destId="{3050DE1F-72B8-4D7B-98CA-37C4A1D59412}" srcOrd="2" destOrd="0" presId="urn:microsoft.com/office/officeart/2005/8/layout/orgChart1"/>
    <dgm:cxn modelId="{DA903F94-CB22-478D-9094-ACFCBF7C698E}" type="presParOf" srcId="{FE2AB4B1-F01B-4C46-AA4F-C88E868014AC}" destId="{1F37F514-1841-4B2B-9532-3EA56864842E}" srcOrd="2" destOrd="0" presId="urn:microsoft.com/office/officeart/2005/8/layout/orgChart1"/>
    <dgm:cxn modelId="{8A8A46DF-59B4-4F24-9928-C95A1DB82326}" type="presParOf" srcId="{FE2AB4B1-F01B-4C46-AA4F-C88E868014AC}" destId="{184621FF-98D4-41FC-A4D9-EAFD07F106EE}" srcOrd="3" destOrd="0" presId="urn:microsoft.com/office/officeart/2005/8/layout/orgChart1"/>
    <dgm:cxn modelId="{DFDECD6D-BFBF-4380-8FD8-A20E81334DEE}" type="presParOf" srcId="{184621FF-98D4-41FC-A4D9-EAFD07F106EE}" destId="{BB3158D6-3ADE-4972-897C-6925D5FB14EC}" srcOrd="0" destOrd="0" presId="urn:microsoft.com/office/officeart/2005/8/layout/orgChart1"/>
    <dgm:cxn modelId="{49BB99DF-356A-4724-9535-33E35937B6F1}" type="presParOf" srcId="{BB3158D6-3ADE-4972-897C-6925D5FB14EC}" destId="{0A31FCDE-974D-4A73-9162-50BB052D6A35}" srcOrd="0" destOrd="0" presId="urn:microsoft.com/office/officeart/2005/8/layout/orgChart1"/>
    <dgm:cxn modelId="{81A17C9D-3714-4DDB-A489-490282EA34D8}" type="presParOf" srcId="{BB3158D6-3ADE-4972-897C-6925D5FB14EC}" destId="{81F65E1F-EE73-4523-AEFC-CBB10992108A}" srcOrd="1" destOrd="0" presId="urn:microsoft.com/office/officeart/2005/8/layout/orgChart1"/>
    <dgm:cxn modelId="{E2A32658-B2E9-43CA-9E29-2DCEFA2123B1}" type="presParOf" srcId="{184621FF-98D4-41FC-A4D9-EAFD07F106EE}" destId="{86FC6FFF-7804-4701-B6F2-6C550FD64058}" srcOrd="1" destOrd="0" presId="urn:microsoft.com/office/officeart/2005/8/layout/orgChart1"/>
    <dgm:cxn modelId="{E7FB07E0-43DF-4CC0-AC15-AE3F0A45A843}" type="presParOf" srcId="{184621FF-98D4-41FC-A4D9-EAFD07F106EE}" destId="{F95599A4-DB40-4EAF-A61B-456C31A5F052}" srcOrd="2" destOrd="0" presId="urn:microsoft.com/office/officeart/2005/8/layout/orgChart1"/>
    <dgm:cxn modelId="{DEBF8C64-8852-45F0-80D7-958A3663F0AB}" type="presParOf" srcId="{77C57D4F-8B72-4E40-A855-84CC9078C029}" destId="{D51823D4-9BF0-4D79-AFA5-F46A5F5EA37C}" srcOrd="2" destOrd="0" presId="urn:microsoft.com/office/officeart/2005/8/layout/orgChart1"/>
    <dgm:cxn modelId="{A5A0A46F-6971-4D0C-B8AE-762C8614A0A3}" type="presParOf" srcId="{3A5FE137-4743-4D37-8992-FACB22443411}" destId="{A79F07E8-5EE0-4105-839B-4C745D66C09D}" srcOrd="2" destOrd="0" presId="urn:microsoft.com/office/officeart/2005/8/layout/orgChart1"/>
    <dgm:cxn modelId="{01DC52F7-5AFE-405B-BE15-9BC171520C5D}" type="presParOf" srcId="{3A5FE137-4743-4D37-8992-FACB22443411}" destId="{3CA9D21E-5425-4A4B-B19E-6689DDD5FA5B}" srcOrd="3" destOrd="0" presId="urn:microsoft.com/office/officeart/2005/8/layout/orgChart1"/>
    <dgm:cxn modelId="{4B2124CA-3006-4EC5-90BF-C212CCD1DB1B}" type="presParOf" srcId="{3CA9D21E-5425-4A4B-B19E-6689DDD5FA5B}" destId="{71E98644-B1FE-4538-9AD0-0BB0B70B5F83}" srcOrd="0" destOrd="0" presId="urn:microsoft.com/office/officeart/2005/8/layout/orgChart1"/>
    <dgm:cxn modelId="{A98DAD51-A8BD-49CB-8B77-018861C7EE24}" type="presParOf" srcId="{71E98644-B1FE-4538-9AD0-0BB0B70B5F83}" destId="{C79A19FC-1487-4D52-9563-B608FFBB454E}" srcOrd="0" destOrd="0" presId="urn:microsoft.com/office/officeart/2005/8/layout/orgChart1"/>
    <dgm:cxn modelId="{11087889-2456-4408-904F-7884700778D3}" type="presParOf" srcId="{71E98644-B1FE-4538-9AD0-0BB0B70B5F83}" destId="{85D84ADC-50F3-423D-8AD7-3AE56DC636E4}" srcOrd="1" destOrd="0" presId="urn:microsoft.com/office/officeart/2005/8/layout/orgChart1"/>
    <dgm:cxn modelId="{0B45C9DF-D7CC-488F-A5CA-A5243A317390}" type="presParOf" srcId="{3CA9D21E-5425-4A4B-B19E-6689DDD5FA5B}" destId="{8352AAA6-4DB7-4EED-B215-F7B5AD8B3EEE}" srcOrd="1" destOrd="0" presId="urn:microsoft.com/office/officeart/2005/8/layout/orgChart1"/>
    <dgm:cxn modelId="{3566B836-C57C-4CEA-8F0C-4A6DC7976737}" type="presParOf" srcId="{8352AAA6-4DB7-4EED-B215-F7B5AD8B3EEE}" destId="{90A98670-21F3-40D4-9FAC-00AD3A1E3BB0}" srcOrd="0" destOrd="0" presId="urn:microsoft.com/office/officeart/2005/8/layout/orgChart1"/>
    <dgm:cxn modelId="{78F1F2E0-1173-41C2-B54E-213C43497413}" type="presParOf" srcId="{8352AAA6-4DB7-4EED-B215-F7B5AD8B3EEE}" destId="{07FA16A0-D20B-4672-A256-9220B916A849}" srcOrd="1" destOrd="0" presId="urn:microsoft.com/office/officeart/2005/8/layout/orgChart1"/>
    <dgm:cxn modelId="{AC699FE2-F2A3-4C84-BE32-70A7C2E932DF}" type="presParOf" srcId="{07FA16A0-D20B-4672-A256-9220B916A849}" destId="{CDB2E114-2BE4-4752-8275-37DB8155C726}" srcOrd="0" destOrd="0" presId="urn:microsoft.com/office/officeart/2005/8/layout/orgChart1"/>
    <dgm:cxn modelId="{80107D0E-3007-46A6-9850-09573569D814}" type="presParOf" srcId="{CDB2E114-2BE4-4752-8275-37DB8155C726}" destId="{76D22866-6456-4978-863E-4A25AC611A8E}" srcOrd="0" destOrd="0" presId="urn:microsoft.com/office/officeart/2005/8/layout/orgChart1"/>
    <dgm:cxn modelId="{2D833554-62E2-4644-B200-11BD3951F3F7}" type="presParOf" srcId="{CDB2E114-2BE4-4752-8275-37DB8155C726}" destId="{E3298E35-543D-4B3A-AC44-C96B51A8209C}" srcOrd="1" destOrd="0" presId="urn:microsoft.com/office/officeart/2005/8/layout/orgChart1"/>
    <dgm:cxn modelId="{900E6969-09A0-4F04-8D65-86DD81300651}" type="presParOf" srcId="{07FA16A0-D20B-4672-A256-9220B916A849}" destId="{FB1F0231-9F7A-421C-ABF5-A46482B84EC5}" srcOrd="1" destOrd="0" presId="urn:microsoft.com/office/officeart/2005/8/layout/orgChart1"/>
    <dgm:cxn modelId="{635A9618-11AF-4B09-8F0E-76C0D09A776C}" type="presParOf" srcId="{07FA16A0-D20B-4672-A256-9220B916A849}" destId="{76CA6532-3582-48E5-A7BA-537A230C828D}" srcOrd="2" destOrd="0" presId="urn:microsoft.com/office/officeart/2005/8/layout/orgChart1"/>
    <dgm:cxn modelId="{EE408C26-D92B-4689-9B8C-7D66105E68C5}" type="presParOf" srcId="{8352AAA6-4DB7-4EED-B215-F7B5AD8B3EEE}" destId="{4FB425DA-BA40-45AB-A265-A1F655E87404}" srcOrd="2" destOrd="0" presId="urn:microsoft.com/office/officeart/2005/8/layout/orgChart1"/>
    <dgm:cxn modelId="{6D05962F-5562-418C-B881-9DFA3CCC7A0E}" type="presParOf" srcId="{8352AAA6-4DB7-4EED-B215-F7B5AD8B3EEE}" destId="{FFAC82B1-E6BA-463D-8525-BC986FED4A75}" srcOrd="3" destOrd="0" presId="urn:microsoft.com/office/officeart/2005/8/layout/orgChart1"/>
    <dgm:cxn modelId="{889BF6F2-558F-43A8-856C-848C153AD075}" type="presParOf" srcId="{FFAC82B1-E6BA-463D-8525-BC986FED4A75}" destId="{5CF417BC-577D-4B5D-B186-D85FA11CD83A}" srcOrd="0" destOrd="0" presId="urn:microsoft.com/office/officeart/2005/8/layout/orgChart1"/>
    <dgm:cxn modelId="{2C712BF4-B8A5-4EE3-8C00-BE711F752007}" type="presParOf" srcId="{5CF417BC-577D-4B5D-B186-D85FA11CD83A}" destId="{D12B4352-5EBA-496F-BAF6-EF84E4938D85}" srcOrd="0" destOrd="0" presId="urn:microsoft.com/office/officeart/2005/8/layout/orgChart1"/>
    <dgm:cxn modelId="{EC87EE5D-7C34-40B8-AAA1-395960241182}" type="presParOf" srcId="{5CF417BC-577D-4B5D-B186-D85FA11CD83A}" destId="{3059A331-017C-4AD9-861B-F124B8EE3469}" srcOrd="1" destOrd="0" presId="urn:microsoft.com/office/officeart/2005/8/layout/orgChart1"/>
    <dgm:cxn modelId="{DB29DE06-578A-49E6-90FA-CC24B4100495}" type="presParOf" srcId="{FFAC82B1-E6BA-463D-8525-BC986FED4A75}" destId="{19A5597B-D5A5-4CF7-A9BD-0983D29CD56A}" srcOrd="1" destOrd="0" presId="urn:microsoft.com/office/officeart/2005/8/layout/orgChart1"/>
    <dgm:cxn modelId="{BC0CDE60-95B3-4EBA-B208-E33F8B2C98EF}" type="presParOf" srcId="{FFAC82B1-E6BA-463D-8525-BC986FED4A75}" destId="{0C8A7515-2D37-4DF3-A8AD-700519D4185E}" srcOrd="2" destOrd="0" presId="urn:microsoft.com/office/officeart/2005/8/layout/orgChart1"/>
    <dgm:cxn modelId="{12EBE538-80B2-4D8E-B1FC-F773B5393BA2}" type="presParOf" srcId="{8352AAA6-4DB7-4EED-B215-F7B5AD8B3EEE}" destId="{DC425FEF-C172-4BBD-BB95-95C0C9818731}" srcOrd="4" destOrd="0" presId="urn:microsoft.com/office/officeart/2005/8/layout/orgChart1"/>
    <dgm:cxn modelId="{85DE59D7-BEB2-40AF-84C3-65144CE119B2}" type="presParOf" srcId="{8352AAA6-4DB7-4EED-B215-F7B5AD8B3EEE}" destId="{E1FD4F40-2805-4B42-9D73-D9BF1D77F9EB}" srcOrd="5" destOrd="0" presId="urn:microsoft.com/office/officeart/2005/8/layout/orgChart1"/>
    <dgm:cxn modelId="{7A8CBEF5-98E5-4ACD-866E-DF1EF07CA300}" type="presParOf" srcId="{E1FD4F40-2805-4B42-9D73-D9BF1D77F9EB}" destId="{E6D335BD-CFCA-421B-83B6-21857AA52947}" srcOrd="0" destOrd="0" presId="urn:microsoft.com/office/officeart/2005/8/layout/orgChart1"/>
    <dgm:cxn modelId="{EF16523D-7CB8-4D9F-B356-4E9D355E2475}" type="presParOf" srcId="{E6D335BD-CFCA-421B-83B6-21857AA52947}" destId="{26B3F052-6B99-45DB-8E7B-75437EEEAFE1}" srcOrd="0" destOrd="0" presId="urn:microsoft.com/office/officeart/2005/8/layout/orgChart1"/>
    <dgm:cxn modelId="{D4213913-7D43-46C1-A1CF-C8F8EA4F9E45}" type="presParOf" srcId="{E6D335BD-CFCA-421B-83B6-21857AA52947}" destId="{85B98F56-37F1-4746-9E57-62C95089C959}" srcOrd="1" destOrd="0" presId="urn:microsoft.com/office/officeart/2005/8/layout/orgChart1"/>
    <dgm:cxn modelId="{FFDF8B21-6513-4B78-AE75-16E1850CF9C1}" type="presParOf" srcId="{E1FD4F40-2805-4B42-9D73-D9BF1D77F9EB}" destId="{458986B3-930A-49CB-9B51-5B76DED1672E}" srcOrd="1" destOrd="0" presId="urn:microsoft.com/office/officeart/2005/8/layout/orgChart1"/>
    <dgm:cxn modelId="{F01ABFA5-0185-4642-9C8D-9CE7038C0AED}" type="presParOf" srcId="{E1FD4F40-2805-4B42-9D73-D9BF1D77F9EB}" destId="{61C8C5A1-9AAB-49DE-BF04-DA4AEB3F9967}" srcOrd="2" destOrd="0" presId="urn:microsoft.com/office/officeart/2005/8/layout/orgChart1"/>
    <dgm:cxn modelId="{FA96D53D-61C0-468A-BB9C-DD4D5836CE54}" type="presParOf" srcId="{8352AAA6-4DB7-4EED-B215-F7B5AD8B3EEE}" destId="{A19D5FE1-31A3-4908-9380-5EEBA7E64EBD}" srcOrd="6" destOrd="0" presId="urn:microsoft.com/office/officeart/2005/8/layout/orgChart1"/>
    <dgm:cxn modelId="{532A195A-C8CC-4D44-A08F-B70EA62EFB66}" type="presParOf" srcId="{8352AAA6-4DB7-4EED-B215-F7B5AD8B3EEE}" destId="{75018BB3-9CBB-44E5-BC15-E2BB17D38550}" srcOrd="7" destOrd="0" presId="urn:microsoft.com/office/officeart/2005/8/layout/orgChart1"/>
    <dgm:cxn modelId="{F776B253-D894-4D5A-A140-5305C6842C88}" type="presParOf" srcId="{75018BB3-9CBB-44E5-BC15-E2BB17D38550}" destId="{DEA4419A-1B1A-477F-9F25-1005130C72C1}" srcOrd="0" destOrd="0" presId="urn:microsoft.com/office/officeart/2005/8/layout/orgChart1"/>
    <dgm:cxn modelId="{518E03A6-562E-4736-B90E-0C2CE694C3BC}" type="presParOf" srcId="{DEA4419A-1B1A-477F-9F25-1005130C72C1}" destId="{47892DB6-B9D0-4040-BBCA-23AE33A5A149}" srcOrd="0" destOrd="0" presId="urn:microsoft.com/office/officeart/2005/8/layout/orgChart1"/>
    <dgm:cxn modelId="{FE8E9EDE-C12D-448B-B06D-458878C89266}" type="presParOf" srcId="{DEA4419A-1B1A-477F-9F25-1005130C72C1}" destId="{E47D9AA4-907F-4924-8A07-BA04A272CAA2}" srcOrd="1" destOrd="0" presId="urn:microsoft.com/office/officeart/2005/8/layout/orgChart1"/>
    <dgm:cxn modelId="{BB568605-91E5-4F59-81E4-7C125C80D2BA}" type="presParOf" srcId="{75018BB3-9CBB-44E5-BC15-E2BB17D38550}" destId="{08D76088-5A78-444A-BF06-FEE72B66C027}" srcOrd="1" destOrd="0" presId="urn:microsoft.com/office/officeart/2005/8/layout/orgChart1"/>
    <dgm:cxn modelId="{8D1F120F-2BD8-4FCB-851B-EE72A7F3A62E}" type="presParOf" srcId="{75018BB3-9CBB-44E5-BC15-E2BB17D38550}" destId="{C4B2018D-29FA-4EF9-902E-24874C8C1B72}" srcOrd="2" destOrd="0" presId="urn:microsoft.com/office/officeart/2005/8/layout/orgChart1"/>
    <dgm:cxn modelId="{272BBBC4-5FB4-4280-B746-B2C94A52FBD0}" type="presParOf" srcId="{3CA9D21E-5425-4A4B-B19E-6689DDD5FA5B}" destId="{9DD7B507-2C3D-43ED-BDD5-54A306BA79B9}" srcOrd="2" destOrd="0" presId="urn:microsoft.com/office/officeart/2005/8/layout/orgChart1"/>
    <dgm:cxn modelId="{D83F8CC9-0773-4B37-AFB1-2EB9BA023660}" type="presParOf" srcId="{3A5FE137-4743-4D37-8992-FACB22443411}" destId="{D042735B-C720-418A-8274-F94C48032453}" srcOrd="4" destOrd="0" presId="urn:microsoft.com/office/officeart/2005/8/layout/orgChart1"/>
    <dgm:cxn modelId="{93B59BE2-5709-4C5A-AA89-76188B04168E}" type="presParOf" srcId="{3A5FE137-4743-4D37-8992-FACB22443411}" destId="{6AC33701-BA0B-443C-BF4A-2D636ADFC68A}" srcOrd="5" destOrd="0" presId="urn:microsoft.com/office/officeart/2005/8/layout/orgChart1"/>
    <dgm:cxn modelId="{4691B469-1448-40C1-9028-FEFB9F5BDE40}" type="presParOf" srcId="{6AC33701-BA0B-443C-BF4A-2D636ADFC68A}" destId="{70016D88-6F1F-4DF0-8BF0-C06D881889E1}" srcOrd="0" destOrd="0" presId="urn:microsoft.com/office/officeart/2005/8/layout/orgChart1"/>
    <dgm:cxn modelId="{570E8095-F156-4CF5-9A10-A9785F7126A9}" type="presParOf" srcId="{70016D88-6F1F-4DF0-8BF0-C06D881889E1}" destId="{506B4387-15FA-45C3-A6C7-9779433DA2CE}" srcOrd="0" destOrd="0" presId="urn:microsoft.com/office/officeart/2005/8/layout/orgChart1"/>
    <dgm:cxn modelId="{18021B33-DA5D-4853-96C9-072CEC845501}" type="presParOf" srcId="{70016D88-6F1F-4DF0-8BF0-C06D881889E1}" destId="{C9BF4233-9C6F-42D4-8D72-BB3F6CB34F2C}" srcOrd="1" destOrd="0" presId="urn:microsoft.com/office/officeart/2005/8/layout/orgChart1"/>
    <dgm:cxn modelId="{0D019A1A-DC46-4AC1-9E13-AB6F5DB3477E}" type="presParOf" srcId="{6AC33701-BA0B-443C-BF4A-2D636ADFC68A}" destId="{D880911C-2E72-4785-9763-8D85E5179385}" srcOrd="1" destOrd="0" presId="urn:microsoft.com/office/officeart/2005/8/layout/orgChart1"/>
    <dgm:cxn modelId="{B3E28C6D-66CC-4C25-877B-6F70E1F7EC10}" type="presParOf" srcId="{D880911C-2E72-4785-9763-8D85E5179385}" destId="{A710B2FA-3AFD-412F-87AA-6760B1BBEC9D}" srcOrd="0" destOrd="0" presId="urn:microsoft.com/office/officeart/2005/8/layout/orgChart1"/>
    <dgm:cxn modelId="{4B98F10F-75D2-434F-B9EB-C32C455FBF7D}" type="presParOf" srcId="{D880911C-2E72-4785-9763-8D85E5179385}" destId="{57132071-5BA7-464A-A98D-F76587E8A36A}" srcOrd="1" destOrd="0" presId="urn:microsoft.com/office/officeart/2005/8/layout/orgChart1"/>
    <dgm:cxn modelId="{602ACEBB-2F03-4A38-A9B1-AEC88D83D1A4}" type="presParOf" srcId="{57132071-5BA7-464A-A98D-F76587E8A36A}" destId="{ADA61441-80BD-464A-A494-0AD5717E6494}" srcOrd="0" destOrd="0" presId="urn:microsoft.com/office/officeart/2005/8/layout/orgChart1"/>
    <dgm:cxn modelId="{A6ED8530-5EAF-4B99-814E-32B2109E7181}" type="presParOf" srcId="{ADA61441-80BD-464A-A494-0AD5717E6494}" destId="{1A373D23-C3EC-48B0-A4F7-1FA6DC1F05C9}" srcOrd="0" destOrd="0" presId="urn:microsoft.com/office/officeart/2005/8/layout/orgChart1"/>
    <dgm:cxn modelId="{882150BD-4C0C-4762-957E-9FACDDA25F3F}" type="presParOf" srcId="{ADA61441-80BD-464A-A494-0AD5717E6494}" destId="{824F5DC4-3B99-4C4A-A2BE-125A25003870}" srcOrd="1" destOrd="0" presId="urn:microsoft.com/office/officeart/2005/8/layout/orgChart1"/>
    <dgm:cxn modelId="{6D472947-E700-40A6-8A50-85F414A71A98}" type="presParOf" srcId="{57132071-5BA7-464A-A98D-F76587E8A36A}" destId="{BD0BA4F9-72ED-4A8C-8B4A-39354083E52E}" srcOrd="1" destOrd="0" presId="urn:microsoft.com/office/officeart/2005/8/layout/orgChart1"/>
    <dgm:cxn modelId="{33FE8FCD-FAC1-455D-9B43-DA4C19F376A4}" type="presParOf" srcId="{57132071-5BA7-464A-A98D-F76587E8A36A}" destId="{A0F03C01-55A1-4255-9A97-A6DC97247879}" srcOrd="2" destOrd="0" presId="urn:microsoft.com/office/officeart/2005/8/layout/orgChart1"/>
    <dgm:cxn modelId="{840CF224-90F9-4225-AC7B-8F0CB508EEDA}" type="presParOf" srcId="{D880911C-2E72-4785-9763-8D85E5179385}" destId="{930EF2A5-079A-41CB-9965-75D9388C4342}" srcOrd="2" destOrd="0" presId="urn:microsoft.com/office/officeart/2005/8/layout/orgChart1"/>
    <dgm:cxn modelId="{3FE22839-AE7C-4139-842F-DA24AF486A13}" type="presParOf" srcId="{D880911C-2E72-4785-9763-8D85E5179385}" destId="{0541842B-3CD9-49E5-9234-21794748FFD8}" srcOrd="3" destOrd="0" presId="urn:microsoft.com/office/officeart/2005/8/layout/orgChart1"/>
    <dgm:cxn modelId="{B1D7D757-B290-498F-A93A-3604F07DE6E9}" type="presParOf" srcId="{0541842B-3CD9-49E5-9234-21794748FFD8}" destId="{CEEDF7C1-99CE-46C6-A894-A5255B3F8293}" srcOrd="0" destOrd="0" presId="urn:microsoft.com/office/officeart/2005/8/layout/orgChart1"/>
    <dgm:cxn modelId="{6F1C2565-F7E1-467B-975B-0A3642CCA6A7}" type="presParOf" srcId="{CEEDF7C1-99CE-46C6-A894-A5255B3F8293}" destId="{8A99303A-270E-4286-B5A1-5102D5DF561B}" srcOrd="0" destOrd="0" presId="urn:microsoft.com/office/officeart/2005/8/layout/orgChart1"/>
    <dgm:cxn modelId="{9D0ED3F1-318F-4EFA-9D3C-87C536DD2311}" type="presParOf" srcId="{CEEDF7C1-99CE-46C6-A894-A5255B3F8293}" destId="{D2ED1C65-4A95-4A23-9C49-83C561A6C2C8}" srcOrd="1" destOrd="0" presId="urn:microsoft.com/office/officeart/2005/8/layout/orgChart1"/>
    <dgm:cxn modelId="{19E4C00F-645B-4E78-A557-2ED9DB052B7B}" type="presParOf" srcId="{0541842B-3CD9-49E5-9234-21794748FFD8}" destId="{8DEEF916-91EA-4260-A542-ACFD5A60AFC2}" srcOrd="1" destOrd="0" presId="urn:microsoft.com/office/officeart/2005/8/layout/orgChart1"/>
    <dgm:cxn modelId="{65BF7F37-18BB-4B11-AE5E-748751DDDCC6}" type="presParOf" srcId="{0541842B-3CD9-49E5-9234-21794748FFD8}" destId="{E10E1FAA-AC15-454E-B656-7091C55F4561}" srcOrd="2" destOrd="0" presId="urn:microsoft.com/office/officeart/2005/8/layout/orgChart1"/>
    <dgm:cxn modelId="{6074D153-42C0-40B9-84E3-3842841C86EE}" type="presParOf" srcId="{6AC33701-BA0B-443C-BF4A-2D636ADFC68A}" destId="{3603B7B3-75C1-4E3A-B901-747D619C2347}" srcOrd="2" destOrd="0" presId="urn:microsoft.com/office/officeart/2005/8/layout/orgChart1"/>
    <dgm:cxn modelId="{D16AC9C5-04A9-412D-9656-FE0B3BD7515B}" type="presParOf" srcId="{3A5FE137-4743-4D37-8992-FACB22443411}" destId="{17F90934-0444-428B-B1F4-7B5B00B9822B}" srcOrd="6" destOrd="0" presId="urn:microsoft.com/office/officeart/2005/8/layout/orgChart1"/>
    <dgm:cxn modelId="{6B6C8979-EC7E-4857-BC04-976F946B62E5}" type="presParOf" srcId="{3A5FE137-4743-4D37-8992-FACB22443411}" destId="{FA3C0AEE-CEB7-4F95-B18A-428CB9094C0D}" srcOrd="7" destOrd="0" presId="urn:microsoft.com/office/officeart/2005/8/layout/orgChart1"/>
    <dgm:cxn modelId="{FF0AF30C-F156-4C62-91C5-F9C70356D7DC}" type="presParOf" srcId="{FA3C0AEE-CEB7-4F95-B18A-428CB9094C0D}" destId="{40BB08A3-29CC-47AF-9F20-DEB5B787D1E8}" srcOrd="0" destOrd="0" presId="urn:microsoft.com/office/officeart/2005/8/layout/orgChart1"/>
    <dgm:cxn modelId="{BA3132AD-45F1-4D49-AADC-885D58674752}" type="presParOf" srcId="{40BB08A3-29CC-47AF-9F20-DEB5B787D1E8}" destId="{3856E60E-B393-48B0-84FB-85DEE63001F0}" srcOrd="0" destOrd="0" presId="urn:microsoft.com/office/officeart/2005/8/layout/orgChart1"/>
    <dgm:cxn modelId="{9783C338-2047-491C-A11B-16A11FA49083}" type="presParOf" srcId="{40BB08A3-29CC-47AF-9F20-DEB5B787D1E8}" destId="{A3397584-EB77-467B-829B-687448EBB956}" srcOrd="1" destOrd="0" presId="urn:microsoft.com/office/officeart/2005/8/layout/orgChart1"/>
    <dgm:cxn modelId="{E54504FE-6A06-41FD-8782-F77BBACB1B81}" type="presParOf" srcId="{FA3C0AEE-CEB7-4F95-B18A-428CB9094C0D}" destId="{C5C030F0-FA03-4FF8-87FF-FC3750782EFE}" srcOrd="1" destOrd="0" presId="urn:microsoft.com/office/officeart/2005/8/layout/orgChart1"/>
    <dgm:cxn modelId="{176B924A-18D1-4044-9308-B40AFDF81909}" type="presParOf" srcId="{C5C030F0-FA03-4FF8-87FF-FC3750782EFE}" destId="{3477CA64-6DA4-4F4E-BB13-ECD29C87F405}" srcOrd="0" destOrd="0" presId="urn:microsoft.com/office/officeart/2005/8/layout/orgChart1"/>
    <dgm:cxn modelId="{C02C4E70-74FA-4D0E-88FC-BB9289C6E8FF}" type="presParOf" srcId="{C5C030F0-FA03-4FF8-87FF-FC3750782EFE}" destId="{EEC81BD9-0A55-450F-B238-8FE7D0D820C5}" srcOrd="1" destOrd="0" presId="urn:microsoft.com/office/officeart/2005/8/layout/orgChart1"/>
    <dgm:cxn modelId="{BD00872A-3D36-456A-A555-8F0121FB005B}" type="presParOf" srcId="{EEC81BD9-0A55-450F-B238-8FE7D0D820C5}" destId="{39C07B5E-0AAF-4DFE-90BF-4E409B8901DC}" srcOrd="0" destOrd="0" presId="urn:microsoft.com/office/officeart/2005/8/layout/orgChart1"/>
    <dgm:cxn modelId="{81F7387A-9D3C-46A1-BE49-74942B229255}" type="presParOf" srcId="{39C07B5E-0AAF-4DFE-90BF-4E409B8901DC}" destId="{15C2AC2C-198F-43AE-B307-949D13B66014}" srcOrd="0" destOrd="0" presId="urn:microsoft.com/office/officeart/2005/8/layout/orgChart1"/>
    <dgm:cxn modelId="{F11D657F-7529-4B00-A245-77CB936A02C4}" type="presParOf" srcId="{39C07B5E-0AAF-4DFE-90BF-4E409B8901DC}" destId="{04B6D038-6E76-4426-B28A-F57407555DE6}" srcOrd="1" destOrd="0" presId="urn:microsoft.com/office/officeart/2005/8/layout/orgChart1"/>
    <dgm:cxn modelId="{DAFB24BD-7154-4255-847A-89B800F7B707}" type="presParOf" srcId="{EEC81BD9-0A55-450F-B238-8FE7D0D820C5}" destId="{276115C4-54D5-4DB3-9518-C210F355B354}" srcOrd="1" destOrd="0" presId="urn:microsoft.com/office/officeart/2005/8/layout/orgChart1"/>
    <dgm:cxn modelId="{4191B827-13E1-48F2-B379-C5A255C59A04}" type="presParOf" srcId="{EEC81BD9-0A55-450F-B238-8FE7D0D820C5}" destId="{5EBC925B-CD83-4646-A3ED-C925D75000F6}" srcOrd="2" destOrd="0" presId="urn:microsoft.com/office/officeart/2005/8/layout/orgChart1"/>
    <dgm:cxn modelId="{AA965741-2C35-4F24-93B1-099617D55C28}" type="presParOf" srcId="{C5C030F0-FA03-4FF8-87FF-FC3750782EFE}" destId="{69B955FC-EBDA-455A-AC99-7D02E1DE8411}" srcOrd="2" destOrd="0" presId="urn:microsoft.com/office/officeart/2005/8/layout/orgChart1"/>
    <dgm:cxn modelId="{FCFB587E-3DA5-4268-B008-A4527A9BC5A8}" type="presParOf" srcId="{C5C030F0-FA03-4FF8-87FF-FC3750782EFE}" destId="{AECCA890-5E34-41B6-B69C-DDA481B50BD6}" srcOrd="3" destOrd="0" presId="urn:microsoft.com/office/officeart/2005/8/layout/orgChart1"/>
    <dgm:cxn modelId="{A125771F-5C7A-42E4-A8E2-D8C340712405}" type="presParOf" srcId="{AECCA890-5E34-41B6-B69C-DDA481B50BD6}" destId="{DDDD6161-4F05-4ED6-AE53-91440B22BEAB}" srcOrd="0" destOrd="0" presId="urn:microsoft.com/office/officeart/2005/8/layout/orgChart1"/>
    <dgm:cxn modelId="{33A63C81-C771-4C23-8E20-6336ADD71114}" type="presParOf" srcId="{DDDD6161-4F05-4ED6-AE53-91440B22BEAB}" destId="{667351DE-56CB-43A5-BE50-A69359231E05}" srcOrd="0" destOrd="0" presId="urn:microsoft.com/office/officeart/2005/8/layout/orgChart1"/>
    <dgm:cxn modelId="{E31933FD-4E47-4B9B-85A6-D997DC668746}" type="presParOf" srcId="{DDDD6161-4F05-4ED6-AE53-91440B22BEAB}" destId="{216733CF-178B-432C-9C4B-6A17C59354BA}" srcOrd="1" destOrd="0" presId="urn:microsoft.com/office/officeart/2005/8/layout/orgChart1"/>
    <dgm:cxn modelId="{6E97FA54-2B10-47C6-8795-53A4E1013D1C}" type="presParOf" srcId="{AECCA890-5E34-41B6-B69C-DDA481B50BD6}" destId="{4EF318E1-16CC-46AF-9AD0-8931BDFD56AC}" srcOrd="1" destOrd="0" presId="urn:microsoft.com/office/officeart/2005/8/layout/orgChart1"/>
    <dgm:cxn modelId="{0B76E160-0784-4454-923C-CEE85036FB2D}" type="presParOf" srcId="{AECCA890-5E34-41B6-B69C-DDA481B50BD6}" destId="{E6AF64BF-6282-4183-9079-6761AA17291F}" srcOrd="2" destOrd="0" presId="urn:microsoft.com/office/officeart/2005/8/layout/orgChart1"/>
    <dgm:cxn modelId="{C28D40A2-E393-4A1D-8C2B-28F1C5A381AB}" type="presParOf" srcId="{FA3C0AEE-CEB7-4F95-B18A-428CB9094C0D}" destId="{9503D43C-4FDE-4CF7-9DB3-EDBD55D67FC8}" srcOrd="2" destOrd="0" presId="urn:microsoft.com/office/officeart/2005/8/layout/orgChart1"/>
    <dgm:cxn modelId="{1E5E2723-A873-4148-B0C3-DF356F0AC0C0}" type="presParOf" srcId="{A10CEA52-EB84-4843-9F19-734C08BFF21D}" destId="{9B6CC128-305E-41E6-A2B8-6A6D62AA6AAD}"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B955FC-EBDA-455A-AC99-7D02E1DE8411}">
      <dsp:nvSpPr>
        <dsp:cNvPr id="0" name=""/>
        <dsp:cNvSpPr/>
      </dsp:nvSpPr>
      <dsp:spPr>
        <a:xfrm>
          <a:off x="3899553" y="871561"/>
          <a:ext cx="107878" cy="841450"/>
        </a:xfrm>
        <a:custGeom>
          <a:avLst/>
          <a:gdLst/>
          <a:ahLst/>
          <a:cxnLst/>
          <a:rect l="0" t="0" r="0" b="0"/>
          <a:pathLst>
            <a:path>
              <a:moveTo>
                <a:pt x="0" y="0"/>
              </a:moveTo>
              <a:lnTo>
                <a:pt x="0" y="841450"/>
              </a:lnTo>
              <a:lnTo>
                <a:pt x="107878" y="841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77CA64-6DA4-4F4E-BB13-ECD29C87F405}">
      <dsp:nvSpPr>
        <dsp:cNvPr id="0" name=""/>
        <dsp:cNvSpPr/>
      </dsp:nvSpPr>
      <dsp:spPr>
        <a:xfrm>
          <a:off x="3899553" y="871561"/>
          <a:ext cx="107878" cy="330826"/>
        </a:xfrm>
        <a:custGeom>
          <a:avLst/>
          <a:gdLst/>
          <a:ahLst/>
          <a:cxnLst/>
          <a:rect l="0" t="0" r="0" b="0"/>
          <a:pathLst>
            <a:path>
              <a:moveTo>
                <a:pt x="0" y="0"/>
              </a:moveTo>
              <a:lnTo>
                <a:pt x="0" y="330826"/>
              </a:lnTo>
              <a:lnTo>
                <a:pt x="107878" y="3308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90934-0444-428B-B1F4-7B5B00B9822B}">
      <dsp:nvSpPr>
        <dsp:cNvPr id="0" name=""/>
        <dsp:cNvSpPr/>
      </dsp:nvSpPr>
      <dsp:spPr>
        <a:xfrm>
          <a:off x="2881901" y="360937"/>
          <a:ext cx="1305327" cy="151029"/>
        </a:xfrm>
        <a:custGeom>
          <a:avLst/>
          <a:gdLst/>
          <a:ahLst/>
          <a:cxnLst/>
          <a:rect l="0" t="0" r="0" b="0"/>
          <a:pathLst>
            <a:path>
              <a:moveTo>
                <a:pt x="0" y="0"/>
              </a:moveTo>
              <a:lnTo>
                <a:pt x="0" y="75514"/>
              </a:lnTo>
              <a:lnTo>
                <a:pt x="1305327" y="75514"/>
              </a:lnTo>
              <a:lnTo>
                <a:pt x="1305327" y="1510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0EF2A5-079A-41CB-9965-75D9388C4342}">
      <dsp:nvSpPr>
        <dsp:cNvPr id="0" name=""/>
        <dsp:cNvSpPr/>
      </dsp:nvSpPr>
      <dsp:spPr>
        <a:xfrm>
          <a:off x="3029335" y="871561"/>
          <a:ext cx="107878" cy="841450"/>
        </a:xfrm>
        <a:custGeom>
          <a:avLst/>
          <a:gdLst/>
          <a:ahLst/>
          <a:cxnLst/>
          <a:rect l="0" t="0" r="0" b="0"/>
          <a:pathLst>
            <a:path>
              <a:moveTo>
                <a:pt x="0" y="0"/>
              </a:moveTo>
              <a:lnTo>
                <a:pt x="0" y="841450"/>
              </a:lnTo>
              <a:lnTo>
                <a:pt x="107878" y="841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10B2FA-3AFD-412F-87AA-6760B1BBEC9D}">
      <dsp:nvSpPr>
        <dsp:cNvPr id="0" name=""/>
        <dsp:cNvSpPr/>
      </dsp:nvSpPr>
      <dsp:spPr>
        <a:xfrm>
          <a:off x="3029335" y="871561"/>
          <a:ext cx="107878" cy="330826"/>
        </a:xfrm>
        <a:custGeom>
          <a:avLst/>
          <a:gdLst/>
          <a:ahLst/>
          <a:cxnLst/>
          <a:rect l="0" t="0" r="0" b="0"/>
          <a:pathLst>
            <a:path>
              <a:moveTo>
                <a:pt x="0" y="0"/>
              </a:moveTo>
              <a:lnTo>
                <a:pt x="0" y="330826"/>
              </a:lnTo>
              <a:lnTo>
                <a:pt x="107878" y="3308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42735B-C720-418A-8274-F94C48032453}">
      <dsp:nvSpPr>
        <dsp:cNvPr id="0" name=""/>
        <dsp:cNvSpPr/>
      </dsp:nvSpPr>
      <dsp:spPr>
        <a:xfrm>
          <a:off x="2881901" y="360937"/>
          <a:ext cx="435109" cy="151029"/>
        </a:xfrm>
        <a:custGeom>
          <a:avLst/>
          <a:gdLst/>
          <a:ahLst/>
          <a:cxnLst/>
          <a:rect l="0" t="0" r="0" b="0"/>
          <a:pathLst>
            <a:path>
              <a:moveTo>
                <a:pt x="0" y="0"/>
              </a:moveTo>
              <a:lnTo>
                <a:pt x="0" y="75514"/>
              </a:lnTo>
              <a:lnTo>
                <a:pt x="435109" y="75514"/>
              </a:lnTo>
              <a:lnTo>
                <a:pt x="435109" y="1510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9D5FE1-31A3-4908-9380-5EEBA7E64EBD}">
      <dsp:nvSpPr>
        <dsp:cNvPr id="0" name=""/>
        <dsp:cNvSpPr/>
      </dsp:nvSpPr>
      <dsp:spPr>
        <a:xfrm>
          <a:off x="2159116" y="871561"/>
          <a:ext cx="107878" cy="1862698"/>
        </a:xfrm>
        <a:custGeom>
          <a:avLst/>
          <a:gdLst/>
          <a:ahLst/>
          <a:cxnLst/>
          <a:rect l="0" t="0" r="0" b="0"/>
          <a:pathLst>
            <a:path>
              <a:moveTo>
                <a:pt x="0" y="0"/>
              </a:moveTo>
              <a:lnTo>
                <a:pt x="0" y="1862698"/>
              </a:lnTo>
              <a:lnTo>
                <a:pt x="107878" y="18626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25FEF-C172-4BBD-BB95-95C0C9818731}">
      <dsp:nvSpPr>
        <dsp:cNvPr id="0" name=""/>
        <dsp:cNvSpPr/>
      </dsp:nvSpPr>
      <dsp:spPr>
        <a:xfrm>
          <a:off x="2159116" y="871561"/>
          <a:ext cx="107878" cy="1352074"/>
        </a:xfrm>
        <a:custGeom>
          <a:avLst/>
          <a:gdLst/>
          <a:ahLst/>
          <a:cxnLst/>
          <a:rect l="0" t="0" r="0" b="0"/>
          <a:pathLst>
            <a:path>
              <a:moveTo>
                <a:pt x="0" y="0"/>
              </a:moveTo>
              <a:lnTo>
                <a:pt x="0" y="1352074"/>
              </a:lnTo>
              <a:lnTo>
                <a:pt x="107878" y="135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B425DA-BA40-45AB-A265-A1F655E87404}">
      <dsp:nvSpPr>
        <dsp:cNvPr id="0" name=""/>
        <dsp:cNvSpPr/>
      </dsp:nvSpPr>
      <dsp:spPr>
        <a:xfrm>
          <a:off x="2159116" y="871561"/>
          <a:ext cx="107878" cy="841450"/>
        </a:xfrm>
        <a:custGeom>
          <a:avLst/>
          <a:gdLst/>
          <a:ahLst/>
          <a:cxnLst/>
          <a:rect l="0" t="0" r="0" b="0"/>
          <a:pathLst>
            <a:path>
              <a:moveTo>
                <a:pt x="0" y="0"/>
              </a:moveTo>
              <a:lnTo>
                <a:pt x="0" y="841450"/>
              </a:lnTo>
              <a:lnTo>
                <a:pt x="107878" y="841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A98670-21F3-40D4-9FAC-00AD3A1E3BB0}">
      <dsp:nvSpPr>
        <dsp:cNvPr id="0" name=""/>
        <dsp:cNvSpPr/>
      </dsp:nvSpPr>
      <dsp:spPr>
        <a:xfrm>
          <a:off x="2159116" y="871561"/>
          <a:ext cx="107878" cy="330826"/>
        </a:xfrm>
        <a:custGeom>
          <a:avLst/>
          <a:gdLst/>
          <a:ahLst/>
          <a:cxnLst/>
          <a:rect l="0" t="0" r="0" b="0"/>
          <a:pathLst>
            <a:path>
              <a:moveTo>
                <a:pt x="0" y="0"/>
              </a:moveTo>
              <a:lnTo>
                <a:pt x="0" y="330826"/>
              </a:lnTo>
              <a:lnTo>
                <a:pt x="107878" y="3308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9F07E8-5EE0-4105-839B-4C745D66C09D}">
      <dsp:nvSpPr>
        <dsp:cNvPr id="0" name=""/>
        <dsp:cNvSpPr/>
      </dsp:nvSpPr>
      <dsp:spPr>
        <a:xfrm>
          <a:off x="2446792" y="360937"/>
          <a:ext cx="435109" cy="151029"/>
        </a:xfrm>
        <a:custGeom>
          <a:avLst/>
          <a:gdLst/>
          <a:ahLst/>
          <a:cxnLst/>
          <a:rect l="0" t="0" r="0" b="0"/>
          <a:pathLst>
            <a:path>
              <a:moveTo>
                <a:pt x="435109" y="0"/>
              </a:moveTo>
              <a:lnTo>
                <a:pt x="435109" y="75514"/>
              </a:lnTo>
              <a:lnTo>
                <a:pt x="0" y="75514"/>
              </a:lnTo>
              <a:lnTo>
                <a:pt x="0" y="1510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37F514-1841-4B2B-9532-3EA56864842E}">
      <dsp:nvSpPr>
        <dsp:cNvPr id="0" name=""/>
        <dsp:cNvSpPr/>
      </dsp:nvSpPr>
      <dsp:spPr>
        <a:xfrm>
          <a:off x="1288898" y="871561"/>
          <a:ext cx="107878" cy="841450"/>
        </a:xfrm>
        <a:custGeom>
          <a:avLst/>
          <a:gdLst/>
          <a:ahLst/>
          <a:cxnLst/>
          <a:rect l="0" t="0" r="0" b="0"/>
          <a:pathLst>
            <a:path>
              <a:moveTo>
                <a:pt x="0" y="0"/>
              </a:moveTo>
              <a:lnTo>
                <a:pt x="0" y="841450"/>
              </a:lnTo>
              <a:lnTo>
                <a:pt x="107878" y="841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2C6642-21FC-48A5-B4C6-B17E381DF5C4}">
      <dsp:nvSpPr>
        <dsp:cNvPr id="0" name=""/>
        <dsp:cNvSpPr/>
      </dsp:nvSpPr>
      <dsp:spPr>
        <a:xfrm>
          <a:off x="1288898" y="871561"/>
          <a:ext cx="107878" cy="330826"/>
        </a:xfrm>
        <a:custGeom>
          <a:avLst/>
          <a:gdLst/>
          <a:ahLst/>
          <a:cxnLst/>
          <a:rect l="0" t="0" r="0" b="0"/>
          <a:pathLst>
            <a:path>
              <a:moveTo>
                <a:pt x="0" y="0"/>
              </a:moveTo>
              <a:lnTo>
                <a:pt x="0" y="330826"/>
              </a:lnTo>
              <a:lnTo>
                <a:pt x="107878" y="3308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3CD04-2A82-4F11-8250-EA12308B7027}">
      <dsp:nvSpPr>
        <dsp:cNvPr id="0" name=""/>
        <dsp:cNvSpPr/>
      </dsp:nvSpPr>
      <dsp:spPr>
        <a:xfrm>
          <a:off x="1576574" y="360937"/>
          <a:ext cx="1305327" cy="151029"/>
        </a:xfrm>
        <a:custGeom>
          <a:avLst/>
          <a:gdLst/>
          <a:ahLst/>
          <a:cxnLst/>
          <a:rect l="0" t="0" r="0" b="0"/>
          <a:pathLst>
            <a:path>
              <a:moveTo>
                <a:pt x="1305327" y="0"/>
              </a:moveTo>
              <a:lnTo>
                <a:pt x="1305327" y="75514"/>
              </a:lnTo>
              <a:lnTo>
                <a:pt x="0" y="75514"/>
              </a:lnTo>
              <a:lnTo>
                <a:pt x="0" y="1510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96B508-5282-431E-846F-A03B09493BC2}">
      <dsp:nvSpPr>
        <dsp:cNvPr id="0" name=""/>
        <dsp:cNvSpPr/>
      </dsp:nvSpPr>
      <dsp:spPr>
        <a:xfrm>
          <a:off x="2522307" y="1343"/>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Team lead</a:t>
          </a:r>
        </a:p>
      </dsp:txBody>
      <dsp:txXfrm>
        <a:off x="2522307" y="1343"/>
        <a:ext cx="719188" cy="359594"/>
      </dsp:txXfrm>
    </dsp:sp>
    <dsp:sp modelId="{1854EBF5-76D6-4889-9AC1-F3546350E51A}">
      <dsp:nvSpPr>
        <dsp:cNvPr id="0" name=""/>
        <dsp:cNvSpPr/>
      </dsp:nvSpPr>
      <dsp:spPr>
        <a:xfrm>
          <a:off x="1216979" y="511967"/>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Designer</a:t>
          </a:r>
        </a:p>
      </dsp:txBody>
      <dsp:txXfrm>
        <a:off x="1216979" y="511967"/>
        <a:ext cx="719188" cy="359594"/>
      </dsp:txXfrm>
    </dsp:sp>
    <dsp:sp modelId="{112E11BB-8C73-4924-95CF-1D378AB92E63}">
      <dsp:nvSpPr>
        <dsp:cNvPr id="0" name=""/>
        <dsp:cNvSpPr/>
      </dsp:nvSpPr>
      <dsp:spPr>
        <a:xfrm>
          <a:off x="1396776" y="1022591"/>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Tran Thoai Thong</a:t>
          </a:r>
        </a:p>
      </dsp:txBody>
      <dsp:txXfrm>
        <a:off x="1396776" y="1022591"/>
        <a:ext cx="719188" cy="359594"/>
      </dsp:txXfrm>
    </dsp:sp>
    <dsp:sp modelId="{0A31FCDE-974D-4A73-9162-50BB052D6A35}">
      <dsp:nvSpPr>
        <dsp:cNvPr id="0" name=""/>
        <dsp:cNvSpPr/>
      </dsp:nvSpPr>
      <dsp:spPr>
        <a:xfrm>
          <a:off x="1396776" y="1533215"/>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Ho Sy Nguyen</a:t>
          </a:r>
        </a:p>
      </dsp:txBody>
      <dsp:txXfrm>
        <a:off x="1396776" y="1533215"/>
        <a:ext cx="719188" cy="359594"/>
      </dsp:txXfrm>
    </dsp:sp>
    <dsp:sp modelId="{C79A19FC-1487-4D52-9563-B608FFBB454E}">
      <dsp:nvSpPr>
        <dsp:cNvPr id="0" name=""/>
        <dsp:cNvSpPr/>
      </dsp:nvSpPr>
      <dsp:spPr>
        <a:xfrm>
          <a:off x="2087197" y="511967"/>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Implementer</a:t>
          </a:r>
        </a:p>
      </dsp:txBody>
      <dsp:txXfrm>
        <a:off x="2087197" y="511967"/>
        <a:ext cx="719188" cy="359594"/>
      </dsp:txXfrm>
    </dsp:sp>
    <dsp:sp modelId="{76D22866-6456-4978-863E-4A25AC611A8E}">
      <dsp:nvSpPr>
        <dsp:cNvPr id="0" name=""/>
        <dsp:cNvSpPr/>
      </dsp:nvSpPr>
      <dsp:spPr>
        <a:xfrm>
          <a:off x="2266995" y="1022591"/>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Tran Thoai Thong</a:t>
          </a:r>
        </a:p>
      </dsp:txBody>
      <dsp:txXfrm>
        <a:off x="2266995" y="1022591"/>
        <a:ext cx="719188" cy="359594"/>
      </dsp:txXfrm>
    </dsp:sp>
    <dsp:sp modelId="{D12B4352-5EBA-496F-BAF6-EF84E4938D85}">
      <dsp:nvSpPr>
        <dsp:cNvPr id="0" name=""/>
        <dsp:cNvSpPr/>
      </dsp:nvSpPr>
      <dsp:spPr>
        <a:xfrm>
          <a:off x="2266995" y="1533215"/>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Ho Sy Nguyen</a:t>
          </a:r>
        </a:p>
      </dsp:txBody>
      <dsp:txXfrm>
        <a:off x="2266995" y="1533215"/>
        <a:ext cx="719188" cy="359594"/>
      </dsp:txXfrm>
    </dsp:sp>
    <dsp:sp modelId="{26B3F052-6B99-45DB-8E7B-75437EEEAFE1}">
      <dsp:nvSpPr>
        <dsp:cNvPr id="0" name=""/>
        <dsp:cNvSpPr/>
      </dsp:nvSpPr>
      <dsp:spPr>
        <a:xfrm>
          <a:off x="2266995" y="2043839"/>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Bui Nguyen Duc Toan</a:t>
          </a:r>
        </a:p>
      </dsp:txBody>
      <dsp:txXfrm>
        <a:off x="2266995" y="2043839"/>
        <a:ext cx="719188" cy="359594"/>
      </dsp:txXfrm>
    </dsp:sp>
    <dsp:sp modelId="{47892DB6-B9D0-4040-BBCA-23AE33A5A149}">
      <dsp:nvSpPr>
        <dsp:cNvPr id="0" name=""/>
        <dsp:cNvSpPr/>
      </dsp:nvSpPr>
      <dsp:spPr>
        <a:xfrm>
          <a:off x="2266995" y="2554463"/>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Le Duy Bach</a:t>
          </a:r>
        </a:p>
      </dsp:txBody>
      <dsp:txXfrm>
        <a:off x="2266995" y="2554463"/>
        <a:ext cx="719188" cy="359594"/>
      </dsp:txXfrm>
    </dsp:sp>
    <dsp:sp modelId="{506B4387-15FA-45C3-A6C7-9779433DA2CE}">
      <dsp:nvSpPr>
        <dsp:cNvPr id="0" name=""/>
        <dsp:cNvSpPr/>
      </dsp:nvSpPr>
      <dsp:spPr>
        <a:xfrm>
          <a:off x="2957416" y="511967"/>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Tester</a:t>
          </a:r>
        </a:p>
      </dsp:txBody>
      <dsp:txXfrm>
        <a:off x="2957416" y="511967"/>
        <a:ext cx="719188" cy="359594"/>
      </dsp:txXfrm>
    </dsp:sp>
    <dsp:sp modelId="{1A373D23-C3EC-48B0-A4F7-1FA6DC1F05C9}">
      <dsp:nvSpPr>
        <dsp:cNvPr id="0" name=""/>
        <dsp:cNvSpPr/>
      </dsp:nvSpPr>
      <dsp:spPr>
        <a:xfrm>
          <a:off x="3137213" y="1022591"/>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Lieng The Phy</a:t>
          </a:r>
        </a:p>
      </dsp:txBody>
      <dsp:txXfrm>
        <a:off x="3137213" y="1022591"/>
        <a:ext cx="719188" cy="359594"/>
      </dsp:txXfrm>
    </dsp:sp>
    <dsp:sp modelId="{8A99303A-270E-4286-B5A1-5102D5DF561B}">
      <dsp:nvSpPr>
        <dsp:cNvPr id="0" name=""/>
        <dsp:cNvSpPr/>
      </dsp:nvSpPr>
      <dsp:spPr>
        <a:xfrm>
          <a:off x="3137213" y="1533215"/>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Le Duy Bach</a:t>
          </a:r>
        </a:p>
      </dsp:txBody>
      <dsp:txXfrm>
        <a:off x="3137213" y="1533215"/>
        <a:ext cx="719188" cy="359594"/>
      </dsp:txXfrm>
    </dsp:sp>
    <dsp:sp modelId="{3856E60E-B393-48B0-84FB-85DEE63001F0}">
      <dsp:nvSpPr>
        <dsp:cNvPr id="0" name=""/>
        <dsp:cNvSpPr/>
      </dsp:nvSpPr>
      <dsp:spPr>
        <a:xfrm>
          <a:off x="3827634" y="511967"/>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Business Analyst</a:t>
          </a:r>
        </a:p>
      </dsp:txBody>
      <dsp:txXfrm>
        <a:off x="3827634" y="511967"/>
        <a:ext cx="719188" cy="359594"/>
      </dsp:txXfrm>
    </dsp:sp>
    <dsp:sp modelId="{15C2AC2C-198F-43AE-B307-949D13B66014}">
      <dsp:nvSpPr>
        <dsp:cNvPr id="0" name=""/>
        <dsp:cNvSpPr/>
      </dsp:nvSpPr>
      <dsp:spPr>
        <a:xfrm>
          <a:off x="4007431" y="1022591"/>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Lieng The Phy</a:t>
          </a:r>
        </a:p>
      </dsp:txBody>
      <dsp:txXfrm>
        <a:off x="4007431" y="1022591"/>
        <a:ext cx="719188" cy="359594"/>
      </dsp:txXfrm>
    </dsp:sp>
    <dsp:sp modelId="{667351DE-56CB-43A5-BE50-A69359231E05}">
      <dsp:nvSpPr>
        <dsp:cNvPr id="0" name=""/>
        <dsp:cNvSpPr/>
      </dsp:nvSpPr>
      <dsp:spPr>
        <a:xfrm>
          <a:off x="4007431" y="1533215"/>
          <a:ext cx="719188" cy="35959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Bui Nguyen Duc Toan</a:t>
          </a:r>
        </a:p>
      </dsp:txBody>
      <dsp:txXfrm>
        <a:off x="4007431" y="1533215"/>
        <a:ext cx="719188" cy="3595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EA108-E6EA-4C79-AC87-8F653C23E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59</TotalTime>
  <Pages>1</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7508</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EverRun</dc:subject>
  <dc:creator>David Kesfaw</dc:creator>
  <cp:lastModifiedBy>Windows User</cp:lastModifiedBy>
  <cp:revision>20</cp:revision>
  <cp:lastPrinted>1900-12-31T17:00:00Z</cp:lastPrinted>
  <dcterms:created xsi:type="dcterms:W3CDTF">2017-10-26T06:37:00Z</dcterms:created>
  <dcterms:modified xsi:type="dcterms:W3CDTF">2017-10-27T08:45:00Z</dcterms:modified>
</cp:coreProperties>
</file>