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99" w:rsidRPr="009328BF" w:rsidRDefault="00D36A09">
      <w:pPr>
        <w:pStyle w:val="Title"/>
        <w:jc w:val="right"/>
        <w:rPr>
          <w:lang w:val="fr-FR"/>
        </w:rPr>
      </w:pPr>
      <w:r>
        <w:fldChar w:fldCharType="begin"/>
      </w:r>
      <w:r w:rsidRPr="009328BF">
        <w:rPr>
          <w:lang w:val="fr-FR"/>
        </w:rPr>
        <w:instrText xml:space="preserve"> SUBJECT  \* MERGEFORMAT </w:instrText>
      </w:r>
      <w:r>
        <w:fldChar w:fldCharType="separate"/>
      </w:r>
      <w:r w:rsidR="00A240EE" w:rsidRPr="009328BF">
        <w:rPr>
          <w:lang w:val="fr-FR"/>
        </w:rPr>
        <w:t>&lt;Project Name&gt;</w:t>
      </w:r>
      <w:r>
        <w:fldChar w:fldCharType="end"/>
      </w:r>
    </w:p>
    <w:p w:rsidR="00F81399" w:rsidRPr="009328BF" w:rsidRDefault="00D36A09">
      <w:pPr>
        <w:pStyle w:val="Title"/>
        <w:jc w:val="right"/>
        <w:rPr>
          <w:lang w:val="fr-FR"/>
        </w:rPr>
      </w:pPr>
      <w:r>
        <w:fldChar w:fldCharType="begin"/>
      </w:r>
      <w:r w:rsidRPr="009328BF">
        <w:rPr>
          <w:lang w:val="fr-FR"/>
        </w:rPr>
        <w:instrText xml:space="preserve"> TITLE  \* MERGEFORMAT </w:instrText>
      </w:r>
      <w:r>
        <w:fldChar w:fldCharType="separate"/>
      </w:r>
      <w:r w:rsidR="00A240EE" w:rsidRPr="009328BF">
        <w:rPr>
          <w:lang w:val="fr-FR"/>
        </w:rPr>
        <w:t>Vision</w:t>
      </w:r>
      <w:r w:rsidR="00E71F4D" w:rsidRPr="009328BF">
        <w:rPr>
          <w:lang w:val="fr-FR"/>
        </w:rPr>
        <w:t xml:space="preserve"> Document</w:t>
      </w:r>
      <w:r>
        <w:fldChar w:fldCharType="end"/>
      </w:r>
    </w:p>
    <w:p w:rsidR="00F81399" w:rsidRPr="009328BF" w:rsidRDefault="00F81399">
      <w:pPr>
        <w:pStyle w:val="Title"/>
        <w:jc w:val="right"/>
        <w:rPr>
          <w:lang w:val="fr-FR"/>
        </w:rPr>
      </w:pPr>
    </w:p>
    <w:p w:rsidR="00F81399" w:rsidRPr="009328BF" w:rsidRDefault="000439F1">
      <w:pPr>
        <w:pStyle w:val="Title"/>
        <w:jc w:val="right"/>
        <w:rPr>
          <w:sz w:val="28"/>
          <w:lang w:val="fr-FR"/>
        </w:rPr>
      </w:pPr>
      <w:r w:rsidRPr="009328BF">
        <w:rPr>
          <w:sz w:val="28"/>
          <w:lang w:val="fr-FR"/>
        </w:rPr>
        <w:t>Version &lt;1.0&gt;</w:t>
      </w:r>
    </w:p>
    <w:p w:rsidR="00F81399" w:rsidRPr="009328BF" w:rsidRDefault="00F81399">
      <w:pPr>
        <w:pStyle w:val="Title"/>
        <w:rPr>
          <w:sz w:val="28"/>
          <w:lang w:val="fr-FR"/>
        </w:rPr>
      </w:pPr>
    </w:p>
    <w:p w:rsidR="00F81399" w:rsidRDefault="00F81399">
      <w:pPr>
        <w:sectPr w:rsidR="00F8139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>
        <w:tc>
          <w:tcPr>
            <w:tcW w:w="230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>
        <w:tc>
          <w:tcPr>
            <w:tcW w:w="2304" w:type="dxa"/>
          </w:tcPr>
          <w:p w:rsidR="00F81399" w:rsidRDefault="00E9497F" w:rsidP="008D0628">
            <w:pPr>
              <w:pStyle w:val="Tabletext"/>
              <w:tabs>
                <w:tab w:val="right" w:pos="2088"/>
              </w:tabs>
            </w:pPr>
            <w:r>
              <w:t>3 Nov 2017</w:t>
            </w:r>
            <w:r w:rsidR="008D0628">
              <w:tab/>
            </w:r>
          </w:p>
        </w:tc>
        <w:tc>
          <w:tcPr>
            <w:tcW w:w="1152" w:type="dxa"/>
          </w:tcPr>
          <w:p w:rsidR="00F81399" w:rsidRDefault="00CC01F5" w:rsidP="00CC01F5">
            <w:pPr>
              <w:pStyle w:val="Tabletext"/>
              <w:tabs>
                <w:tab w:val="left" w:pos="720"/>
              </w:tabs>
            </w:pPr>
            <w:r>
              <w:t>&lt;1.0&gt;</w:t>
            </w:r>
          </w:p>
        </w:tc>
        <w:tc>
          <w:tcPr>
            <w:tcW w:w="3744" w:type="dxa"/>
          </w:tcPr>
          <w:p w:rsidR="00F81399" w:rsidRDefault="0076678F">
            <w:pPr>
              <w:pStyle w:val="Tabletext"/>
            </w:pPr>
            <w:r>
              <w:t xml:space="preserve">Added </w:t>
            </w:r>
            <w:r w:rsidR="00EC224D">
              <w:t>Stakeholder and User description</w:t>
            </w:r>
          </w:p>
        </w:tc>
        <w:tc>
          <w:tcPr>
            <w:tcW w:w="2304" w:type="dxa"/>
          </w:tcPr>
          <w:p w:rsidR="00F81399" w:rsidRDefault="00EC224D">
            <w:pPr>
              <w:pStyle w:val="Tabletext"/>
            </w:pPr>
            <w:r>
              <w:t>L</w:t>
            </w:r>
            <w:r w:rsidR="004A286D">
              <w:t xml:space="preserve">ê </w:t>
            </w:r>
            <w:proofErr w:type="spellStart"/>
            <w:r w:rsidR="004A286D">
              <w:t>Duy</w:t>
            </w:r>
            <w:proofErr w:type="spellEnd"/>
            <w:r w:rsidR="004A286D">
              <w:t xml:space="preserve"> </w:t>
            </w:r>
            <w:proofErr w:type="spellStart"/>
            <w:r w:rsidR="00F006D9">
              <w:t>Bách</w:t>
            </w:r>
            <w:proofErr w:type="spellEnd"/>
          </w:p>
        </w:tc>
      </w:tr>
      <w:tr w:rsidR="00F81399">
        <w:tc>
          <w:tcPr>
            <w:tcW w:w="2304" w:type="dxa"/>
          </w:tcPr>
          <w:p w:rsidR="00F81399" w:rsidRDefault="0063667B">
            <w:pPr>
              <w:pStyle w:val="Tabletext"/>
            </w:pPr>
            <w:r>
              <w:t>3 Nov 2017</w:t>
            </w:r>
          </w:p>
        </w:tc>
        <w:tc>
          <w:tcPr>
            <w:tcW w:w="1152" w:type="dxa"/>
          </w:tcPr>
          <w:p w:rsidR="00F81399" w:rsidRDefault="0063667B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81399" w:rsidRDefault="0063667B">
            <w:pPr>
              <w:pStyle w:val="Tabletext"/>
            </w:pPr>
            <w:r>
              <w:t>Product Features and Non-Functional Requirements</w:t>
            </w:r>
          </w:p>
          <w:p w:rsidR="0063667B" w:rsidRDefault="0063667B">
            <w:pPr>
              <w:pStyle w:val="Tabletext"/>
            </w:pPr>
            <w:r>
              <w:t xml:space="preserve">Adding more details in Competition and </w:t>
            </w:r>
          </w:p>
          <w:p w:rsidR="0063667B" w:rsidRDefault="0063667B">
            <w:pPr>
              <w:pStyle w:val="Tabletext"/>
            </w:pPr>
            <w:r>
              <w:t xml:space="preserve">Alternatives. </w:t>
            </w:r>
          </w:p>
        </w:tc>
        <w:tc>
          <w:tcPr>
            <w:tcW w:w="2304" w:type="dxa"/>
          </w:tcPr>
          <w:p w:rsidR="00F81399" w:rsidRDefault="0063667B">
            <w:pPr>
              <w:pStyle w:val="Tabletext"/>
            </w:pPr>
            <w:proofErr w:type="spellStart"/>
            <w:r>
              <w:t>Liêng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Phy</w:t>
            </w:r>
            <w:proofErr w:type="spellEnd"/>
          </w:p>
        </w:tc>
      </w:tr>
      <w:tr w:rsidR="00F81399">
        <w:tc>
          <w:tcPr>
            <w:tcW w:w="2304" w:type="dxa"/>
          </w:tcPr>
          <w:p w:rsidR="00F81399" w:rsidRDefault="00EE38EE">
            <w:pPr>
              <w:pStyle w:val="Tabletext"/>
            </w:pPr>
            <w:r>
              <w:t>3 Nov 2017</w:t>
            </w:r>
          </w:p>
        </w:tc>
        <w:tc>
          <w:tcPr>
            <w:tcW w:w="1152" w:type="dxa"/>
          </w:tcPr>
          <w:p w:rsidR="00F81399" w:rsidRDefault="00EF27DF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81399" w:rsidRDefault="00EF27DF">
            <w:pPr>
              <w:pStyle w:val="Tabletext"/>
            </w:pPr>
            <w:r>
              <w:t>Add Positioning</w:t>
            </w:r>
          </w:p>
        </w:tc>
        <w:tc>
          <w:tcPr>
            <w:tcW w:w="2304" w:type="dxa"/>
          </w:tcPr>
          <w:p w:rsidR="00F81399" w:rsidRDefault="00EF27DF">
            <w:pPr>
              <w:pStyle w:val="Tabletex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</w:tr>
      <w:tr w:rsidR="00F81399">
        <w:tc>
          <w:tcPr>
            <w:tcW w:w="2304" w:type="dxa"/>
          </w:tcPr>
          <w:p w:rsidR="00F81399" w:rsidRDefault="00EC2462">
            <w:pPr>
              <w:pStyle w:val="Tabletext"/>
            </w:pPr>
            <w:r>
              <w:t>4 Nov 2017</w:t>
            </w:r>
          </w:p>
        </w:tc>
        <w:tc>
          <w:tcPr>
            <w:tcW w:w="1152" w:type="dxa"/>
          </w:tcPr>
          <w:p w:rsidR="00F81399" w:rsidRDefault="00EC2462" w:rsidP="00EC2462">
            <w:r>
              <w:t>&lt;1.3&gt;</w:t>
            </w:r>
          </w:p>
        </w:tc>
        <w:tc>
          <w:tcPr>
            <w:tcW w:w="3744" w:type="dxa"/>
          </w:tcPr>
          <w:p w:rsidR="00F81399" w:rsidRDefault="00EC2462">
            <w:pPr>
              <w:pStyle w:val="Tabletext"/>
            </w:pPr>
            <w:r>
              <w:t>Add Introduction</w:t>
            </w:r>
          </w:p>
        </w:tc>
        <w:tc>
          <w:tcPr>
            <w:tcW w:w="2304" w:type="dxa"/>
          </w:tcPr>
          <w:p w:rsidR="00F81399" w:rsidRDefault="00EC2462">
            <w:pPr>
              <w:pStyle w:val="Tabletext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</w:tr>
      <w:tr w:rsidR="00997DFE">
        <w:tc>
          <w:tcPr>
            <w:tcW w:w="2304" w:type="dxa"/>
          </w:tcPr>
          <w:p w:rsidR="00997DFE" w:rsidRDefault="00390549">
            <w:pPr>
              <w:pStyle w:val="Tabletext"/>
            </w:pPr>
            <w:r>
              <w:t>4 Nov</w:t>
            </w:r>
            <w:r w:rsidR="00997DFE">
              <w:t xml:space="preserve"> 2017</w:t>
            </w:r>
          </w:p>
        </w:tc>
        <w:tc>
          <w:tcPr>
            <w:tcW w:w="1152" w:type="dxa"/>
          </w:tcPr>
          <w:p w:rsidR="00997DFE" w:rsidRDefault="00997DFE" w:rsidP="00EC2462">
            <w:r>
              <w:t>&lt;1.4&gt;</w:t>
            </w:r>
          </w:p>
        </w:tc>
        <w:tc>
          <w:tcPr>
            <w:tcW w:w="3744" w:type="dxa"/>
          </w:tcPr>
          <w:p w:rsidR="00997DFE" w:rsidRDefault="00FD3BDA">
            <w:pPr>
              <w:pStyle w:val="Tabletext"/>
            </w:pPr>
            <w:r>
              <w:t xml:space="preserve">Rewriting some part of </w:t>
            </w:r>
            <w:r w:rsidR="000554A9">
              <w:t>Product P</w:t>
            </w:r>
            <w:r>
              <w:t xml:space="preserve">osition, added more details to Alternatives </w:t>
            </w:r>
            <w:r w:rsidR="00AC0F0B">
              <w:t>and Competitors.</w:t>
            </w:r>
          </w:p>
        </w:tc>
        <w:tc>
          <w:tcPr>
            <w:tcW w:w="2304" w:type="dxa"/>
          </w:tcPr>
          <w:p w:rsidR="00997DFE" w:rsidRDefault="00A451BC">
            <w:pPr>
              <w:pStyle w:val="Tabletext"/>
            </w:pPr>
            <w:r>
              <w:t xml:space="preserve">Lê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Bách</w:t>
            </w:r>
            <w:proofErr w:type="spellEnd"/>
          </w:p>
        </w:tc>
      </w:tr>
    </w:tbl>
    <w:p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_Toc524313339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_Toc524313340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_Toc524313341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Summary of 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_Toc524313342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Other 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 w:rsidP="00FD5563">
      <w:pPr>
        <w:pStyle w:val="Title"/>
        <w:ind w:firstLine="720"/>
      </w:pPr>
      <w:r>
        <w:fldChar w:fldCharType="end"/>
      </w:r>
      <w:r>
        <w:br w:type="page"/>
      </w:r>
      <w:r w:rsidR="00632416">
        <w:lastRenderedPageBreak/>
        <w:fldChar w:fldCharType="begin"/>
      </w:r>
      <w:r w:rsidR="00632416">
        <w:instrText xml:space="preserve"> TITLE  \* MERGEFORMAT </w:instrText>
      </w:r>
      <w:r w:rsidR="00632416">
        <w:fldChar w:fldCharType="separate"/>
      </w:r>
      <w:r w:rsidR="00A240EE">
        <w:t>Vision (Small Project)</w:t>
      </w:r>
      <w:r w:rsidR="00632416">
        <w:fldChar w:fldCharType="end"/>
      </w:r>
    </w:p>
    <w:p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C9402C" w:rsidRPr="00C9402C" w:rsidRDefault="00C9402C" w:rsidP="00C9402C">
      <w:pPr>
        <w:pStyle w:val="BodyText"/>
      </w:pPr>
      <w:r>
        <w:t xml:space="preserve">The purpose of this document is to </w:t>
      </w:r>
      <w:r w:rsidR="009418FA">
        <w:t xml:space="preserve">give an overview of the high-level </w:t>
      </w:r>
      <w:r>
        <w:t xml:space="preserve">needs </w:t>
      </w:r>
      <w:r w:rsidR="009418FA">
        <w:t>and</w:t>
      </w:r>
      <w:r>
        <w:t xml:space="preserve"> features</w:t>
      </w:r>
      <w:r w:rsidR="009418FA">
        <w:t xml:space="preserve"> of our project, D&amp;J. The </w:t>
      </w:r>
      <w:proofErr w:type="gramStart"/>
      <w:r w:rsidR="009418FA">
        <w:t>main focus</w:t>
      </w:r>
      <w:proofErr w:type="gramEnd"/>
      <w:r w:rsidR="009418FA">
        <w:t xml:space="preserve"> is what does the app offer to the users, how does it solve their problem, an</w:t>
      </w:r>
      <w:r w:rsidR="009D0F96">
        <w:t>d why does these problem</w:t>
      </w:r>
      <w:r w:rsidR="00EE1004">
        <w:t>s</w:t>
      </w:r>
      <w:r w:rsidR="009D0F96">
        <w:t xml:space="preserve"> exist. These topic</w:t>
      </w:r>
      <w:r w:rsidR="00EE1004">
        <w:t>s</w:t>
      </w:r>
      <w:r w:rsidR="009D0F96">
        <w:t xml:space="preserve"> will be explain</w:t>
      </w:r>
      <w:r w:rsidR="00474D65">
        <w:t>ed</w:t>
      </w:r>
      <w:r w:rsidR="009D0F96">
        <w:t xml:space="preserve"> in </w:t>
      </w:r>
      <w:proofErr w:type="gramStart"/>
      <w:r w:rsidR="009D0F96">
        <w:t>details</w:t>
      </w:r>
      <w:proofErr w:type="gramEnd"/>
      <w:r w:rsidR="009D0F96">
        <w:t xml:space="preserve"> in the later section</w:t>
      </w:r>
      <w:r w:rsidR="000E2418">
        <w:t>s</w:t>
      </w:r>
      <w:r w:rsidR="009D0F96">
        <w:t>.</w:t>
      </w:r>
    </w:p>
    <w:p w:rsidR="00F81399" w:rsidRDefault="000439F1">
      <w:pPr>
        <w:pStyle w:val="Heading1"/>
      </w:pPr>
      <w:bookmarkStart w:id="6" w:name="_Toc512930906"/>
      <w:bookmarkStart w:id="7" w:name="_Toc524313335"/>
      <w:r>
        <w:t>Positioning</w:t>
      </w:r>
      <w:bookmarkEnd w:id="4"/>
      <w:bookmarkEnd w:id="5"/>
      <w:bookmarkEnd w:id="6"/>
      <w:bookmarkEnd w:id="7"/>
    </w:p>
    <w:p w:rsidR="00F81399" w:rsidRDefault="000439F1" w:rsidP="0009140A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52431333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76000F" w:rsidP="00503A23">
            <w:pPr>
              <w:pStyle w:val="BodyText"/>
              <w:ind w:left="0"/>
            </w:pPr>
            <w:r>
              <w:t>Insufficient</w:t>
            </w:r>
            <w:r w:rsidR="00503A23">
              <w:t xml:space="preserve"> motivation for exercising among the youth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117A4D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The life quality of the next generation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Degrading the country’s economics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To create a mind-blowing combination of fun and productivity to stimulate teenagers’ interest in physical conditioning.</w:t>
            </w:r>
          </w:p>
        </w:tc>
      </w:tr>
    </w:tbl>
    <w:p w:rsidR="00F81399" w:rsidRDefault="000439F1" w:rsidP="00CA58EA">
      <w:pPr>
        <w:pStyle w:val="Heading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52431333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r>
              <w:t>Anyone aged between 5 and 25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Default="00503A23" w:rsidP="00503A23">
            <w:pPr>
              <w:pStyle w:val="BodyText"/>
              <w:ind w:left="0"/>
            </w:pPr>
            <w:r>
              <w:t>Loves to have fun while shredding down pounds of fat</w:t>
            </w:r>
          </w:p>
          <w:p w:rsidR="00F81399" w:rsidRDefault="00503A23" w:rsidP="00503A23">
            <w:r>
              <w:t>On your own, with friends and families, or even strangers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 w:rsidP="00503A23">
            <w:pPr>
              <w:pStyle w:val="BodyText"/>
              <w:keepNext/>
              <w:ind w:left="72"/>
            </w:pPr>
            <w:r>
              <w:t xml:space="preserve">The </w:t>
            </w:r>
            <w:r w:rsidR="00503A23">
              <w:t>D&amp;J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297" w:rsidRPr="00473297" w:rsidRDefault="000439F1" w:rsidP="00473297">
            <w:r>
              <w:t xml:space="preserve"> </w:t>
            </w:r>
            <w:r w:rsidR="00473297">
              <w:t xml:space="preserve">is a </w:t>
            </w:r>
            <w:r w:rsidR="00DF07F2">
              <w:t>Health &amp; Fitness application,</w:t>
            </w:r>
            <w:r w:rsidR="0067593B">
              <w:t xml:space="preserve"> blended with entertainment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pPr>
              <w:pStyle w:val="BodyText"/>
              <w:ind w:left="-18"/>
            </w:pPr>
            <w:r>
              <w:t>Features adorable companion to</w:t>
            </w:r>
            <w:r w:rsidR="00717272">
              <w:t xml:space="preserve"> help you along the way to i</w:t>
            </w:r>
            <w:r w:rsidR="00577E0B">
              <w:t>mprove your physical condition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r>
              <w:t xml:space="preserve">Any Fitbit </w:t>
            </w:r>
            <w:r w:rsidR="000A0E17">
              <w:t xml:space="preserve">product </w:t>
            </w:r>
            <w:r>
              <w:t>or S</w:t>
            </w:r>
            <w:r w:rsidR="000A0E17">
              <w:t xml:space="preserve">amsung </w:t>
            </w:r>
            <w:r>
              <w:t>Health</w:t>
            </w:r>
            <w:r w:rsidR="000A0E17">
              <w:t xml:space="preserve">, </w:t>
            </w:r>
            <w:proofErr w:type="spellStart"/>
            <w:r w:rsidR="000A0E17">
              <w:t>Runtastic</w:t>
            </w:r>
            <w:proofErr w:type="spellEnd"/>
            <w:r>
              <w:t xml:space="preserve"> application, even petting game like Talking </w:t>
            </w:r>
            <w:r w:rsidR="002B7A79">
              <w:t>Tom</w:t>
            </w:r>
            <w:r>
              <w:t xml:space="preserve"> Cat, Pet Society, etc.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49EC" w:rsidRPr="002C192C" w:rsidRDefault="009E1015" w:rsidP="003576A4">
            <w:r>
              <w:rPr>
                <w:color w:val="000000" w:themeColor="text1"/>
              </w:rPr>
              <w:t xml:space="preserve">Encourages </w:t>
            </w:r>
            <w:r w:rsidR="00AB571C">
              <w:rPr>
                <w:color w:val="000000" w:themeColor="text1"/>
              </w:rPr>
              <w:t>slight changes</w:t>
            </w:r>
            <w:bookmarkStart w:id="18" w:name="_GoBack"/>
            <w:bookmarkEnd w:id="18"/>
            <w:r>
              <w:rPr>
                <w:color w:val="000000" w:themeColor="text1"/>
              </w:rPr>
              <w:t xml:space="preserve"> to make big different, providing nudges in</w:t>
            </w:r>
            <w:r w:rsidR="0098535E">
              <w:rPr>
                <w:color w:val="000000" w:themeColor="text1"/>
              </w:rPr>
              <w:t xml:space="preserve"> form of missions, adoration </w:t>
            </w:r>
            <w:r w:rsidR="009A26BF">
              <w:rPr>
                <w:color w:val="000000" w:themeColor="text1"/>
              </w:rPr>
              <w:t xml:space="preserve">as well as </w:t>
            </w:r>
            <w:r w:rsidR="00184493">
              <w:rPr>
                <w:color w:val="000000" w:themeColor="text1"/>
              </w:rPr>
              <w:t xml:space="preserve">unique experience </w:t>
            </w:r>
            <w:r w:rsidR="0030161A">
              <w:rPr>
                <w:color w:val="000000" w:themeColor="text1"/>
              </w:rPr>
              <w:t>for family bonding, friends reunion, and city discoveries.</w:t>
            </w:r>
          </w:p>
        </w:tc>
      </w:tr>
    </w:tbl>
    <w:p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524313338"/>
      <w:bookmarkStart w:id="23" w:name="_Toc436203381"/>
      <w:r>
        <w:t>Stakeholder and User Descriptions</w:t>
      </w:r>
      <w:bookmarkEnd w:id="19"/>
      <w:bookmarkEnd w:id="20"/>
      <w:bookmarkEnd w:id="21"/>
      <w:bookmarkEnd w:id="22"/>
    </w:p>
    <w:p w:rsidR="00F81399" w:rsidRDefault="000439F1" w:rsidP="00FC7E1D">
      <w:pPr>
        <w:pStyle w:val="Heading2"/>
      </w:pPr>
      <w:bookmarkStart w:id="24" w:name="_Toc452813583"/>
      <w:bookmarkStart w:id="25" w:name="_Toc512930910"/>
      <w:bookmarkStart w:id="26" w:name="_Toc524313339"/>
      <w:r>
        <w:t>Stakeholder Summary</w:t>
      </w:r>
      <w:bookmarkEnd w:id="24"/>
      <w:bookmarkEnd w:id="25"/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81399">
        <w:tc>
          <w:tcPr>
            <w:tcW w:w="189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>
        <w:tc>
          <w:tcPr>
            <w:tcW w:w="1890" w:type="dxa"/>
          </w:tcPr>
          <w:p w:rsidR="00707492" w:rsidRPr="009328BF" w:rsidRDefault="00CD4B2F" w:rsidP="00FC7B3F">
            <w:pPr>
              <w:pStyle w:val="BodyText"/>
              <w:ind w:left="0"/>
            </w:pPr>
            <w:r>
              <w:t>Team lead</w:t>
            </w:r>
          </w:p>
        </w:tc>
        <w:tc>
          <w:tcPr>
            <w:tcW w:w="2610" w:type="dxa"/>
          </w:tcPr>
          <w:p w:rsidR="00707492" w:rsidRPr="009328BF" w:rsidRDefault="00003E3E" w:rsidP="00FC7B3F">
            <w:pPr>
              <w:pStyle w:val="BodyText"/>
              <w:ind w:left="0"/>
            </w:pPr>
            <w:r>
              <w:t>Leader</w:t>
            </w:r>
            <w:r w:rsidR="009328BF">
              <w:t xml:space="preserve"> of development team</w:t>
            </w:r>
          </w:p>
        </w:tc>
        <w:tc>
          <w:tcPr>
            <w:tcW w:w="3960" w:type="dxa"/>
          </w:tcPr>
          <w:p w:rsidR="005A5D97" w:rsidRPr="00187FFC" w:rsidRDefault="00187FFC" w:rsidP="00FC7B3F">
            <w:pPr>
              <w:pStyle w:val="BodyText"/>
              <w:ind w:left="0"/>
            </w:pPr>
            <w:r>
              <w:t xml:space="preserve">Monitor progress, </w:t>
            </w:r>
            <w:r w:rsidR="00955E03">
              <w:t xml:space="preserve">ensure </w:t>
            </w:r>
            <w:r w:rsidR="00AC1F55">
              <w:t>product</w:t>
            </w:r>
            <w:r w:rsidR="005E1171">
              <w:t xml:space="preserve"> </w:t>
            </w:r>
            <w:r w:rsidR="009E0975">
              <w:t>quality</w:t>
            </w:r>
          </w:p>
        </w:tc>
      </w:tr>
      <w:tr w:rsidR="000B1597">
        <w:tc>
          <w:tcPr>
            <w:tcW w:w="1890" w:type="dxa"/>
          </w:tcPr>
          <w:p w:rsidR="000B1597" w:rsidRDefault="000B1597" w:rsidP="00FC7B3F">
            <w:pPr>
              <w:pStyle w:val="BodyText"/>
              <w:ind w:left="0"/>
            </w:pPr>
            <w:r>
              <w:t>Designer</w:t>
            </w:r>
          </w:p>
        </w:tc>
        <w:tc>
          <w:tcPr>
            <w:tcW w:w="2610" w:type="dxa"/>
          </w:tcPr>
          <w:p w:rsidR="000B1597" w:rsidRDefault="000B1597" w:rsidP="00FC7B3F">
            <w:pPr>
              <w:pStyle w:val="BodyText"/>
              <w:ind w:left="0"/>
            </w:pPr>
            <w:r>
              <w:t>Part of development team</w:t>
            </w:r>
          </w:p>
        </w:tc>
        <w:tc>
          <w:tcPr>
            <w:tcW w:w="3960" w:type="dxa"/>
          </w:tcPr>
          <w:p w:rsidR="000B1597" w:rsidRDefault="000B1597" w:rsidP="00FC7B3F">
            <w:pPr>
              <w:pStyle w:val="BodyText"/>
              <w:ind w:left="0"/>
            </w:pPr>
            <w:r>
              <w:t>Ensure the product is organized neatly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Assets creator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Story, quests, mesh creator</w:t>
            </w:r>
          </w:p>
        </w:tc>
        <w:tc>
          <w:tcPr>
            <w:tcW w:w="3960" w:type="dxa"/>
          </w:tcPr>
          <w:p w:rsidR="00FC19D6" w:rsidRDefault="00307514" w:rsidP="00FC7B3F">
            <w:pPr>
              <w:pStyle w:val="BodyText"/>
              <w:ind w:left="0"/>
            </w:pPr>
            <w:r>
              <w:t>Ensure interesting and good-looking contents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Developer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Large part of development team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Turn design and requirement documents into solution in the form of working product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Tester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Test the product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Ensure reliability and stability of product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Professor and TA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Educational purposes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Ensure product quality, process and progress</w:t>
            </w:r>
          </w:p>
        </w:tc>
      </w:tr>
    </w:tbl>
    <w:p w:rsidR="00F81399" w:rsidRDefault="000439F1" w:rsidP="00AC3F2E">
      <w:pPr>
        <w:pStyle w:val="Heading2"/>
      </w:pPr>
      <w:bookmarkStart w:id="27" w:name="_Toc452813584"/>
      <w:bookmarkStart w:id="28" w:name="_Toc512930911"/>
      <w:bookmarkStart w:id="29" w:name="_Toc524313340"/>
      <w:r>
        <w:lastRenderedPageBreak/>
        <w:t>User Summary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F81399">
        <w:trPr>
          <w:trHeight w:val="418"/>
        </w:trPr>
        <w:tc>
          <w:tcPr>
            <w:tcW w:w="99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F81399">
        <w:trPr>
          <w:trHeight w:val="976"/>
        </w:trPr>
        <w:tc>
          <w:tcPr>
            <w:tcW w:w="998" w:type="dxa"/>
          </w:tcPr>
          <w:p w:rsidR="00C837CC" w:rsidRPr="00C837CC" w:rsidRDefault="00C837CC" w:rsidP="00C837CC">
            <w:pPr>
              <w:pStyle w:val="BodyText"/>
              <w:ind w:left="0"/>
            </w:pPr>
            <w:r>
              <w:t>Teenager</w:t>
            </w:r>
          </w:p>
        </w:tc>
        <w:tc>
          <w:tcPr>
            <w:tcW w:w="1882" w:type="dxa"/>
          </w:tcPr>
          <w:p w:rsidR="00C837CC" w:rsidRPr="00C837CC" w:rsidRDefault="00324E83" w:rsidP="00C837CC">
            <w:pPr>
              <w:pStyle w:val="BodyText"/>
              <w:ind w:left="0"/>
            </w:pPr>
            <w:r>
              <w:t>Part of m</w:t>
            </w:r>
            <w:r w:rsidR="00C837CC">
              <w:t>ain user group</w:t>
            </w:r>
          </w:p>
        </w:tc>
        <w:tc>
          <w:tcPr>
            <w:tcW w:w="3240" w:type="dxa"/>
          </w:tcPr>
          <w:p w:rsidR="000F71BB" w:rsidRPr="000F71BB" w:rsidRDefault="009530D1" w:rsidP="000F71BB">
            <w:pPr>
              <w:pStyle w:val="BodyText"/>
              <w:ind w:left="0"/>
            </w:pPr>
            <w:r>
              <w:t>Enjoy health</w:t>
            </w:r>
            <w:r w:rsidR="007F5DC5">
              <w:t xml:space="preserve"> benefit</w:t>
            </w:r>
            <w:r>
              <w:t xml:space="preserve"> and e</w:t>
            </w:r>
            <w:r w:rsidR="005A4698">
              <w:t>ntertainment</w:t>
            </w:r>
            <w:r w:rsidR="007F5DC5">
              <w:t xml:space="preserve"> value</w:t>
            </w:r>
            <w:r w:rsidR="005A4698">
              <w:t xml:space="preserve"> from the </w:t>
            </w:r>
            <w:r>
              <w:t>product</w:t>
            </w:r>
            <w:r w:rsidR="005A4698">
              <w:t xml:space="preserve">. Evaluate </w:t>
            </w:r>
            <w:r w:rsidR="000962BB">
              <w:t xml:space="preserve">on features, contents, usability and </w:t>
            </w:r>
            <w:r w:rsidR="00B47F4B">
              <w:t>quality</w:t>
            </w:r>
            <w:r w:rsidR="00F85E3A">
              <w:t>.</w:t>
            </w:r>
          </w:p>
        </w:tc>
        <w:tc>
          <w:tcPr>
            <w:tcW w:w="2628" w:type="dxa"/>
          </w:tcPr>
          <w:p w:rsidR="005A4698" w:rsidRDefault="005A4698" w:rsidP="005A4698">
            <w:pPr>
              <w:pStyle w:val="BodyText"/>
              <w:ind w:left="0"/>
            </w:pPr>
            <w:r>
              <w:t>Professor and TA</w:t>
            </w:r>
          </w:p>
          <w:p w:rsidR="00472EBB" w:rsidRPr="005A4698" w:rsidRDefault="00472EBB" w:rsidP="005A4698">
            <w:pPr>
              <w:pStyle w:val="BodyText"/>
              <w:ind w:left="0"/>
            </w:pPr>
            <w:r>
              <w:t>The development team</w:t>
            </w:r>
          </w:p>
        </w:tc>
      </w:tr>
      <w:tr w:rsidR="00F85E3A">
        <w:trPr>
          <w:trHeight w:val="976"/>
        </w:trPr>
        <w:tc>
          <w:tcPr>
            <w:tcW w:w="998" w:type="dxa"/>
          </w:tcPr>
          <w:p w:rsidR="00F85E3A" w:rsidRDefault="004426EC" w:rsidP="00C837CC">
            <w:pPr>
              <w:pStyle w:val="BodyText"/>
              <w:ind w:left="0"/>
            </w:pPr>
            <w:r>
              <w:t>Parents</w:t>
            </w:r>
          </w:p>
        </w:tc>
        <w:tc>
          <w:tcPr>
            <w:tcW w:w="1882" w:type="dxa"/>
          </w:tcPr>
          <w:p w:rsidR="00F85E3A" w:rsidRDefault="00AF1E28" w:rsidP="00C837CC">
            <w:pPr>
              <w:pStyle w:val="BodyText"/>
              <w:ind w:left="0"/>
            </w:pPr>
            <w:r>
              <w:t>Secondary user group</w:t>
            </w:r>
          </w:p>
        </w:tc>
        <w:tc>
          <w:tcPr>
            <w:tcW w:w="3240" w:type="dxa"/>
          </w:tcPr>
          <w:p w:rsidR="00F85E3A" w:rsidRDefault="002769D3" w:rsidP="000F71BB">
            <w:pPr>
              <w:pStyle w:val="BodyText"/>
              <w:ind w:left="0"/>
            </w:pPr>
            <w:r>
              <w:t xml:space="preserve">Enjoy family time with their children who also use the product. </w:t>
            </w:r>
            <w:r w:rsidR="007F5DC5">
              <w:t>Enjoy health benefit.</w:t>
            </w:r>
          </w:p>
        </w:tc>
        <w:tc>
          <w:tcPr>
            <w:tcW w:w="2628" w:type="dxa"/>
          </w:tcPr>
          <w:p w:rsidR="00101664" w:rsidRDefault="00101664" w:rsidP="00101664">
            <w:pPr>
              <w:pStyle w:val="BodyText"/>
              <w:ind w:left="0"/>
            </w:pPr>
            <w:r>
              <w:t>Professor and TA</w:t>
            </w:r>
          </w:p>
          <w:p w:rsidR="00F85E3A" w:rsidRDefault="00101664" w:rsidP="00101664">
            <w:pPr>
              <w:pStyle w:val="BodyText"/>
              <w:ind w:left="0"/>
            </w:pPr>
            <w:r>
              <w:t>The development team</w:t>
            </w:r>
          </w:p>
        </w:tc>
      </w:tr>
      <w:tr w:rsidR="00324E83">
        <w:trPr>
          <w:trHeight w:val="976"/>
        </w:trPr>
        <w:tc>
          <w:tcPr>
            <w:tcW w:w="998" w:type="dxa"/>
          </w:tcPr>
          <w:p w:rsidR="00324E83" w:rsidRDefault="00324E83" w:rsidP="00C837CC">
            <w:pPr>
              <w:pStyle w:val="BodyText"/>
              <w:ind w:left="0"/>
            </w:pPr>
            <w:r>
              <w:t>People from all age group</w:t>
            </w:r>
          </w:p>
        </w:tc>
        <w:tc>
          <w:tcPr>
            <w:tcW w:w="1882" w:type="dxa"/>
          </w:tcPr>
          <w:p w:rsidR="00324E83" w:rsidRDefault="00BF0A2C" w:rsidP="00C837CC">
            <w:pPr>
              <w:pStyle w:val="BodyText"/>
              <w:ind w:left="0"/>
            </w:pPr>
            <w:r>
              <w:t>Young adults</w:t>
            </w:r>
          </w:p>
        </w:tc>
        <w:tc>
          <w:tcPr>
            <w:tcW w:w="3240" w:type="dxa"/>
          </w:tcPr>
          <w:p w:rsidR="00324E83" w:rsidRDefault="005F26CB" w:rsidP="000F71BB">
            <w:pPr>
              <w:pStyle w:val="BodyText"/>
              <w:ind w:left="0"/>
            </w:pPr>
            <w:r>
              <w:t xml:space="preserve">Enjoy health benefit and </w:t>
            </w:r>
            <w:r w:rsidR="00B5340F">
              <w:t xml:space="preserve">connectivity </w:t>
            </w:r>
            <w:r w:rsidR="006B6F98">
              <w:t>feature.</w:t>
            </w:r>
          </w:p>
        </w:tc>
        <w:tc>
          <w:tcPr>
            <w:tcW w:w="2628" w:type="dxa"/>
          </w:tcPr>
          <w:p w:rsidR="00324E83" w:rsidRDefault="00B774BA" w:rsidP="00101664">
            <w:pPr>
              <w:pStyle w:val="BodyText"/>
              <w:ind w:left="0"/>
            </w:pPr>
            <w:r>
              <w:t>The development team</w:t>
            </w:r>
          </w:p>
        </w:tc>
      </w:tr>
    </w:tbl>
    <w:p w:rsidR="00F81399" w:rsidRDefault="00F81399">
      <w:pPr>
        <w:pStyle w:val="BodyText"/>
      </w:pPr>
    </w:p>
    <w:p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524313341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8E58A0" w:rsidRDefault="008E58A0" w:rsidP="008E58A0">
      <w:pPr>
        <w:pStyle w:val="BodyText"/>
        <w:ind w:left="0"/>
      </w:pPr>
      <w:r>
        <w:tab/>
        <w:t>The number of people involved is flexible</w:t>
      </w:r>
      <w:r w:rsidR="00F13863">
        <w:t xml:space="preserve"> ranging from 1 to infinitely many.</w:t>
      </w:r>
    </w:p>
    <w:p w:rsidR="00B4175A" w:rsidRDefault="0098267E" w:rsidP="008E58A0">
      <w:pPr>
        <w:pStyle w:val="BodyText"/>
        <w:ind w:left="0"/>
      </w:pPr>
      <w:r>
        <w:tab/>
      </w:r>
      <w:r w:rsidR="000A6561">
        <w:t xml:space="preserve">There are 2 main activities in the product: </w:t>
      </w:r>
    </w:p>
    <w:p w:rsidR="00F13863" w:rsidRDefault="00B4175A" w:rsidP="00802776">
      <w:pPr>
        <w:pStyle w:val="BodyText"/>
        <w:numPr>
          <w:ilvl w:val="0"/>
          <w:numId w:val="33"/>
        </w:numPr>
      </w:pPr>
      <w:r>
        <w:t>T</w:t>
      </w:r>
      <w:r w:rsidR="00C95694">
        <w:t xml:space="preserve">aking care of companion and / or receive </w:t>
      </w:r>
      <w:r w:rsidR="00D650D4">
        <w:t>request from such companion</w:t>
      </w:r>
      <w:r w:rsidR="00802776">
        <w:t xml:space="preserve">: </w:t>
      </w:r>
      <w:r w:rsidR="0038214E">
        <w:t>expected</w:t>
      </w:r>
      <w:r w:rsidR="00802776">
        <w:t xml:space="preserve"> under 5 minute</w:t>
      </w:r>
      <w:r w:rsidR="00A925DC">
        <w:t>s</w:t>
      </w:r>
    </w:p>
    <w:p w:rsidR="00802776" w:rsidRPr="008E58A0" w:rsidRDefault="00B035C2" w:rsidP="00802776">
      <w:pPr>
        <w:pStyle w:val="BodyText"/>
        <w:numPr>
          <w:ilvl w:val="0"/>
          <w:numId w:val="33"/>
        </w:numPr>
      </w:pPr>
      <w:r>
        <w:t>Taking part in physical activity (</w:t>
      </w:r>
      <w:r w:rsidR="003C2287">
        <w:t>specifically running for distance)</w:t>
      </w:r>
      <w:r w:rsidR="00D650D4">
        <w:t xml:space="preserve">: </w:t>
      </w:r>
      <w:r w:rsidR="0038214E">
        <w:t xml:space="preserve">expected </w:t>
      </w:r>
      <w:r w:rsidR="00D650D4">
        <w:t>ranging from 30 to 60 minutes</w:t>
      </w:r>
    </w:p>
    <w:p w:rsidR="002C192C" w:rsidRDefault="0038214E" w:rsidP="002C192C">
      <w:pPr>
        <w:pStyle w:val="BodyText"/>
      </w:pPr>
      <w:r>
        <w:t>The time</w:t>
      </w:r>
      <w:r w:rsidR="0003282B">
        <w:t xml:space="preserve"> spent on an</w:t>
      </w:r>
      <w:r w:rsidR="00363B0A">
        <w:t>y of the activity is based on t</w:t>
      </w:r>
      <w:r w:rsidR="0003282B">
        <w:t>he interest and condition of the user.</w:t>
      </w:r>
    </w:p>
    <w:p w:rsidR="0003282B" w:rsidRDefault="00363B0A" w:rsidP="002C192C">
      <w:pPr>
        <w:pStyle w:val="BodyText"/>
      </w:pPr>
      <w:r>
        <w:t xml:space="preserve">There is only 1 environmental constraint: </w:t>
      </w:r>
      <w:r w:rsidR="00241771">
        <w:t xml:space="preserve">mobility in </w:t>
      </w:r>
      <w:r w:rsidR="00AA6031">
        <w:t xml:space="preserve">the device, because the product needs to access </w:t>
      </w:r>
      <w:r w:rsidR="00666462">
        <w:t>the motion sensor of the device.</w:t>
      </w:r>
    </w:p>
    <w:p w:rsidR="004E4AC8" w:rsidRDefault="00D34A66" w:rsidP="002C192C">
      <w:pPr>
        <w:pStyle w:val="BodyText"/>
      </w:pPr>
      <w:r>
        <w:t xml:space="preserve">As of today, </w:t>
      </w:r>
      <w:r w:rsidR="00527F74">
        <w:t xml:space="preserve">the </w:t>
      </w:r>
      <w:proofErr w:type="gramStart"/>
      <w:r w:rsidR="00527F74">
        <w:t>main focus</w:t>
      </w:r>
      <w:proofErr w:type="gramEnd"/>
      <w:r w:rsidR="00527F74">
        <w:t xml:space="preserve"> is on Android phones because of its </w:t>
      </w:r>
      <w:r w:rsidR="00971317">
        <w:t xml:space="preserve">popularity. In the future, iOS devices are also </w:t>
      </w:r>
      <w:r w:rsidR="004030C6">
        <w:t>retaining</w:t>
      </w:r>
      <w:r w:rsidR="00F121A3">
        <w:t xml:space="preserve"> potential</w:t>
      </w:r>
      <w:r w:rsidR="009B6991">
        <w:t>.</w:t>
      </w:r>
    </w:p>
    <w:p w:rsidR="009B6991" w:rsidRPr="002C192C" w:rsidRDefault="00C75A88" w:rsidP="002C192C">
      <w:pPr>
        <w:pStyle w:val="BodyText"/>
      </w:pPr>
      <w:r>
        <w:t xml:space="preserve">Facebook and Google+ </w:t>
      </w:r>
      <w:r w:rsidR="001831AF">
        <w:t>are potential playground for sharing achievement and inviting friends, families, etc. to join the community.</w:t>
      </w:r>
    </w:p>
    <w:p w:rsidR="00F81399" w:rsidRDefault="000439F1" w:rsidP="00FC5442">
      <w:pPr>
        <w:pStyle w:val="Heading2"/>
      </w:pPr>
      <w:bookmarkStart w:id="38" w:name="_Toc452813588"/>
      <w:bookmarkStart w:id="39" w:name="_Toc512930913"/>
      <w:bookmarkStart w:id="40" w:name="_Toc524313342"/>
      <w:r>
        <w:t>Summary of Key Stakeholder or User Needs</w:t>
      </w:r>
      <w:bookmarkEnd w:id="38"/>
      <w:bookmarkEnd w:id="39"/>
      <w:bookmarkEnd w:id="4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F81399">
        <w:tc>
          <w:tcPr>
            <w:tcW w:w="280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8B099F">
        <w:tc>
          <w:tcPr>
            <w:tcW w:w="2808" w:type="dxa"/>
          </w:tcPr>
          <w:p w:rsidR="008B099F" w:rsidRDefault="00B7469E">
            <w:pPr>
              <w:pStyle w:val="BodyText"/>
              <w:ind w:left="0"/>
            </w:pPr>
            <w:r>
              <w:t xml:space="preserve">Receive </w:t>
            </w:r>
            <w:r w:rsidR="00F86861">
              <w:t xml:space="preserve">positive impact </w:t>
            </w:r>
            <w:r w:rsidR="00FB2061">
              <w:t xml:space="preserve">on health condition of other people </w:t>
            </w:r>
          </w:p>
        </w:tc>
        <w:tc>
          <w:tcPr>
            <w:tcW w:w="900" w:type="dxa"/>
          </w:tcPr>
          <w:p w:rsidR="008B099F" w:rsidRDefault="00FB2061">
            <w:pPr>
              <w:pStyle w:val="BodyText"/>
              <w:ind w:left="0"/>
            </w:pPr>
            <w:r>
              <w:t>Very high</w:t>
            </w:r>
          </w:p>
        </w:tc>
        <w:tc>
          <w:tcPr>
            <w:tcW w:w="1350" w:type="dxa"/>
          </w:tcPr>
          <w:p w:rsidR="008B099F" w:rsidRDefault="008D4BC6">
            <w:pPr>
              <w:pStyle w:val="BodyText"/>
              <w:ind w:left="0"/>
            </w:pPr>
            <w:r>
              <w:t>Low product engagement</w:t>
            </w:r>
          </w:p>
        </w:tc>
        <w:tc>
          <w:tcPr>
            <w:tcW w:w="1980" w:type="dxa"/>
            <w:gridSpan w:val="2"/>
          </w:tcPr>
          <w:p w:rsidR="008B099F" w:rsidRDefault="004D14EA">
            <w:pPr>
              <w:pStyle w:val="BodyText"/>
              <w:ind w:left="0"/>
            </w:pPr>
            <w:r>
              <w:t>Adding companion to make running great and appealing</w:t>
            </w:r>
          </w:p>
        </w:tc>
        <w:tc>
          <w:tcPr>
            <w:tcW w:w="2430" w:type="dxa"/>
          </w:tcPr>
          <w:p w:rsidR="004117B6" w:rsidRDefault="0081158D">
            <w:pPr>
              <w:pStyle w:val="BodyText"/>
              <w:ind w:left="0"/>
            </w:pPr>
            <w:r>
              <w:t xml:space="preserve">Refining </w:t>
            </w:r>
            <w:r w:rsidR="00765169">
              <w:t>companion, adding features like quest, rewards, achievement, social m</w:t>
            </w:r>
            <w:r w:rsidR="004117B6">
              <w:t>edia connection, building community</w:t>
            </w:r>
          </w:p>
        </w:tc>
      </w:tr>
      <w:tr w:rsidR="00936891">
        <w:tc>
          <w:tcPr>
            <w:tcW w:w="2808" w:type="dxa"/>
          </w:tcPr>
          <w:p w:rsidR="00936891" w:rsidRDefault="00B7469E">
            <w:pPr>
              <w:pStyle w:val="BodyText"/>
              <w:ind w:left="0"/>
            </w:pPr>
            <w:r>
              <w:t xml:space="preserve">Experience </w:t>
            </w:r>
            <w:r w:rsidR="007E55C3">
              <w:t>product with b</w:t>
            </w:r>
            <w:r w:rsidR="002A5385">
              <w:t>eautiful content</w:t>
            </w:r>
            <w:r w:rsidR="007E55C3">
              <w:t>s</w:t>
            </w:r>
            <w:r w:rsidR="002A5385">
              <w:t xml:space="preserve"> and ease of use</w:t>
            </w:r>
          </w:p>
        </w:tc>
        <w:tc>
          <w:tcPr>
            <w:tcW w:w="900" w:type="dxa"/>
          </w:tcPr>
          <w:p w:rsidR="00936891" w:rsidRDefault="004811DA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350" w:type="dxa"/>
          </w:tcPr>
          <w:p w:rsidR="00936891" w:rsidRDefault="00074978">
            <w:pPr>
              <w:pStyle w:val="BodyText"/>
              <w:ind w:left="0"/>
            </w:pPr>
            <w:r>
              <w:t xml:space="preserve">Lack of UI/UX </w:t>
            </w:r>
            <w:r w:rsidR="00FA244F">
              <w:t>experience</w:t>
            </w:r>
          </w:p>
        </w:tc>
        <w:tc>
          <w:tcPr>
            <w:tcW w:w="1980" w:type="dxa"/>
            <w:gridSpan w:val="2"/>
          </w:tcPr>
          <w:p w:rsidR="00936891" w:rsidRDefault="009020E3">
            <w:pPr>
              <w:pStyle w:val="BodyText"/>
              <w:ind w:left="0"/>
            </w:pPr>
            <w:r>
              <w:t>Follow design guidelines for certain platform</w:t>
            </w:r>
          </w:p>
        </w:tc>
        <w:tc>
          <w:tcPr>
            <w:tcW w:w="2430" w:type="dxa"/>
          </w:tcPr>
          <w:p w:rsidR="00936891" w:rsidRDefault="00D75816">
            <w:pPr>
              <w:pStyle w:val="BodyText"/>
              <w:ind w:left="0"/>
            </w:pPr>
            <w:r>
              <w:t xml:space="preserve">Get better through practice and </w:t>
            </w:r>
            <w:r w:rsidR="004C520D">
              <w:t>revision.</w:t>
            </w:r>
            <w:r w:rsidR="00456EBB">
              <w:t xml:space="preserve"> Add more ‘skin’ for companion</w:t>
            </w:r>
          </w:p>
        </w:tc>
      </w:tr>
      <w:tr w:rsidR="008A404E">
        <w:tc>
          <w:tcPr>
            <w:tcW w:w="2808" w:type="dxa"/>
          </w:tcPr>
          <w:p w:rsidR="008A404E" w:rsidRDefault="00E5338F">
            <w:pPr>
              <w:pStyle w:val="BodyText"/>
              <w:ind w:left="0"/>
            </w:pPr>
            <w:r>
              <w:t>Have</w:t>
            </w:r>
            <w:r w:rsidR="008A404E">
              <w:t xml:space="preserve"> </w:t>
            </w:r>
            <w:proofErr w:type="gramStart"/>
            <w:r w:rsidR="008A404E">
              <w:t>a great experience</w:t>
            </w:r>
            <w:proofErr w:type="gramEnd"/>
            <w:r w:rsidR="008A404E">
              <w:t xml:space="preserve"> while using the application</w:t>
            </w:r>
          </w:p>
        </w:tc>
        <w:tc>
          <w:tcPr>
            <w:tcW w:w="900" w:type="dxa"/>
          </w:tcPr>
          <w:p w:rsidR="008A404E" w:rsidRDefault="00297A9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350" w:type="dxa"/>
          </w:tcPr>
          <w:p w:rsidR="008A404E" w:rsidRDefault="0007432A">
            <w:pPr>
              <w:pStyle w:val="BodyText"/>
              <w:ind w:left="0"/>
            </w:pPr>
            <w:r>
              <w:t>Hard to satisfy large group of users</w:t>
            </w:r>
          </w:p>
        </w:tc>
        <w:tc>
          <w:tcPr>
            <w:tcW w:w="1980" w:type="dxa"/>
            <w:gridSpan w:val="2"/>
          </w:tcPr>
          <w:p w:rsidR="008A404E" w:rsidRDefault="00986743">
            <w:pPr>
              <w:pStyle w:val="BodyText"/>
              <w:ind w:left="0"/>
            </w:pPr>
            <w:r>
              <w:t xml:space="preserve">Try to </w:t>
            </w:r>
            <w:r w:rsidR="00064F33">
              <w:t xml:space="preserve">add features </w:t>
            </w:r>
            <w:r>
              <w:t xml:space="preserve">target the most general </w:t>
            </w:r>
            <w:r w:rsidR="00BF5815">
              <w:t>user group</w:t>
            </w:r>
          </w:p>
        </w:tc>
        <w:tc>
          <w:tcPr>
            <w:tcW w:w="2430" w:type="dxa"/>
          </w:tcPr>
          <w:p w:rsidR="008A404E" w:rsidRDefault="00E7220F" w:rsidP="00E7220F">
            <w:pPr>
              <w:pStyle w:val="BodyText"/>
              <w:tabs>
                <w:tab w:val="center" w:pos="1107"/>
              </w:tabs>
              <w:ind w:left="0"/>
            </w:pPr>
            <w:r>
              <w:t>Add more features for different user group</w:t>
            </w:r>
          </w:p>
        </w:tc>
      </w:tr>
      <w:tr w:rsidR="00297A97">
        <w:tc>
          <w:tcPr>
            <w:tcW w:w="2808" w:type="dxa"/>
          </w:tcPr>
          <w:p w:rsidR="00297A97" w:rsidRDefault="00297A97">
            <w:pPr>
              <w:pStyle w:val="BodyText"/>
              <w:ind w:left="0"/>
            </w:pPr>
            <w:r>
              <w:lastRenderedPageBreak/>
              <w:t>Sharing achievement, invite friend and create a community</w:t>
            </w:r>
          </w:p>
        </w:tc>
        <w:tc>
          <w:tcPr>
            <w:tcW w:w="900" w:type="dxa"/>
          </w:tcPr>
          <w:p w:rsidR="00297A97" w:rsidRDefault="00297A9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350" w:type="dxa"/>
          </w:tcPr>
          <w:p w:rsidR="00297A97" w:rsidRDefault="00917FD2">
            <w:pPr>
              <w:pStyle w:val="BodyText"/>
              <w:ind w:left="0"/>
            </w:pPr>
            <w:r>
              <w:t>Lack of user interest and engagement</w:t>
            </w:r>
          </w:p>
        </w:tc>
        <w:tc>
          <w:tcPr>
            <w:tcW w:w="1980" w:type="dxa"/>
            <w:gridSpan w:val="2"/>
          </w:tcPr>
          <w:p w:rsidR="00297A97" w:rsidRDefault="00054834">
            <w:pPr>
              <w:pStyle w:val="BodyText"/>
              <w:ind w:left="0"/>
            </w:pPr>
            <w:r>
              <w:t>Make game more attractive</w:t>
            </w:r>
          </w:p>
        </w:tc>
        <w:tc>
          <w:tcPr>
            <w:tcW w:w="2430" w:type="dxa"/>
          </w:tcPr>
          <w:p w:rsidR="00297A97" w:rsidRDefault="004E6CF9">
            <w:pPr>
              <w:pStyle w:val="BodyText"/>
              <w:ind w:left="0"/>
            </w:pPr>
            <w:r>
              <w:t>None</w:t>
            </w:r>
          </w:p>
        </w:tc>
      </w:tr>
    </w:tbl>
    <w:p w:rsidR="00F81399" w:rsidRDefault="00F81399">
      <w:pPr>
        <w:pStyle w:val="BodyText"/>
      </w:pPr>
    </w:p>
    <w:p w:rsidR="00F81399" w:rsidRDefault="000439F1">
      <w:pPr>
        <w:pStyle w:val="Heading2"/>
      </w:pPr>
      <w:bookmarkStart w:id="41" w:name="_Toc452813589"/>
      <w:bookmarkStart w:id="42" w:name="_Toc512930914"/>
      <w:bookmarkStart w:id="43" w:name="_Toc524313343"/>
      <w:r>
        <w:t>Alternatives and Competition</w:t>
      </w:r>
      <w:bookmarkEnd w:id="41"/>
      <w:bookmarkEnd w:id="42"/>
      <w:bookmarkEnd w:id="43"/>
    </w:p>
    <w:p w:rsidR="00EF230C" w:rsidRDefault="00255880" w:rsidP="002C192C">
      <w:pPr>
        <w:pStyle w:val="BodyText"/>
      </w:pPr>
      <w:r>
        <w:t xml:space="preserve">It is observable that </w:t>
      </w:r>
      <w:r w:rsidR="00102F40">
        <w:t xml:space="preserve">there exist many </w:t>
      </w:r>
      <w:r w:rsidR="00193FCC">
        <w:t>pr</w:t>
      </w:r>
      <w:r w:rsidR="009856B6">
        <w:t>oducts for</w:t>
      </w:r>
      <w:r w:rsidR="00102F40">
        <w:t xml:space="preserve"> </w:t>
      </w:r>
      <w:r w:rsidR="00C9433C">
        <w:t xml:space="preserve">monitoring </w:t>
      </w:r>
      <w:r w:rsidR="00FC32E1">
        <w:t xml:space="preserve">and revising the running activity. </w:t>
      </w:r>
      <w:r w:rsidR="00840F9A">
        <w:t xml:space="preserve">Some popular applications include </w:t>
      </w:r>
      <w:proofErr w:type="spellStart"/>
      <w:r w:rsidR="00840F9A">
        <w:t>Runtastic</w:t>
      </w:r>
      <w:proofErr w:type="spellEnd"/>
      <w:r w:rsidR="00840F9A">
        <w:t>, Samsung Health and a series of Fitbit product</w:t>
      </w:r>
      <w:r w:rsidR="00193FCC">
        <w:t>.</w:t>
      </w:r>
    </w:p>
    <w:p w:rsidR="003B1940" w:rsidRDefault="00C61B36" w:rsidP="002C192C">
      <w:pPr>
        <w:pStyle w:val="BodyText"/>
      </w:pPr>
      <w:proofErr w:type="spellStart"/>
      <w:r>
        <w:t>Runtastic</w:t>
      </w:r>
      <w:proofErr w:type="spellEnd"/>
      <w:r>
        <w:t xml:space="preserve"> features </w:t>
      </w:r>
      <w:r w:rsidR="00B40858">
        <w:t xml:space="preserve">GPS and keeping track of routing, </w:t>
      </w:r>
      <w:r w:rsidR="00EF230C">
        <w:t>as well as revising and</w:t>
      </w:r>
      <w:r w:rsidR="00142727">
        <w:t xml:space="preserve"> seeing the progress of runner, which are incredible features. However, the usage of GPS </w:t>
      </w:r>
      <w:r w:rsidR="000B0B08">
        <w:t xml:space="preserve">is bottlenecking </w:t>
      </w:r>
      <w:r w:rsidR="00165C7E">
        <w:t xml:space="preserve">the smartphone’s </w:t>
      </w:r>
      <w:r w:rsidR="003B570A">
        <w:t xml:space="preserve">battery wait time and </w:t>
      </w:r>
      <w:r w:rsidR="002256B5">
        <w:t>ma</w:t>
      </w:r>
      <w:r w:rsidR="00EB4004">
        <w:t>ny features are quite overkill.</w:t>
      </w:r>
      <w:r w:rsidR="00315E4A">
        <w:t xml:space="preserve"> One more thing is that this application seems not to interest </w:t>
      </w:r>
      <w:r w:rsidR="00567B65">
        <w:t xml:space="preserve">children or people at the lazier side of society. </w:t>
      </w:r>
    </w:p>
    <w:p w:rsidR="00F254F0" w:rsidRDefault="00F254F0" w:rsidP="002C192C">
      <w:pPr>
        <w:pStyle w:val="BodyText"/>
      </w:pPr>
      <w:r>
        <w:t>On the other end of the</w:t>
      </w:r>
      <w:r w:rsidR="00FB19BE">
        <w:t xml:space="preserve"> spectrum, </w:t>
      </w:r>
      <w:r w:rsidR="00C65796">
        <w:t xml:space="preserve">games like Talking Tom Cat, or old-time super start Pet Society </w:t>
      </w:r>
      <w:r w:rsidR="00D17061">
        <w:t xml:space="preserve">gain a lot of attention from young people. </w:t>
      </w:r>
      <w:r w:rsidR="00C513B9">
        <w:t xml:space="preserve">However, </w:t>
      </w:r>
      <w:r w:rsidR="005B77F6">
        <w:t xml:space="preserve">the in-game activity did not promote </w:t>
      </w:r>
      <w:r w:rsidR="00CD5956">
        <w:t xml:space="preserve">real life physical activity, which in turns </w:t>
      </w:r>
      <w:r w:rsidR="00BE3582">
        <w:t xml:space="preserve">make </w:t>
      </w:r>
      <w:r w:rsidR="00553A7F">
        <w:t>children or people stouter over time.</w:t>
      </w:r>
    </w:p>
    <w:p w:rsidR="00897980" w:rsidRPr="002C192C" w:rsidRDefault="0070720A" w:rsidP="002C192C">
      <w:pPr>
        <w:pStyle w:val="BodyText"/>
      </w:pPr>
      <w:r>
        <w:t xml:space="preserve">To our perception, the above competitors have not delivered the complete solution. </w:t>
      </w:r>
    </w:p>
    <w:p w:rsidR="00F81399" w:rsidRDefault="000439F1">
      <w:pPr>
        <w:pStyle w:val="Heading1"/>
      </w:pPr>
      <w:bookmarkStart w:id="44" w:name="_Toc436203402"/>
      <w:bookmarkStart w:id="45" w:name="_Toc452813596"/>
      <w:bookmarkStart w:id="46" w:name="_Toc512930918"/>
      <w:bookmarkStart w:id="47" w:name="_Toc524313347"/>
      <w:bookmarkEnd w:id="23"/>
      <w:r>
        <w:t>Product Features</w:t>
      </w:r>
      <w:bookmarkEnd w:id="44"/>
      <w:bookmarkEnd w:id="45"/>
      <w:bookmarkEnd w:id="46"/>
      <w:bookmarkEnd w:id="47"/>
    </w:p>
    <w:p w:rsidR="00712ACB" w:rsidRDefault="00712ACB">
      <w:pPr>
        <w:pStyle w:val="InfoBlue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440"/>
        <w:gridCol w:w="4200"/>
        <w:gridCol w:w="2208"/>
      </w:tblGrid>
      <w:tr w:rsidR="00712ACB" w:rsidRPr="00712ACB" w:rsidTr="00712ACB">
        <w:tc>
          <w:tcPr>
            <w:tcW w:w="10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No.</w:t>
            </w:r>
          </w:p>
        </w:tc>
        <w:tc>
          <w:tcPr>
            <w:tcW w:w="1440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Feature</w:t>
            </w:r>
          </w:p>
        </w:tc>
        <w:tc>
          <w:tcPr>
            <w:tcW w:w="4200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Description</w:t>
            </w:r>
          </w:p>
        </w:tc>
        <w:tc>
          <w:tcPr>
            <w:tcW w:w="22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Priority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B71C9D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440" w:type="dxa"/>
          </w:tcPr>
          <w:p w:rsidR="00712ACB" w:rsidRPr="00712ACB" w:rsidRDefault="000201BA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Pet illustration </w:t>
            </w:r>
          </w:p>
        </w:tc>
        <w:tc>
          <w:tcPr>
            <w:tcW w:w="4200" w:type="dxa"/>
          </w:tcPr>
          <w:p w:rsidR="00712ACB" w:rsidRDefault="000201BA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Users have a </w:t>
            </w:r>
            <w:r w:rsidR="00865787">
              <w:rPr>
                <w:i/>
                <w:color w:val="0070C0"/>
              </w:rPr>
              <w:t xml:space="preserve">cute </w:t>
            </w:r>
            <w:r>
              <w:rPr>
                <w:i/>
                <w:color w:val="0070C0"/>
              </w:rPr>
              <w:t>3D model pet design</w:t>
            </w:r>
            <w:r w:rsidR="00865787">
              <w:rPr>
                <w:i/>
                <w:color w:val="0070C0"/>
              </w:rPr>
              <w:t xml:space="preserve"> to look after by feeding them bones or milk.</w:t>
            </w:r>
          </w:p>
          <w:p w:rsidR="00291DEB" w:rsidRPr="00712AC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pet can stick out tongue and wag tail.</w:t>
            </w:r>
          </w:p>
        </w:tc>
        <w:tc>
          <w:tcPr>
            <w:tcW w:w="22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High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865787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1440" w:type="dxa"/>
          </w:tcPr>
          <w:p w:rsidR="00712ACB" w:rsidRPr="00712ACB" w:rsidRDefault="007D72E3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Motion Sensor</w:t>
            </w:r>
          </w:p>
        </w:tc>
        <w:tc>
          <w:tcPr>
            <w:tcW w:w="4200" w:type="dxa"/>
          </w:tcPr>
          <w:p w:rsidR="00712ACB" w:rsidRPr="00712ACB" w:rsidRDefault="007D72E3" w:rsidP="007D72E3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In this game, users need to complete 3 missions daily by walking or moving in a certain distance which can be detected by our system.</w:t>
            </w:r>
          </w:p>
        </w:tc>
        <w:tc>
          <w:tcPr>
            <w:tcW w:w="2208" w:type="dxa"/>
          </w:tcPr>
          <w:p w:rsidR="00712ACB" w:rsidRPr="00712ACB" w:rsidRDefault="00865787" w:rsidP="00865787">
            <w:pPr>
              <w:pStyle w:val="BodyText"/>
              <w:tabs>
                <w:tab w:val="center" w:pos="996"/>
              </w:tabs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High</w:t>
            </w:r>
            <w:r>
              <w:rPr>
                <w:i/>
                <w:color w:val="0070C0"/>
              </w:rPr>
              <w:tab/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</w:t>
            </w:r>
          </w:p>
        </w:tc>
        <w:tc>
          <w:tcPr>
            <w:tcW w:w="1440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Sharing on Facebook</w:t>
            </w:r>
          </w:p>
        </w:tc>
        <w:tc>
          <w:tcPr>
            <w:tcW w:w="4200" w:type="dxa"/>
          </w:tcPr>
          <w:p w:rsidR="00603D89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When users complete an achievement or lev</w:t>
            </w:r>
            <w:r w:rsidR="00C1775B">
              <w:rPr>
                <w:i/>
                <w:color w:val="0070C0"/>
              </w:rPr>
              <w:t>el up, a screen will be popped out for them to share on Facebook.</w:t>
            </w:r>
          </w:p>
        </w:tc>
        <w:tc>
          <w:tcPr>
            <w:tcW w:w="2208" w:type="dxa"/>
          </w:tcPr>
          <w:p w:rsidR="00712ACB" w:rsidRPr="00712ACB" w:rsidRDefault="00C63606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440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BGM/Sound</w:t>
            </w:r>
          </w:p>
        </w:tc>
        <w:tc>
          <w:tcPr>
            <w:tcW w:w="4200" w:type="dxa"/>
          </w:tcPr>
          <w:p w:rsidR="00603D89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sweet song is given on the background which users can reduce or increase the volume.</w:t>
            </w:r>
          </w:p>
        </w:tc>
        <w:tc>
          <w:tcPr>
            <w:tcW w:w="22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  <w:tr w:rsidR="00C1775B" w:rsidRPr="00712ACB" w:rsidTr="00712ACB">
        <w:tc>
          <w:tcPr>
            <w:tcW w:w="1008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</w:p>
        </w:tc>
        <w:tc>
          <w:tcPr>
            <w:tcW w:w="1440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Achievement unlocked</w:t>
            </w:r>
          </w:p>
        </w:tc>
        <w:tc>
          <w:tcPr>
            <w:tcW w:w="4200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specific special achievement will be unlocked for the users to follow up their process.</w:t>
            </w:r>
          </w:p>
        </w:tc>
        <w:tc>
          <w:tcPr>
            <w:tcW w:w="2208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High</w:t>
            </w:r>
          </w:p>
        </w:tc>
      </w:tr>
      <w:tr w:rsidR="00291DEB" w:rsidRPr="00712ACB" w:rsidTr="00712ACB">
        <w:tc>
          <w:tcPr>
            <w:tcW w:w="1008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6</w:t>
            </w:r>
          </w:p>
        </w:tc>
        <w:tc>
          <w:tcPr>
            <w:tcW w:w="1440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Special quest/ pet wishes</w:t>
            </w:r>
            <w:r w:rsidR="00E0776E">
              <w:rPr>
                <w:i/>
                <w:color w:val="0070C0"/>
              </w:rPr>
              <w:t xml:space="preserve"> which contain google map </w:t>
            </w:r>
            <w:r w:rsidR="00A5017A">
              <w:rPr>
                <w:i/>
                <w:color w:val="0070C0"/>
              </w:rPr>
              <w:t>API</w:t>
            </w:r>
          </w:p>
          <w:p w:rsidR="00E0776E" w:rsidRDefault="00E0776E" w:rsidP="00712ACB">
            <w:pPr>
              <w:pStyle w:val="BodyText"/>
              <w:ind w:left="0"/>
              <w:rPr>
                <w:i/>
                <w:color w:val="0070C0"/>
              </w:rPr>
            </w:pPr>
          </w:p>
        </w:tc>
        <w:tc>
          <w:tcPr>
            <w:tcW w:w="4200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Besides daily missions,</w:t>
            </w:r>
            <w:r w:rsidR="00BC6E4E">
              <w:rPr>
                <w:i/>
                <w:color w:val="0070C0"/>
              </w:rPr>
              <w:t xml:space="preserve"> special quest</w:t>
            </w:r>
            <w:r w:rsidR="00E0776E">
              <w:rPr>
                <w:i/>
                <w:color w:val="0070C0"/>
              </w:rPr>
              <w:t xml:space="preserve"> will be randomly appeared. For example, </w:t>
            </w:r>
            <w:r w:rsidR="00BC6E4E">
              <w:rPr>
                <w:i/>
                <w:color w:val="0070C0"/>
              </w:rPr>
              <w:t>a pet wants to be taken to a certain position on map where the users will move to this place to get rewards. Some missions require users to walk with their friends via inviting them on Facebook</w:t>
            </w:r>
            <w:r w:rsidR="00316672">
              <w:rPr>
                <w:i/>
                <w:color w:val="0070C0"/>
              </w:rPr>
              <w:t>.</w:t>
            </w:r>
          </w:p>
        </w:tc>
        <w:tc>
          <w:tcPr>
            <w:tcW w:w="2208" w:type="dxa"/>
          </w:tcPr>
          <w:p w:rsidR="00291DEB" w:rsidRDefault="00E0776E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</w:tbl>
    <w:p w:rsidR="00F81399" w:rsidRDefault="00F81399">
      <w:pPr>
        <w:pStyle w:val="InfoBlue"/>
      </w:pPr>
    </w:p>
    <w:p w:rsidR="00F81399" w:rsidRDefault="00396EAE">
      <w:pPr>
        <w:pStyle w:val="Heading1"/>
      </w:pPr>
      <w:bookmarkStart w:id="48" w:name="_Toc436203408"/>
      <w:bookmarkStart w:id="49" w:name="_Toc452813602"/>
      <w:bookmarkStart w:id="50" w:name="_Toc512930919"/>
      <w:bookmarkStart w:id="51" w:name="_Toc524313348"/>
      <w:r>
        <w:t>Non-Functional</w:t>
      </w:r>
      <w:r w:rsidR="000439F1">
        <w:t xml:space="preserve"> Requirements</w:t>
      </w:r>
      <w:bookmarkEnd w:id="48"/>
      <w:bookmarkEnd w:id="49"/>
      <w:bookmarkEnd w:id="50"/>
      <w:bookmarkEnd w:id="51"/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Applicable Standards</w:t>
      </w:r>
    </w:p>
    <w:p w:rsidR="00F224CD" w:rsidRPr="0002786E" w:rsidRDefault="00802091" w:rsidP="0002786E">
      <w:pPr>
        <w:rPr>
          <w:sz w:val="22"/>
          <w:szCs w:val="22"/>
        </w:rPr>
      </w:pPr>
      <w:r>
        <w:rPr>
          <w:sz w:val="22"/>
          <w:szCs w:val="22"/>
        </w:rPr>
        <w:t xml:space="preserve">The system must compatible with </w:t>
      </w:r>
      <w:r w:rsidR="00A01537">
        <w:rPr>
          <w:sz w:val="22"/>
          <w:szCs w:val="22"/>
        </w:rPr>
        <w:t>Android 6.0 Marshmallow API 23.0.0 or above.</w:t>
      </w:r>
    </w:p>
    <w:p w:rsidR="00A01537" w:rsidRDefault="00A01537" w:rsidP="00A01537">
      <w:pPr>
        <w:rPr>
          <w:sz w:val="22"/>
          <w:szCs w:val="22"/>
        </w:rPr>
      </w:pPr>
      <w:r>
        <w:rPr>
          <w:sz w:val="22"/>
          <w:szCs w:val="22"/>
        </w:rPr>
        <w:t>Google map API is supplemented from API 11.0.0 or above.</w:t>
      </w:r>
    </w:p>
    <w:p w:rsidR="00A01537" w:rsidRDefault="00A01537" w:rsidP="00A01537">
      <w:pPr>
        <w:rPr>
          <w:sz w:val="22"/>
          <w:szCs w:val="22"/>
        </w:rPr>
      </w:pPr>
    </w:p>
    <w:p w:rsidR="0002786E" w:rsidRPr="0002786E" w:rsidRDefault="0002786E" w:rsidP="0002786E">
      <w:pPr>
        <w:rPr>
          <w:sz w:val="22"/>
          <w:szCs w:val="22"/>
        </w:rPr>
      </w:pPr>
    </w:p>
    <w:p w:rsidR="00F224CD" w:rsidRPr="0002786E" w:rsidRDefault="00802091" w:rsidP="0002786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Platform </w:t>
      </w:r>
      <w:r w:rsidR="00F224CD" w:rsidRPr="0002786E">
        <w:rPr>
          <w:b/>
          <w:sz w:val="22"/>
          <w:szCs w:val="22"/>
        </w:rPr>
        <w:t>Requirements</w:t>
      </w:r>
    </w:p>
    <w:p w:rsidR="00802091" w:rsidRDefault="00802091" w:rsidP="0002786E">
      <w:pPr>
        <w:rPr>
          <w:sz w:val="22"/>
          <w:szCs w:val="22"/>
        </w:rPr>
      </w:pPr>
      <w:r>
        <w:rPr>
          <w:sz w:val="22"/>
          <w:szCs w:val="22"/>
        </w:rPr>
        <w:t>The sys</w:t>
      </w:r>
      <w:r w:rsidR="00264294">
        <w:rPr>
          <w:sz w:val="22"/>
          <w:szCs w:val="22"/>
        </w:rPr>
        <w:t>tem can only be used on Android devices with gyroscope and GPS.</w:t>
      </w:r>
    </w:p>
    <w:p w:rsidR="00A01537" w:rsidRDefault="00A01537" w:rsidP="0002786E">
      <w:pPr>
        <w:rPr>
          <w:sz w:val="22"/>
          <w:szCs w:val="22"/>
        </w:rPr>
      </w:pPr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Performance Requirements</w:t>
      </w:r>
    </w:p>
    <w:p w:rsidR="00802091" w:rsidRDefault="00F224CD" w:rsidP="0002786E">
      <w:pPr>
        <w:rPr>
          <w:sz w:val="22"/>
          <w:szCs w:val="22"/>
        </w:rPr>
      </w:pPr>
      <w:r w:rsidRPr="0002786E">
        <w:rPr>
          <w:sz w:val="22"/>
          <w:szCs w:val="22"/>
        </w:rPr>
        <w:t xml:space="preserve">The </w:t>
      </w:r>
      <w:r w:rsidR="00802091">
        <w:rPr>
          <w:sz w:val="22"/>
          <w:szCs w:val="22"/>
        </w:rPr>
        <w:t>game</w:t>
      </w:r>
      <w:r w:rsidRPr="0002786E">
        <w:rPr>
          <w:sz w:val="22"/>
          <w:szCs w:val="22"/>
        </w:rPr>
        <w:t xml:space="preserve"> must </w:t>
      </w:r>
      <w:r w:rsidR="00802091">
        <w:rPr>
          <w:sz w:val="22"/>
          <w:szCs w:val="22"/>
        </w:rPr>
        <w:t xml:space="preserve">smoothly illustrate the animation of pet </w:t>
      </w:r>
      <w:r w:rsidR="00EF6C80">
        <w:rPr>
          <w:sz w:val="22"/>
          <w:szCs w:val="22"/>
        </w:rPr>
        <w:t>at</w:t>
      </w:r>
      <w:r w:rsidR="00802091">
        <w:rPr>
          <w:sz w:val="22"/>
          <w:szCs w:val="22"/>
        </w:rPr>
        <w:t xml:space="preserve"> </w:t>
      </w:r>
      <w:r w:rsidR="00EF6C80">
        <w:rPr>
          <w:sz w:val="22"/>
          <w:szCs w:val="22"/>
        </w:rPr>
        <w:t>30fps or more.</w:t>
      </w:r>
    </w:p>
    <w:p w:rsidR="00F224CD" w:rsidRDefault="00F224CD" w:rsidP="0002786E">
      <w:pPr>
        <w:rPr>
          <w:sz w:val="22"/>
          <w:szCs w:val="22"/>
        </w:rPr>
      </w:pPr>
      <w:r w:rsidRPr="0002786E">
        <w:rPr>
          <w:sz w:val="22"/>
          <w:szCs w:val="22"/>
        </w:rPr>
        <w:t>The system must be abl</w:t>
      </w:r>
      <w:r w:rsidR="00802091">
        <w:rPr>
          <w:sz w:val="22"/>
          <w:szCs w:val="22"/>
        </w:rPr>
        <w:t xml:space="preserve">e </w:t>
      </w:r>
      <w:r w:rsidR="00A01537">
        <w:rPr>
          <w:sz w:val="22"/>
          <w:szCs w:val="22"/>
        </w:rPr>
        <w:t xml:space="preserve">to load all the data from below </w:t>
      </w:r>
      <w:r w:rsidR="00EF6C80">
        <w:rPr>
          <w:sz w:val="22"/>
          <w:szCs w:val="22"/>
        </w:rPr>
        <w:t>20</w:t>
      </w:r>
      <w:r w:rsidR="00A01537">
        <w:rPr>
          <w:sz w:val="22"/>
          <w:szCs w:val="22"/>
        </w:rPr>
        <w:t xml:space="preserve"> seconds.</w:t>
      </w:r>
      <w:r w:rsidR="00264294">
        <w:rPr>
          <w:sz w:val="22"/>
          <w:szCs w:val="22"/>
        </w:rPr>
        <w:tab/>
      </w:r>
    </w:p>
    <w:p w:rsidR="00264294" w:rsidRDefault="00A01537" w:rsidP="0002786E">
      <w:pPr>
        <w:rPr>
          <w:sz w:val="22"/>
          <w:szCs w:val="22"/>
        </w:rPr>
      </w:pPr>
      <w:r>
        <w:rPr>
          <w:sz w:val="22"/>
          <w:szCs w:val="22"/>
        </w:rPr>
        <w:t>The delaying time when measuring distance or counting steps must below 10 seconds.</w:t>
      </w:r>
    </w:p>
    <w:p w:rsidR="00A01537" w:rsidRPr="0002786E" w:rsidRDefault="00A01537" w:rsidP="0002786E">
      <w:pPr>
        <w:rPr>
          <w:sz w:val="22"/>
          <w:szCs w:val="22"/>
        </w:rPr>
      </w:pPr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Environmental Requirements</w:t>
      </w:r>
    </w:p>
    <w:p w:rsidR="00F224CD" w:rsidRDefault="00264294" w:rsidP="0002786E">
      <w:pPr>
        <w:rPr>
          <w:sz w:val="22"/>
          <w:szCs w:val="22"/>
        </w:rPr>
      </w:pPr>
      <w:bookmarkStart w:id="52" w:name="Documentation_Requirements"/>
      <w:bookmarkEnd w:id="52"/>
      <w:r>
        <w:rPr>
          <w:sz w:val="22"/>
          <w:szCs w:val="22"/>
        </w:rPr>
        <w:t>The system shall be used out-door since some missions need to use GPS.</w:t>
      </w:r>
    </w:p>
    <w:p w:rsidR="00264294" w:rsidRPr="0002786E" w:rsidRDefault="00264294" w:rsidP="0002786E">
      <w:pPr>
        <w:rPr>
          <w:sz w:val="22"/>
          <w:szCs w:val="22"/>
        </w:rPr>
      </w:pPr>
    </w:p>
    <w:sectPr w:rsidR="00264294" w:rsidRPr="0002786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416" w:rsidRDefault="00632416">
      <w:pPr>
        <w:spacing w:line="240" w:lineRule="auto"/>
      </w:pPr>
      <w:r>
        <w:separator/>
      </w:r>
    </w:p>
  </w:endnote>
  <w:endnote w:type="continuationSeparator" w:id="0">
    <w:p w:rsidR="00632416" w:rsidRDefault="00632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 w:rsidP="0006309C">
          <w:pPr>
            <w:jc w:val="center"/>
          </w:pPr>
          <w:r>
            <w:sym w:font="Symbol" w:char="F0D3"/>
          </w:r>
          <w:r w:rsidR="00632416">
            <w:fldChar w:fldCharType="begin"/>
          </w:r>
          <w:r w:rsidR="00632416">
            <w:instrText xml:space="preserve"> DOCPROPERTY "Company"  \* MERGEFORMAT </w:instrText>
          </w:r>
          <w:r w:rsidR="00632416">
            <w:fldChar w:fldCharType="separate"/>
          </w:r>
          <w:r w:rsidR="00A240EE">
            <w:t>&lt;</w:t>
          </w:r>
          <w:r w:rsidR="0006309C">
            <w:t>Team</w:t>
          </w:r>
          <w:r w:rsidR="00A240EE">
            <w:t xml:space="preserve"> Name&gt;</w:t>
          </w:r>
          <w:r w:rsidR="0063241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57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B571C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416" w:rsidRDefault="00632416">
      <w:pPr>
        <w:spacing w:line="240" w:lineRule="auto"/>
      </w:pPr>
      <w:r>
        <w:separator/>
      </w:r>
    </w:p>
  </w:footnote>
  <w:footnote w:type="continuationSeparator" w:id="0">
    <w:p w:rsidR="00632416" w:rsidRDefault="006324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99" w:rsidRDefault="00F81399">
    <w:pPr>
      <w:rPr>
        <w:sz w:val="24"/>
      </w:rPr>
    </w:pPr>
  </w:p>
  <w:p w:rsidR="00F81399" w:rsidRDefault="00F81399">
    <w:pPr>
      <w:pBdr>
        <w:top w:val="single" w:sz="6" w:space="1" w:color="auto"/>
      </w:pBdr>
      <w:rPr>
        <w:sz w:val="24"/>
      </w:rPr>
    </w:pPr>
  </w:p>
  <w:p w:rsidR="00F81399" w:rsidRDefault="000439F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240EE"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:rsidR="00F81399" w:rsidRDefault="00F81399">
    <w:pPr>
      <w:pBdr>
        <w:bottom w:val="single" w:sz="6" w:space="1" w:color="auto"/>
      </w:pBdr>
      <w:jc w:val="right"/>
      <w:rPr>
        <w:sz w:val="24"/>
      </w:rPr>
    </w:pPr>
  </w:p>
  <w:p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>
      <w:tc>
        <w:tcPr>
          <w:tcW w:w="6379" w:type="dxa"/>
        </w:tcPr>
        <w:p w:rsidR="00F81399" w:rsidRDefault="000439F1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A240EE" w:rsidRPr="00A240EE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F81399" w:rsidRDefault="000439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81399">
      <w:tc>
        <w:tcPr>
          <w:tcW w:w="6379" w:type="dxa"/>
        </w:tcPr>
        <w:p w:rsidR="00F81399" w:rsidRDefault="00632416" w:rsidP="00B243D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240EE">
            <w:t xml:space="preserve">Vision </w:t>
          </w:r>
          <w:r w:rsidR="00B243D1">
            <w:t>Document</w:t>
          </w:r>
          <w:r>
            <w:fldChar w:fldCharType="end"/>
          </w:r>
        </w:p>
      </w:tc>
      <w:tc>
        <w:tcPr>
          <w:tcW w:w="3179" w:type="dxa"/>
        </w:tcPr>
        <w:p w:rsidR="00F81399" w:rsidRDefault="000439F1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F81399">
      <w:tc>
        <w:tcPr>
          <w:tcW w:w="9558" w:type="dxa"/>
          <w:gridSpan w:val="2"/>
        </w:tcPr>
        <w:p w:rsidR="00F81399" w:rsidRDefault="000439F1">
          <w:r>
            <w:t>&lt;document identifier&gt;</w:t>
          </w:r>
        </w:p>
      </w:tc>
    </w:tr>
  </w:tbl>
  <w:p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315F"/>
    <w:multiLevelType w:val="hybridMultilevel"/>
    <w:tmpl w:val="28046474"/>
    <w:lvl w:ilvl="0" w:tplc="83303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793F24"/>
    <w:multiLevelType w:val="hybridMultilevel"/>
    <w:tmpl w:val="69344E08"/>
    <w:lvl w:ilvl="0" w:tplc="B7B6684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093981"/>
    <w:multiLevelType w:val="hybridMultilevel"/>
    <w:tmpl w:val="27F2F786"/>
    <w:lvl w:ilvl="0" w:tplc="62E67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5040DE"/>
    <w:multiLevelType w:val="hybridMultilevel"/>
    <w:tmpl w:val="B9FC6E2C"/>
    <w:lvl w:ilvl="0" w:tplc="D06E92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0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8"/>
  </w:num>
  <w:num w:numId="13">
    <w:abstractNumId w:val="16"/>
  </w:num>
  <w:num w:numId="14">
    <w:abstractNumId w:val="28"/>
  </w:num>
  <w:num w:numId="15">
    <w:abstractNumId w:val="15"/>
  </w:num>
  <w:num w:numId="16">
    <w:abstractNumId w:val="7"/>
  </w:num>
  <w:num w:numId="17">
    <w:abstractNumId w:val="27"/>
  </w:num>
  <w:num w:numId="18">
    <w:abstractNumId w:val="21"/>
  </w:num>
  <w:num w:numId="19">
    <w:abstractNumId w:val="9"/>
  </w:num>
  <w:num w:numId="20">
    <w:abstractNumId w:val="20"/>
  </w:num>
  <w:num w:numId="21">
    <w:abstractNumId w:val="13"/>
  </w:num>
  <w:num w:numId="22">
    <w:abstractNumId w:val="26"/>
  </w:num>
  <w:num w:numId="23">
    <w:abstractNumId w:val="12"/>
  </w:num>
  <w:num w:numId="24">
    <w:abstractNumId w:val="11"/>
  </w:num>
  <w:num w:numId="25">
    <w:abstractNumId w:val="10"/>
  </w:num>
  <w:num w:numId="26">
    <w:abstractNumId w:val="24"/>
  </w:num>
  <w:num w:numId="27">
    <w:abstractNumId w:val="25"/>
  </w:num>
  <w:num w:numId="28">
    <w:abstractNumId w:val="31"/>
  </w:num>
  <w:num w:numId="29">
    <w:abstractNumId w:val="19"/>
  </w:num>
  <w:num w:numId="30">
    <w:abstractNumId w:val="14"/>
  </w:num>
  <w:num w:numId="31">
    <w:abstractNumId w:val="4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EE"/>
    <w:rsid w:val="00003E3E"/>
    <w:rsid w:val="000201BA"/>
    <w:rsid w:val="00022243"/>
    <w:rsid w:val="0002786E"/>
    <w:rsid w:val="0003282B"/>
    <w:rsid w:val="00037199"/>
    <w:rsid w:val="000439F1"/>
    <w:rsid w:val="00054834"/>
    <w:rsid w:val="000554A9"/>
    <w:rsid w:val="0006309C"/>
    <w:rsid w:val="00064F33"/>
    <w:rsid w:val="00071727"/>
    <w:rsid w:val="00071E73"/>
    <w:rsid w:val="00072B83"/>
    <w:rsid w:val="0007432A"/>
    <w:rsid w:val="00074978"/>
    <w:rsid w:val="0009140A"/>
    <w:rsid w:val="000962BB"/>
    <w:rsid w:val="000A0E17"/>
    <w:rsid w:val="000A1D2D"/>
    <w:rsid w:val="000A6561"/>
    <w:rsid w:val="000B0B08"/>
    <w:rsid w:val="000B1597"/>
    <w:rsid w:val="000E2418"/>
    <w:rsid w:val="000F4437"/>
    <w:rsid w:val="000F71BB"/>
    <w:rsid w:val="00101664"/>
    <w:rsid w:val="0010243B"/>
    <w:rsid w:val="0010277F"/>
    <w:rsid w:val="00102F40"/>
    <w:rsid w:val="001168EE"/>
    <w:rsid w:val="00117A4D"/>
    <w:rsid w:val="001343AA"/>
    <w:rsid w:val="00142727"/>
    <w:rsid w:val="001444BA"/>
    <w:rsid w:val="00157846"/>
    <w:rsid w:val="00165C7E"/>
    <w:rsid w:val="00174802"/>
    <w:rsid w:val="001831AF"/>
    <w:rsid w:val="00184493"/>
    <w:rsid w:val="00187FFC"/>
    <w:rsid w:val="00193FCC"/>
    <w:rsid w:val="001A53C3"/>
    <w:rsid w:val="001A6B9C"/>
    <w:rsid w:val="001E1E26"/>
    <w:rsid w:val="002256B5"/>
    <w:rsid w:val="00241771"/>
    <w:rsid w:val="00255880"/>
    <w:rsid w:val="00264294"/>
    <w:rsid w:val="002769D3"/>
    <w:rsid w:val="00291DEB"/>
    <w:rsid w:val="00297A97"/>
    <w:rsid w:val="002A5385"/>
    <w:rsid w:val="002B7A79"/>
    <w:rsid w:val="002C192C"/>
    <w:rsid w:val="002C555B"/>
    <w:rsid w:val="002D2EB2"/>
    <w:rsid w:val="002E40E2"/>
    <w:rsid w:val="0030161A"/>
    <w:rsid w:val="00307514"/>
    <w:rsid w:val="00315E4A"/>
    <w:rsid w:val="00316672"/>
    <w:rsid w:val="00316C87"/>
    <w:rsid w:val="00323871"/>
    <w:rsid w:val="00324E83"/>
    <w:rsid w:val="003363C8"/>
    <w:rsid w:val="003576A4"/>
    <w:rsid w:val="00363B0A"/>
    <w:rsid w:val="0038214E"/>
    <w:rsid w:val="00390549"/>
    <w:rsid w:val="00396EAE"/>
    <w:rsid w:val="003B1940"/>
    <w:rsid w:val="003B5611"/>
    <w:rsid w:val="003B570A"/>
    <w:rsid w:val="003C2287"/>
    <w:rsid w:val="003C27EB"/>
    <w:rsid w:val="003D116F"/>
    <w:rsid w:val="003D5101"/>
    <w:rsid w:val="003F5069"/>
    <w:rsid w:val="003F7AB9"/>
    <w:rsid w:val="004030C6"/>
    <w:rsid w:val="00406F5E"/>
    <w:rsid w:val="004117B6"/>
    <w:rsid w:val="004348B9"/>
    <w:rsid w:val="004426EC"/>
    <w:rsid w:val="00442C74"/>
    <w:rsid w:val="00456EBB"/>
    <w:rsid w:val="00472EBB"/>
    <w:rsid w:val="00473297"/>
    <w:rsid w:val="00474D65"/>
    <w:rsid w:val="004811DA"/>
    <w:rsid w:val="004A286D"/>
    <w:rsid w:val="004C520D"/>
    <w:rsid w:val="004D14EA"/>
    <w:rsid w:val="004E4AC8"/>
    <w:rsid w:val="004E6CF9"/>
    <w:rsid w:val="00503A23"/>
    <w:rsid w:val="00527F74"/>
    <w:rsid w:val="00551AD0"/>
    <w:rsid w:val="00553A7F"/>
    <w:rsid w:val="00555940"/>
    <w:rsid w:val="00567B65"/>
    <w:rsid w:val="00577E0B"/>
    <w:rsid w:val="005929D3"/>
    <w:rsid w:val="00594C37"/>
    <w:rsid w:val="00596D40"/>
    <w:rsid w:val="005A163D"/>
    <w:rsid w:val="005A4698"/>
    <w:rsid w:val="005A5D97"/>
    <w:rsid w:val="005B77F6"/>
    <w:rsid w:val="005C3A24"/>
    <w:rsid w:val="005E1171"/>
    <w:rsid w:val="005F26CB"/>
    <w:rsid w:val="00603D89"/>
    <w:rsid w:val="00632416"/>
    <w:rsid w:val="0063667B"/>
    <w:rsid w:val="00643084"/>
    <w:rsid w:val="006522C0"/>
    <w:rsid w:val="0065650E"/>
    <w:rsid w:val="00664653"/>
    <w:rsid w:val="00664DEA"/>
    <w:rsid w:val="006661D1"/>
    <w:rsid w:val="00666462"/>
    <w:rsid w:val="0067593B"/>
    <w:rsid w:val="00692579"/>
    <w:rsid w:val="006A1FAF"/>
    <w:rsid w:val="006A43A9"/>
    <w:rsid w:val="006B6F98"/>
    <w:rsid w:val="00701AE8"/>
    <w:rsid w:val="0070720A"/>
    <w:rsid w:val="00707492"/>
    <w:rsid w:val="00712ACB"/>
    <w:rsid w:val="00716D8A"/>
    <w:rsid w:val="00717272"/>
    <w:rsid w:val="00724EA9"/>
    <w:rsid w:val="00732535"/>
    <w:rsid w:val="00752BA2"/>
    <w:rsid w:val="0076000F"/>
    <w:rsid w:val="00765169"/>
    <w:rsid w:val="0076678F"/>
    <w:rsid w:val="007C16BE"/>
    <w:rsid w:val="007D72E3"/>
    <w:rsid w:val="007D7A60"/>
    <w:rsid w:val="007E55C3"/>
    <w:rsid w:val="007F4BA9"/>
    <w:rsid w:val="007F5DC5"/>
    <w:rsid w:val="00802091"/>
    <w:rsid w:val="00802776"/>
    <w:rsid w:val="0081158D"/>
    <w:rsid w:val="00812735"/>
    <w:rsid w:val="00825711"/>
    <w:rsid w:val="00830F98"/>
    <w:rsid w:val="00840F9A"/>
    <w:rsid w:val="00853FF0"/>
    <w:rsid w:val="00862D84"/>
    <w:rsid w:val="00865787"/>
    <w:rsid w:val="00867420"/>
    <w:rsid w:val="00874D35"/>
    <w:rsid w:val="00897980"/>
    <w:rsid w:val="008A404E"/>
    <w:rsid w:val="008A49EC"/>
    <w:rsid w:val="008B099F"/>
    <w:rsid w:val="008D0628"/>
    <w:rsid w:val="008D4BC6"/>
    <w:rsid w:val="008E58A0"/>
    <w:rsid w:val="008E7F76"/>
    <w:rsid w:val="0090130B"/>
    <w:rsid w:val="009020E3"/>
    <w:rsid w:val="00916188"/>
    <w:rsid w:val="00917FD2"/>
    <w:rsid w:val="00920DB9"/>
    <w:rsid w:val="00921D33"/>
    <w:rsid w:val="00922E8D"/>
    <w:rsid w:val="009328BF"/>
    <w:rsid w:val="00936891"/>
    <w:rsid w:val="009418FA"/>
    <w:rsid w:val="00946279"/>
    <w:rsid w:val="00952D59"/>
    <w:rsid w:val="009530D1"/>
    <w:rsid w:val="00955E03"/>
    <w:rsid w:val="0096284B"/>
    <w:rsid w:val="00971317"/>
    <w:rsid w:val="0098267E"/>
    <w:rsid w:val="0098535E"/>
    <w:rsid w:val="009856B6"/>
    <w:rsid w:val="00986743"/>
    <w:rsid w:val="00997DFE"/>
    <w:rsid w:val="009A26BF"/>
    <w:rsid w:val="009B6991"/>
    <w:rsid w:val="009D0F96"/>
    <w:rsid w:val="009D15B2"/>
    <w:rsid w:val="009E0975"/>
    <w:rsid w:val="009E1015"/>
    <w:rsid w:val="00A01537"/>
    <w:rsid w:val="00A240EE"/>
    <w:rsid w:val="00A451BC"/>
    <w:rsid w:val="00A463B3"/>
    <w:rsid w:val="00A47129"/>
    <w:rsid w:val="00A5017A"/>
    <w:rsid w:val="00A52D1D"/>
    <w:rsid w:val="00A566A8"/>
    <w:rsid w:val="00A604D9"/>
    <w:rsid w:val="00A63513"/>
    <w:rsid w:val="00A64666"/>
    <w:rsid w:val="00A653F3"/>
    <w:rsid w:val="00A91196"/>
    <w:rsid w:val="00A925DC"/>
    <w:rsid w:val="00A959A2"/>
    <w:rsid w:val="00A95F27"/>
    <w:rsid w:val="00AA3C6C"/>
    <w:rsid w:val="00AA6031"/>
    <w:rsid w:val="00AB571C"/>
    <w:rsid w:val="00AC0F0B"/>
    <w:rsid w:val="00AC1F55"/>
    <w:rsid w:val="00AC3F2E"/>
    <w:rsid w:val="00AC55B8"/>
    <w:rsid w:val="00AD1888"/>
    <w:rsid w:val="00AD2383"/>
    <w:rsid w:val="00AF1E28"/>
    <w:rsid w:val="00B035C2"/>
    <w:rsid w:val="00B243D1"/>
    <w:rsid w:val="00B36F1F"/>
    <w:rsid w:val="00B40858"/>
    <w:rsid w:val="00B4175A"/>
    <w:rsid w:val="00B47F4B"/>
    <w:rsid w:val="00B50DCB"/>
    <w:rsid w:val="00B5340F"/>
    <w:rsid w:val="00B71C9D"/>
    <w:rsid w:val="00B7469E"/>
    <w:rsid w:val="00B774BA"/>
    <w:rsid w:val="00BC6E4E"/>
    <w:rsid w:val="00BD3C8D"/>
    <w:rsid w:val="00BE3582"/>
    <w:rsid w:val="00BF0A2C"/>
    <w:rsid w:val="00BF5815"/>
    <w:rsid w:val="00BF7BB5"/>
    <w:rsid w:val="00C1775B"/>
    <w:rsid w:val="00C33C31"/>
    <w:rsid w:val="00C513B9"/>
    <w:rsid w:val="00C61B36"/>
    <w:rsid w:val="00C63606"/>
    <w:rsid w:val="00C63A06"/>
    <w:rsid w:val="00C65796"/>
    <w:rsid w:val="00C75A88"/>
    <w:rsid w:val="00C837CC"/>
    <w:rsid w:val="00C9402C"/>
    <w:rsid w:val="00C9433C"/>
    <w:rsid w:val="00C95694"/>
    <w:rsid w:val="00CA58EA"/>
    <w:rsid w:val="00CC01F5"/>
    <w:rsid w:val="00CD0F85"/>
    <w:rsid w:val="00CD4B2F"/>
    <w:rsid w:val="00CD5956"/>
    <w:rsid w:val="00D17061"/>
    <w:rsid w:val="00D33D64"/>
    <w:rsid w:val="00D34A66"/>
    <w:rsid w:val="00D36A09"/>
    <w:rsid w:val="00D40A29"/>
    <w:rsid w:val="00D468A9"/>
    <w:rsid w:val="00D650D4"/>
    <w:rsid w:val="00D75816"/>
    <w:rsid w:val="00D8039A"/>
    <w:rsid w:val="00D81280"/>
    <w:rsid w:val="00D95E6C"/>
    <w:rsid w:val="00DB0C07"/>
    <w:rsid w:val="00DD636C"/>
    <w:rsid w:val="00DE26BF"/>
    <w:rsid w:val="00DF07F2"/>
    <w:rsid w:val="00DF652F"/>
    <w:rsid w:val="00E0776E"/>
    <w:rsid w:val="00E26047"/>
    <w:rsid w:val="00E35B80"/>
    <w:rsid w:val="00E5338F"/>
    <w:rsid w:val="00E71F4D"/>
    <w:rsid w:val="00E7220F"/>
    <w:rsid w:val="00E7626F"/>
    <w:rsid w:val="00E82A8E"/>
    <w:rsid w:val="00E94330"/>
    <w:rsid w:val="00E9497F"/>
    <w:rsid w:val="00EB4004"/>
    <w:rsid w:val="00EC0AF3"/>
    <w:rsid w:val="00EC224D"/>
    <w:rsid w:val="00EC2462"/>
    <w:rsid w:val="00EE1004"/>
    <w:rsid w:val="00EE38EE"/>
    <w:rsid w:val="00EF230C"/>
    <w:rsid w:val="00EF27DF"/>
    <w:rsid w:val="00EF6C80"/>
    <w:rsid w:val="00F006D9"/>
    <w:rsid w:val="00F014F7"/>
    <w:rsid w:val="00F121A3"/>
    <w:rsid w:val="00F13863"/>
    <w:rsid w:val="00F15540"/>
    <w:rsid w:val="00F224CD"/>
    <w:rsid w:val="00F254F0"/>
    <w:rsid w:val="00F5250E"/>
    <w:rsid w:val="00F81399"/>
    <w:rsid w:val="00F85868"/>
    <w:rsid w:val="00F85E3A"/>
    <w:rsid w:val="00F86861"/>
    <w:rsid w:val="00F95A58"/>
    <w:rsid w:val="00FA244F"/>
    <w:rsid w:val="00FA4622"/>
    <w:rsid w:val="00FA75F7"/>
    <w:rsid w:val="00FB19BE"/>
    <w:rsid w:val="00FB2061"/>
    <w:rsid w:val="00FC19D6"/>
    <w:rsid w:val="00FC32E1"/>
    <w:rsid w:val="00FC5442"/>
    <w:rsid w:val="00FC7B3F"/>
    <w:rsid w:val="00FC7E1D"/>
    <w:rsid w:val="00FD1454"/>
    <w:rsid w:val="00FD3BDA"/>
    <w:rsid w:val="00FD5563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46BEE1"/>
  <w15:docId w15:val="{EE1D06E7-F60B-4304-8F99-6CF6B6F4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604D9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04D9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04D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224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octext">
    <w:name w:val="toctext"/>
    <w:basedOn w:val="DefaultParagraphFont"/>
    <w:rsid w:val="00A0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916</TotalTime>
  <Pages>7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David Kesfaw</dc:creator>
  <cp:lastModifiedBy>LE DUY BACH</cp:lastModifiedBy>
  <cp:revision>287</cp:revision>
  <cp:lastPrinted>2001-03-15T07:26:00Z</cp:lastPrinted>
  <dcterms:created xsi:type="dcterms:W3CDTF">2014-09-19T12:16:00Z</dcterms:created>
  <dcterms:modified xsi:type="dcterms:W3CDTF">2017-11-04T14:41:00Z</dcterms:modified>
</cp:coreProperties>
</file>