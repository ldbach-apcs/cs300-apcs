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E2091" w14:textId="56042C46" w:rsidR="007C47A5" w:rsidRDefault="002B70F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6D30AB">
        <w:t>EverDoggo</w:t>
      </w:r>
      <w:proofErr w:type="spellEnd"/>
      <w:r>
        <w:fldChar w:fldCharType="end"/>
      </w:r>
    </w:p>
    <w:p w14:paraId="3504309F" w14:textId="77777777" w:rsidR="007C47A5" w:rsidRDefault="002A4D2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1E8489A5" w14:textId="3C5326AC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>
        <w:tc>
          <w:tcPr>
            <w:tcW w:w="2304" w:type="dxa"/>
          </w:tcPr>
          <w:p w14:paraId="4DE0A43B" w14:textId="77777777"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14:paraId="3E094E6B" w14:textId="77777777" w:rsidR="007C47A5" w:rsidRDefault="007C47A5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5BCCE137" w14:textId="77777777" w:rsidR="007C47A5" w:rsidRDefault="007C47A5">
            <w:pPr>
              <w:pStyle w:val="Tabletext"/>
            </w:pPr>
          </w:p>
        </w:tc>
      </w:tr>
      <w:tr w:rsidR="007C47A5" w14:paraId="3ABA83DE" w14:textId="77777777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C23A663" w14:textId="77777777"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3EB2EED2" w14:textId="77777777" w:rsidR="00651BFA" w:rsidRDefault="002A4D2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80B35F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16E2F7B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2B207826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7AE0407" w14:textId="77777777" w:rsidR="00651BFA" w:rsidRDefault="002A4D2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9DD3931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6E7CC92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059FA042" w14:textId="77777777" w:rsidR="00651BFA" w:rsidRDefault="002A4D2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57D3C5B0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7253D63D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14:paraId="154ED22E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0BE1F778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DF7861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761A0D82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0852032" w14:textId="77777777" w:rsidR="00651BFA" w:rsidRDefault="002A4D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E3114A0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6BF11EA1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14:paraId="1C3104E5" w14:textId="77777777" w:rsidR="00651BFA" w:rsidRDefault="002A4D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14:paraId="1F958927" w14:textId="77777777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2A4D27">
        <w:lastRenderedPageBreak/>
        <w:fldChar w:fldCharType="begin"/>
      </w:r>
      <w:r w:rsidR="002A4D27">
        <w:instrText xml:space="preserve"> TITLE  \* MERGEFORMAT </w:instrText>
      </w:r>
      <w:r w:rsidR="002A4D27">
        <w:fldChar w:fldCharType="separate"/>
      </w:r>
      <w:r w:rsidR="0009538F">
        <w:t xml:space="preserve">Software Development Plan </w:t>
      </w:r>
      <w:r w:rsidR="002A4D27">
        <w:fldChar w:fldCharType="end"/>
      </w:r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1F5E8A15" w14:textId="37832FA3" w:rsidR="007C47A5" w:rsidRDefault="007C47A5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3EC757F5" w14:textId="65B568B3" w:rsidR="00A57BBF" w:rsidRDefault="00E66EE8" w:rsidP="007F4838">
      <w:pPr>
        <w:pStyle w:val="ListParagraph"/>
        <w:numPr>
          <w:ilvl w:val="0"/>
          <w:numId w:val="6"/>
        </w:numPr>
        <w:ind w:left="900" w:firstLine="180"/>
      </w:pPr>
      <w:r>
        <w:t>This s</w:t>
      </w:r>
      <w:r w:rsidR="003D6E65">
        <w:t xml:space="preserve">oftware develop plan is used to illustrate </w:t>
      </w:r>
      <w:r>
        <w:t xml:space="preserve">a series of </w:t>
      </w:r>
      <w:r w:rsidR="003D6E65">
        <w:t xml:space="preserve">development activities of Team 4 </w:t>
      </w:r>
      <w:r w:rsidR="00734D9C">
        <w:t xml:space="preserve">in term of </w:t>
      </w:r>
      <w:r w:rsidR="003D6E65">
        <w:t xml:space="preserve">phases and iterations </w:t>
      </w:r>
      <w:r w:rsidR="00A27093">
        <w:t>to implement</w:t>
      </w:r>
      <w:r w:rsidR="00734D9C">
        <w:t xml:space="preserve"> </w:t>
      </w:r>
      <w:r w:rsidR="00A27093">
        <w:t>a</w:t>
      </w:r>
      <w:r w:rsidR="00CB1659">
        <w:t>n</w:t>
      </w:r>
      <w:r w:rsidR="00A27093">
        <w:t xml:space="preserve"> application</w:t>
      </w:r>
      <w:r w:rsidR="00506948">
        <w:t xml:space="preserve"> called </w:t>
      </w:r>
      <w:proofErr w:type="spellStart"/>
      <w:r w:rsidR="00506948">
        <w:t>EverRun</w:t>
      </w:r>
      <w:proofErr w:type="spellEnd"/>
      <w:r w:rsidR="00A27093">
        <w:t>.</w:t>
      </w:r>
    </w:p>
    <w:p w14:paraId="07DD252D" w14:textId="083BDEBD" w:rsidR="00A27093" w:rsidRPr="00A57BBF" w:rsidRDefault="00506948" w:rsidP="007F4838">
      <w:pPr>
        <w:pStyle w:val="ListParagraph"/>
        <w:numPr>
          <w:ilvl w:val="0"/>
          <w:numId w:val="6"/>
        </w:numPr>
        <w:ind w:left="900" w:firstLine="180"/>
      </w:pPr>
      <w:r>
        <w:t xml:space="preserve">The detail information of each iterations </w:t>
      </w:r>
      <w:r w:rsidR="008B6490">
        <w:t>is</w:t>
      </w:r>
      <w:r>
        <w:t xml:space="preserve"> given in the Iteration Plans.</w:t>
      </w:r>
    </w:p>
    <w:p w14:paraId="3201B47C" w14:textId="77777777" w:rsidR="007C47A5" w:rsidRDefault="007C47A5">
      <w:pPr>
        <w:pStyle w:val="Heading1"/>
      </w:pPr>
      <w:bookmarkStart w:id="6" w:name="_Toc524312832"/>
      <w:bookmarkStart w:id="7" w:name="_Toc307271015"/>
      <w:bookmarkStart w:id="8" w:name="_Toc413446306"/>
      <w:r>
        <w:t>Project Overview</w:t>
      </w:r>
      <w:bookmarkEnd w:id="6"/>
      <w:bookmarkEnd w:id="7"/>
      <w:bookmarkEnd w:id="8"/>
    </w:p>
    <w:p w14:paraId="0675BEBC" w14:textId="77777777" w:rsidR="007C47A5" w:rsidRDefault="007C47A5">
      <w:pPr>
        <w:pStyle w:val="Heading2"/>
      </w:pPr>
      <w:bookmarkStart w:id="9" w:name="_Toc524312833"/>
      <w:bookmarkStart w:id="10" w:name="_Toc307271016"/>
      <w:bookmarkStart w:id="11" w:name="_Toc413446307"/>
      <w:r>
        <w:t>Project Purpose, Scope, and Objectives</w:t>
      </w:r>
      <w:bookmarkEnd w:id="9"/>
      <w:bookmarkEnd w:id="10"/>
      <w:bookmarkEnd w:id="11"/>
    </w:p>
    <w:p w14:paraId="3D9A8953" w14:textId="505CC765" w:rsidR="00506948" w:rsidRDefault="008B6490" w:rsidP="007F4838">
      <w:pPr>
        <w:pStyle w:val="BodyText"/>
        <w:numPr>
          <w:ilvl w:val="0"/>
          <w:numId w:val="7"/>
        </w:numPr>
        <w:ind w:left="540" w:firstLine="270"/>
      </w:pPr>
      <w:r>
        <w:t>The purpose of this project is to create a friendly, easy-to-approach environment to encourage people to get outside and walk more.</w:t>
      </w:r>
    </w:p>
    <w:p w14:paraId="7FE5E083" w14:textId="0CCD7EB1" w:rsidR="008B6490" w:rsidRDefault="00CB1659" w:rsidP="007F4838">
      <w:pPr>
        <w:pStyle w:val="BodyText"/>
        <w:numPr>
          <w:ilvl w:val="0"/>
          <w:numId w:val="7"/>
        </w:numPr>
        <w:ind w:left="540" w:firstLine="270"/>
      </w:pPr>
      <w:r>
        <w:t xml:space="preserve">Users can have a cute pet to raise by earning rewards from walking and they can share their achievement records on </w:t>
      </w:r>
      <w:proofErr w:type="spellStart"/>
      <w:r>
        <w:t>facebook</w:t>
      </w:r>
      <w:proofErr w:type="spellEnd"/>
      <w:r>
        <w:t xml:space="preserve"> as well.</w:t>
      </w:r>
    </w:p>
    <w:p w14:paraId="4281F836" w14:textId="73D2113A" w:rsidR="00CB1659" w:rsidRPr="00506948" w:rsidRDefault="00126279" w:rsidP="007F4838">
      <w:pPr>
        <w:pStyle w:val="BodyText"/>
        <w:numPr>
          <w:ilvl w:val="0"/>
          <w:numId w:val="7"/>
        </w:numPr>
        <w:ind w:left="540" w:firstLine="270"/>
      </w:pPr>
      <w:r>
        <w:t xml:space="preserve">An android application </w:t>
      </w:r>
      <w:r w:rsidR="00A30703">
        <w:t>which contains Unity3d</w:t>
      </w:r>
      <w:r w:rsidR="008B308C">
        <w:t xml:space="preserve"> and Java code implementation will be supply at the end of the semester.</w:t>
      </w:r>
    </w:p>
    <w:p w14:paraId="4B687384" w14:textId="77777777" w:rsidR="007C47A5" w:rsidRDefault="007C47A5">
      <w:pPr>
        <w:pStyle w:val="Heading2"/>
      </w:pPr>
      <w:bookmarkStart w:id="12" w:name="_Toc524312834"/>
      <w:bookmarkStart w:id="13" w:name="_Toc307271017"/>
      <w:bookmarkStart w:id="14" w:name="_Toc413446308"/>
      <w:r>
        <w:t>Assumptions and Constraints</w:t>
      </w:r>
      <w:bookmarkEnd w:id="12"/>
      <w:bookmarkEnd w:id="13"/>
      <w:bookmarkEnd w:id="14"/>
    </w:p>
    <w:p w14:paraId="4BA3CF2A" w14:textId="2DC60ECD" w:rsidR="008B308C" w:rsidRDefault="008B308C" w:rsidP="008B308C">
      <w:pPr>
        <w:pStyle w:val="BodyText"/>
        <w:numPr>
          <w:ilvl w:val="0"/>
          <w:numId w:val="5"/>
        </w:numPr>
      </w:pPr>
      <w:r>
        <w:t xml:space="preserve">Project </w:t>
      </w:r>
      <w:r w:rsidR="00934912">
        <w:t>has a fixed schedule of 7 weeks to release.</w:t>
      </w:r>
    </w:p>
    <w:p w14:paraId="22329A87" w14:textId="75F2605F" w:rsidR="00934912" w:rsidRDefault="00CA3079" w:rsidP="008B308C">
      <w:pPr>
        <w:pStyle w:val="BodyText"/>
        <w:numPr>
          <w:ilvl w:val="0"/>
          <w:numId w:val="5"/>
        </w:numPr>
      </w:pPr>
      <w:r>
        <w:t>The integration of unity and android studio must be finished in the 4</w:t>
      </w:r>
      <w:r w:rsidRPr="00CA3079">
        <w:rPr>
          <w:vertAlign w:val="superscript"/>
        </w:rPr>
        <w:t>th</w:t>
      </w:r>
      <w:r>
        <w:t xml:space="preserve"> week.</w:t>
      </w:r>
    </w:p>
    <w:p w14:paraId="088DBDFF" w14:textId="676553F7" w:rsidR="00CA3079" w:rsidRDefault="00CA3079" w:rsidP="00CA3079">
      <w:pPr>
        <w:pStyle w:val="BodyText"/>
        <w:numPr>
          <w:ilvl w:val="0"/>
          <w:numId w:val="5"/>
        </w:numPr>
      </w:pPr>
      <w:r>
        <w:t>All the members have an ability to implement java programming language on Android Studio.</w:t>
      </w:r>
    </w:p>
    <w:p w14:paraId="35531475" w14:textId="0BF072E3" w:rsidR="00CA3079" w:rsidRDefault="00CA3079" w:rsidP="00CA3079">
      <w:pPr>
        <w:pStyle w:val="BodyText"/>
        <w:numPr>
          <w:ilvl w:val="0"/>
          <w:numId w:val="5"/>
        </w:numPr>
      </w:pPr>
      <w:r>
        <w:t>No budget supplied.</w:t>
      </w:r>
    </w:p>
    <w:p w14:paraId="7D698E89" w14:textId="20B8650B" w:rsidR="00CA3079" w:rsidRPr="008B308C" w:rsidRDefault="00CA3079" w:rsidP="00CA3079">
      <w:pPr>
        <w:pStyle w:val="BodyText"/>
        <w:numPr>
          <w:ilvl w:val="0"/>
          <w:numId w:val="5"/>
        </w:numPr>
      </w:pPr>
      <w:r>
        <w:t>Project has 5 people, and no more people will be added during the project.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413446309"/>
      <w:r>
        <w:t>Project Deliverables</w:t>
      </w:r>
      <w:bookmarkEnd w:id="15"/>
      <w:bookmarkEnd w:id="16"/>
      <w:bookmarkEnd w:id="17"/>
    </w:p>
    <w:p w14:paraId="5E6340F7" w14:textId="45D8BE99" w:rsidR="00CA3079" w:rsidRDefault="0026569E" w:rsidP="00CA3079">
      <w:pPr>
        <w:pStyle w:val="BodyText"/>
      </w:pPr>
      <w:r>
        <w:t>A list of the artifacts will be created during the project:</w:t>
      </w:r>
    </w:p>
    <w:p w14:paraId="2714C7F4" w14:textId="515FB798" w:rsidR="0026569E" w:rsidRDefault="002A06EF" w:rsidP="0026569E">
      <w:pPr>
        <w:pStyle w:val="BodyText"/>
        <w:numPr>
          <w:ilvl w:val="0"/>
          <w:numId w:val="8"/>
        </w:numPr>
      </w:pPr>
      <w:r>
        <w:t>UML use case diagram for game design</w:t>
      </w:r>
    </w:p>
    <w:p w14:paraId="601310AB" w14:textId="5A705005" w:rsidR="002A06EF" w:rsidRDefault="002A06EF" w:rsidP="0026569E">
      <w:pPr>
        <w:pStyle w:val="BodyText"/>
        <w:numPr>
          <w:ilvl w:val="0"/>
          <w:numId w:val="8"/>
        </w:numPr>
      </w:pPr>
      <w:r>
        <w:t>Class diagrams</w:t>
      </w:r>
    </w:p>
    <w:p w14:paraId="13415B71" w14:textId="0461FD6D" w:rsidR="002A06EF" w:rsidRDefault="002A06EF" w:rsidP="002A06EF">
      <w:pPr>
        <w:pStyle w:val="BodyText"/>
        <w:numPr>
          <w:ilvl w:val="0"/>
          <w:numId w:val="8"/>
        </w:numPr>
      </w:pPr>
      <w:r>
        <w:t>Design Story</w:t>
      </w:r>
    </w:p>
    <w:p w14:paraId="3E43EB2E" w14:textId="4496D48E" w:rsidR="002A06EF" w:rsidRDefault="002A06EF" w:rsidP="002A06EF">
      <w:pPr>
        <w:pStyle w:val="BodyText"/>
        <w:numPr>
          <w:ilvl w:val="0"/>
          <w:numId w:val="8"/>
        </w:numPr>
      </w:pPr>
      <w:r>
        <w:t>Pr</w:t>
      </w:r>
      <w:r w:rsidR="00282071">
        <w:t>oject Plan</w:t>
      </w:r>
    </w:p>
    <w:p w14:paraId="11870871" w14:textId="505F8047" w:rsidR="002A06EF" w:rsidRDefault="002A06EF" w:rsidP="002A06EF">
      <w:pPr>
        <w:pStyle w:val="BodyText"/>
        <w:numPr>
          <w:ilvl w:val="0"/>
          <w:numId w:val="8"/>
        </w:numPr>
      </w:pPr>
      <w:r>
        <w:t>User Interface Prototype</w:t>
      </w:r>
    </w:p>
    <w:p w14:paraId="7AC902B9" w14:textId="0BB16FF0" w:rsidR="002A06EF" w:rsidRDefault="004B5949" w:rsidP="002A06EF">
      <w:pPr>
        <w:pStyle w:val="BodyText"/>
        <w:numPr>
          <w:ilvl w:val="0"/>
          <w:numId w:val="8"/>
        </w:numPr>
      </w:pPr>
      <w:r>
        <w:t>D</w:t>
      </w:r>
      <w:r w:rsidR="007E4DD7">
        <w:t>atabase Design</w:t>
      </w:r>
    </w:p>
    <w:p w14:paraId="2ABC1C29" w14:textId="33D64D47" w:rsidR="004B5949" w:rsidRDefault="006A41CA" w:rsidP="002A06EF">
      <w:pPr>
        <w:pStyle w:val="BodyText"/>
        <w:numPr>
          <w:ilvl w:val="0"/>
          <w:numId w:val="8"/>
        </w:numPr>
      </w:pPr>
      <w:r>
        <w:t>Test Cases</w:t>
      </w:r>
    </w:p>
    <w:p w14:paraId="2ADEF26A" w14:textId="232DDA71" w:rsidR="006A41CA" w:rsidRDefault="006A41CA" w:rsidP="002A06EF">
      <w:pPr>
        <w:pStyle w:val="BodyText"/>
        <w:numPr>
          <w:ilvl w:val="0"/>
          <w:numId w:val="8"/>
        </w:numPr>
      </w:pPr>
      <w:r>
        <w:t>Software Architecture Document</w:t>
      </w:r>
    </w:p>
    <w:p w14:paraId="5915F0F1" w14:textId="1CAF2A69" w:rsidR="00282071" w:rsidRDefault="00282071" w:rsidP="002A06EF">
      <w:pPr>
        <w:pStyle w:val="BodyText"/>
        <w:numPr>
          <w:ilvl w:val="0"/>
          <w:numId w:val="8"/>
        </w:numPr>
      </w:pPr>
      <w:r>
        <w:t>Implementation release</w:t>
      </w:r>
    </w:p>
    <w:p w14:paraId="06FAAFD3" w14:textId="70C2D698" w:rsidR="006A41CA" w:rsidRDefault="006A41CA" w:rsidP="002A06EF">
      <w:pPr>
        <w:pStyle w:val="BodyText"/>
        <w:numPr>
          <w:ilvl w:val="0"/>
          <w:numId w:val="8"/>
        </w:numPr>
      </w:pPr>
      <w:r>
        <w:t>Vision Document</w:t>
      </w:r>
    </w:p>
    <w:p w14:paraId="7DAF6A72" w14:textId="3315A45A" w:rsidR="00DB0DBD" w:rsidRDefault="00DB0DBD" w:rsidP="00DB0DBD">
      <w:pPr>
        <w:pStyle w:val="BodyText"/>
      </w:pPr>
    </w:p>
    <w:p w14:paraId="604EDB79" w14:textId="370833C0" w:rsidR="00DB0DBD" w:rsidRDefault="00DB0DBD" w:rsidP="00DB0DBD">
      <w:pPr>
        <w:pStyle w:val="BodyText"/>
      </w:pPr>
    </w:p>
    <w:p w14:paraId="50B61B93" w14:textId="733C247F" w:rsidR="00DB0DBD" w:rsidRDefault="00DB0DBD" w:rsidP="00DB0DBD">
      <w:pPr>
        <w:pStyle w:val="BodyText"/>
      </w:pPr>
    </w:p>
    <w:p w14:paraId="65511A3D" w14:textId="77777777" w:rsidR="00781E02" w:rsidRDefault="00781E02" w:rsidP="00DB0DBD">
      <w:pPr>
        <w:pStyle w:val="BodyText"/>
      </w:pPr>
    </w:p>
    <w:p w14:paraId="4E6C9310" w14:textId="4AC81AC8" w:rsidR="00781E02" w:rsidRPr="00CA3079" w:rsidRDefault="006A41CA" w:rsidP="00781E02">
      <w:pPr>
        <w:pStyle w:val="BodyText"/>
        <w:numPr>
          <w:ilvl w:val="0"/>
          <w:numId w:val="8"/>
        </w:numPr>
        <w:spacing w:line="360" w:lineRule="auto"/>
      </w:pPr>
      <w:r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DB0DBD" w14:paraId="460098D7" w14:textId="77777777" w:rsidTr="00DB0DBD">
        <w:tc>
          <w:tcPr>
            <w:tcW w:w="4788" w:type="dxa"/>
          </w:tcPr>
          <w:p w14:paraId="22C40F20" w14:textId="61D5A683" w:rsidR="00DB0DBD" w:rsidRPr="00DB0DBD" w:rsidRDefault="00DB0DBD" w:rsidP="006A41CA">
            <w:pPr>
              <w:pStyle w:val="BodyText"/>
              <w:ind w:left="0"/>
              <w:rPr>
                <w:b/>
              </w:rPr>
            </w:pPr>
            <w:r w:rsidRPr="00DB0DBD">
              <w:rPr>
                <w:b/>
              </w:rPr>
              <w:t>Phase</w:t>
            </w:r>
          </w:p>
        </w:tc>
        <w:tc>
          <w:tcPr>
            <w:tcW w:w="4788" w:type="dxa"/>
          </w:tcPr>
          <w:p w14:paraId="5684F6E5" w14:textId="2DEBB3F6" w:rsidR="00DB0DBD" w:rsidRPr="00DB0DBD" w:rsidRDefault="00DB0DBD" w:rsidP="006A41CA">
            <w:pPr>
              <w:pStyle w:val="BodyText"/>
              <w:ind w:left="0"/>
              <w:rPr>
                <w:b/>
              </w:rPr>
            </w:pPr>
            <w:r w:rsidRPr="00DB0DBD">
              <w:rPr>
                <w:b/>
              </w:rPr>
              <w:t>Target Date</w:t>
            </w:r>
          </w:p>
        </w:tc>
      </w:tr>
      <w:tr w:rsidR="00DB0DBD" w14:paraId="28BC438B" w14:textId="77777777" w:rsidTr="00DB0DBD">
        <w:tc>
          <w:tcPr>
            <w:tcW w:w="4788" w:type="dxa"/>
          </w:tcPr>
          <w:p w14:paraId="1FF44E4B" w14:textId="1BDBBB5C" w:rsidR="00DB0DBD" w:rsidRDefault="00DB0DBD" w:rsidP="006A41CA">
            <w:pPr>
              <w:pStyle w:val="BodyText"/>
              <w:ind w:left="0"/>
            </w:pPr>
            <w:r>
              <w:t>Inception</w:t>
            </w:r>
          </w:p>
        </w:tc>
        <w:tc>
          <w:tcPr>
            <w:tcW w:w="4788" w:type="dxa"/>
          </w:tcPr>
          <w:p w14:paraId="7A6C5315" w14:textId="7234A35D" w:rsidR="00DB0DBD" w:rsidRDefault="00DB0DBD" w:rsidP="006A41CA">
            <w:pPr>
              <w:pStyle w:val="BodyText"/>
              <w:ind w:left="0"/>
            </w:pPr>
            <w:r>
              <w:t>October 29, 2017</w:t>
            </w:r>
          </w:p>
        </w:tc>
      </w:tr>
      <w:tr w:rsidR="00DB0DBD" w14:paraId="62BFB482" w14:textId="77777777" w:rsidTr="00DB0DBD">
        <w:tc>
          <w:tcPr>
            <w:tcW w:w="4788" w:type="dxa"/>
          </w:tcPr>
          <w:p w14:paraId="5977E929" w14:textId="4030F240" w:rsidR="00DB0DBD" w:rsidRDefault="00DB0DBD" w:rsidP="006A41CA">
            <w:pPr>
              <w:pStyle w:val="BodyText"/>
              <w:ind w:left="0"/>
            </w:pPr>
            <w:r>
              <w:t>Elaboration</w:t>
            </w:r>
          </w:p>
        </w:tc>
        <w:tc>
          <w:tcPr>
            <w:tcW w:w="4788" w:type="dxa"/>
          </w:tcPr>
          <w:p w14:paraId="6838B68A" w14:textId="3AB7FFC0" w:rsidR="00DB0DBD" w:rsidRDefault="00DB0DBD" w:rsidP="006A41CA">
            <w:pPr>
              <w:pStyle w:val="BodyText"/>
              <w:ind w:left="0"/>
            </w:pPr>
            <w:r>
              <w:t>November 4, 2017</w:t>
            </w:r>
            <w:bookmarkStart w:id="18" w:name="_GoBack"/>
            <w:bookmarkEnd w:id="18"/>
          </w:p>
        </w:tc>
      </w:tr>
      <w:tr w:rsidR="00DB0DBD" w14:paraId="75A5C8DF" w14:textId="77777777" w:rsidTr="00DB0DBD">
        <w:tc>
          <w:tcPr>
            <w:tcW w:w="4788" w:type="dxa"/>
          </w:tcPr>
          <w:p w14:paraId="6F7CBA09" w14:textId="6ACD4681" w:rsidR="00DB0DBD" w:rsidRDefault="00DB0DBD" w:rsidP="006A41CA">
            <w:pPr>
              <w:pStyle w:val="BodyText"/>
              <w:ind w:left="0"/>
            </w:pPr>
            <w:r>
              <w:t>Construction Iteration 1</w:t>
            </w:r>
          </w:p>
        </w:tc>
        <w:tc>
          <w:tcPr>
            <w:tcW w:w="4788" w:type="dxa"/>
          </w:tcPr>
          <w:p w14:paraId="1EF9F12B" w14:textId="7D591C42" w:rsidR="00DB0DBD" w:rsidRDefault="00DB0DBD" w:rsidP="006A41CA">
            <w:pPr>
              <w:pStyle w:val="BodyText"/>
              <w:ind w:left="0"/>
            </w:pPr>
            <w:r>
              <w:t>November 11, 2017</w:t>
            </w:r>
          </w:p>
        </w:tc>
      </w:tr>
      <w:tr w:rsidR="00DB0DBD" w14:paraId="76CD3B8B" w14:textId="77777777" w:rsidTr="00DB0DBD">
        <w:tc>
          <w:tcPr>
            <w:tcW w:w="4788" w:type="dxa"/>
          </w:tcPr>
          <w:p w14:paraId="74181370" w14:textId="42313D69" w:rsidR="00DB0DBD" w:rsidRDefault="00DB0DBD" w:rsidP="006A41CA">
            <w:pPr>
              <w:pStyle w:val="BodyText"/>
              <w:ind w:left="0"/>
            </w:pPr>
            <w:r>
              <w:t>Construction Iteration 2</w:t>
            </w:r>
          </w:p>
        </w:tc>
        <w:tc>
          <w:tcPr>
            <w:tcW w:w="4788" w:type="dxa"/>
          </w:tcPr>
          <w:p w14:paraId="5AAE966A" w14:textId="1E827B1B" w:rsidR="00DB0DBD" w:rsidRDefault="00DB0DBD" w:rsidP="006A41CA">
            <w:pPr>
              <w:pStyle w:val="BodyText"/>
              <w:ind w:left="0"/>
            </w:pPr>
            <w:r>
              <w:t>November 25, 2017</w:t>
            </w:r>
          </w:p>
        </w:tc>
      </w:tr>
      <w:tr w:rsidR="00DB0DBD" w14:paraId="257CF85D" w14:textId="77777777" w:rsidTr="00DB0DBD">
        <w:tc>
          <w:tcPr>
            <w:tcW w:w="4788" w:type="dxa"/>
          </w:tcPr>
          <w:p w14:paraId="2A1CE851" w14:textId="0DEAB27C" w:rsidR="00DB0DBD" w:rsidRDefault="00DB0DBD" w:rsidP="006A41CA">
            <w:pPr>
              <w:pStyle w:val="BodyText"/>
              <w:ind w:left="0"/>
            </w:pPr>
            <w:r>
              <w:t xml:space="preserve">Construction Iteration 3 </w:t>
            </w:r>
          </w:p>
        </w:tc>
        <w:tc>
          <w:tcPr>
            <w:tcW w:w="4788" w:type="dxa"/>
          </w:tcPr>
          <w:p w14:paraId="32092FD6" w14:textId="28C90356" w:rsidR="00DB0DBD" w:rsidRDefault="00DB0DBD" w:rsidP="006A41CA">
            <w:pPr>
              <w:pStyle w:val="BodyText"/>
              <w:ind w:left="0"/>
            </w:pPr>
            <w:r>
              <w:t>December 11, 2017</w:t>
            </w:r>
          </w:p>
        </w:tc>
      </w:tr>
      <w:tr w:rsidR="00DB0DBD" w14:paraId="696BA710" w14:textId="77777777" w:rsidTr="00DB0DBD">
        <w:tc>
          <w:tcPr>
            <w:tcW w:w="4788" w:type="dxa"/>
          </w:tcPr>
          <w:p w14:paraId="0C985C5D" w14:textId="60C08069" w:rsidR="00DB0DBD" w:rsidRDefault="00DB0DBD" w:rsidP="006A41CA">
            <w:pPr>
              <w:pStyle w:val="BodyText"/>
              <w:ind w:left="0"/>
            </w:pPr>
            <w:r>
              <w:t>Transition</w:t>
            </w:r>
          </w:p>
        </w:tc>
        <w:tc>
          <w:tcPr>
            <w:tcW w:w="4788" w:type="dxa"/>
          </w:tcPr>
          <w:p w14:paraId="4C1C0153" w14:textId="6E96A45C" w:rsidR="00DB0DBD" w:rsidRDefault="00DB0DBD" w:rsidP="006A41CA">
            <w:pPr>
              <w:pStyle w:val="BodyText"/>
              <w:ind w:left="0"/>
            </w:pPr>
            <w:r>
              <w:t>December 18, 2017</w:t>
            </w:r>
          </w:p>
        </w:tc>
      </w:tr>
    </w:tbl>
    <w:p w14:paraId="787333D4" w14:textId="09881DA9" w:rsidR="006A41CA" w:rsidRPr="00CA3079" w:rsidRDefault="006A41CA" w:rsidP="006A41CA">
      <w:pPr>
        <w:pStyle w:val="BodyText"/>
      </w:pPr>
    </w:p>
    <w:p w14:paraId="285A227C" w14:textId="4081579B" w:rsidR="007C47A5" w:rsidRDefault="007C47A5">
      <w:pPr>
        <w:pStyle w:val="Heading1"/>
      </w:pPr>
      <w:bookmarkStart w:id="19" w:name="_Toc524312837"/>
      <w:bookmarkStart w:id="20" w:name="_Toc307271019"/>
      <w:bookmarkStart w:id="21" w:name="_Toc413446310"/>
      <w:r>
        <w:t>Project Organization</w:t>
      </w:r>
      <w:bookmarkEnd w:id="19"/>
      <w:bookmarkEnd w:id="20"/>
      <w:bookmarkEnd w:id="21"/>
    </w:p>
    <w:p w14:paraId="24E9C750" w14:textId="77777777" w:rsidR="007C47A5" w:rsidRDefault="007C47A5">
      <w:pPr>
        <w:pStyle w:val="Heading2"/>
      </w:pPr>
      <w:bookmarkStart w:id="22" w:name="_Toc524312838"/>
      <w:bookmarkStart w:id="23" w:name="_Toc307271020"/>
      <w:bookmarkStart w:id="24" w:name="_Toc413446311"/>
      <w:r>
        <w:t>Organizational Structure</w:t>
      </w:r>
      <w:bookmarkEnd w:id="22"/>
      <w:bookmarkEnd w:id="23"/>
      <w:bookmarkEnd w:id="24"/>
    </w:p>
    <w:p w14:paraId="379020DA" w14:textId="77777777" w:rsidR="00E61278" w:rsidRDefault="007C47A5">
      <w:pPr>
        <w:pStyle w:val="InfoBlue"/>
      </w:pPr>
      <w:r>
        <w:t>[Describe the organizational structure of the project team, including management and other review authorities.</w:t>
      </w:r>
    </w:p>
    <w:p w14:paraId="2F492E67" w14:textId="77777777" w:rsidR="00E61278" w:rsidRDefault="00E61278">
      <w:pPr>
        <w:pStyle w:val="InfoBlue"/>
      </w:pPr>
      <w:r>
        <w:t xml:space="preserve">Example, </w:t>
      </w:r>
    </w:p>
    <w:p w14:paraId="2585EBC7" w14:textId="77777777" w:rsidR="00E61278" w:rsidRPr="00E61278" w:rsidRDefault="00E61278" w:rsidP="00E61278">
      <w:pPr>
        <w:pStyle w:val="BodyText"/>
      </w:pPr>
      <w:r>
        <w:rPr>
          <w:noProof/>
        </w:rPr>
        <w:drawing>
          <wp:inline distT="0" distB="0" distL="0" distR="0" wp14:anchorId="278312FA" wp14:editId="6A7BC800">
            <wp:extent cx="3657600" cy="1375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DB2FA47" w14:textId="77777777" w:rsidR="007C47A5" w:rsidRDefault="007C47A5">
      <w:pPr>
        <w:pStyle w:val="InfoBlue"/>
      </w:pPr>
      <w:r>
        <w:t>]</w:t>
      </w:r>
    </w:p>
    <w:p w14:paraId="7638261E" w14:textId="77777777"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14:paraId="631B532B" w14:textId="77777777" w:rsidR="008F3CB9" w:rsidRDefault="007C47A5">
      <w:pPr>
        <w:pStyle w:val="InfoBlue"/>
      </w:pPr>
      <w:r>
        <w:t>[Identify the project organizational units that will be responsible for each of the disciplines, workflow details, and supporting processes. The text below is provided as an example.</w:t>
      </w:r>
    </w:p>
    <w:p w14:paraId="2A5285A5" w14:textId="77777777" w:rsidR="008F3CB9" w:rsidRDefault="008F3CB9" w:rsidP="008F3CB9">
      <w:pPr>
        <w:pStyle w:val="infoblue0"/>
      </w:pPr>
      <w:r>
        <w:t xml:space="preserve">Refer to the lecture note “Week 2 – Project Assignments” for predefined roles and responsibilities. </w:t>
      </w:r>
    </w:p>
    <w:p w14:paraId="3ADDC96F" w14:textId="77777777" w:rsidR="007C47A5" w:rsidRDefault="007C47A5">
      <w:pPr>
        <w:pStyle w:val="InfoBlue"/>
      </w:pPr>
      <w:r>
        <w:t>]</w:t>
      </w:r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77777777" w:rsidR="007C47A5" w:rsidRPr="003C1713" w:rsidRDefault="007C47A5" w:rsidP="003C1713">
            <w:pPr>
              <w:pStyle w:val="infoblue0"/>
              <w:ind w:left="125"/>
              <w:rPr>
                <w:b/>
              </w:rPr>
            </w:pPr>
            <w:r w:rsidRPr="003C1713">
              <w:rPr>
                <w:b/>
              </w:rPr>
              <w:t>Role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40357C4C" w14:textId="77777777"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Susan Snow, </w:t>
            </w:r>
            <w:r w:rsidR="008F3CB9">
              <w:t>Business Analyst</w:t>
            </w:r>
          </w:p>
          <w:p w14:paraId="5EEE3D4F" w14:textId="77777777"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Henry Halfpipe, </w:t>
            </w:r>
            <w:r w:rsidR="008F3CB9">
              <w:t>Tester</w:t>
            </w:r>
          </w:p>
          <w:p w14:paraId="74B2E766" w14:textId="77777777" w:rsidR="007C47A5" w:rsidRPr="003C1713" w:rsidRDefault="007C47A5" w:rsidP="003C1713">
            <w:pPr>
              <w:pStyle w:val="infoblue0"/>
              <w:ind w:left="125"/>
            </w:pPr>
            <w:r w:rsidRPr="003C1713">
              <w:t xml:space="preserve">TBD1, </w:t>
            </w:r>
            <w:r w:rsidR="008F3CB9">
              <w:t>Developer</w:t>
            </w:r>
          </w:p>
          <w:p w14:paraId="0E641CE2" w14:textId="77777777" w:rsidR="007C47A5" w:rsidRPr="003C1713" w:rsidRDefault="007C47A5" w:rsidP="008F3CB9">
            <w:pPr>
              <w:pStyle w:val="infoblue0"/>
              <w:ind w:left="125"/>
            </w:pPr>
            <w:r w:rsidRPr="003C1713">
              <w:t xml:space="preserve">TBD2, </w:t>
            </w:r>
            <w:r w:rsidR="008F3CB9">
              <w:t>Team leader</w:t>
            </w:r>
          </w:p>
        </w:tc>
        <w:tc>
          <w:tcPr>
            <w:tcW w:w="2735" w:type="pct"/>
            <w:vAlign w:val="center"/>
          </w:tcPr>
          <w:p w14:paraId="31B4C213" w14:textId="77777777" w:rsidR="007C47A5" w:rsidRPr="003C1713" w:rsidRDefault="007C47A5" w:rsidP="003C1713">
            <w:pPr>
              <w:pStyle w:val="infoblue0"/>
              <w:ind w:left="125"/>
            </w:pP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lastRenderedPageBreak/>
        <w:t>Management Process</w:t>
      </w:r>
      <w:bookmarkEnd w:id="28"/>
      <w:bookmarkEnd w:id="29"/>
      <w:bookmarkEnd w:id="30"/>
    </w:p>
    <w:p w14:paraId="575EFA9C" w14:textId="77777777"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14:paraId="71C11F3E" w14:textId="77777777" w:rsidR="007C47A5" w:rsidRDefault="007C47A5">
      <w:pPr>
        <w:pStyle w:val="infoblue0"/>
      </w:pPr>
      <w:r>
        <w:t>[Provide the estimated cost and schedule for the project, as well as the basis for those estimates, and the points and circumstances in the project when re-estimation will occur.]</w:t>
      </w:r>
    </w:p>
    <w:p w14:paraId="18D86EEF" w14:textId="77777777" w:rsidR="007C47A5" w:rsidRDefault="007C47A5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</w:p>
    <w:p w14:paraId="42247F65" w14:textId="77777777" w:rsidR="007C47A5" w:rsidRDefault="007C47A5">
      <w:pPr>
        <w:pStyle w:val="infoblue0"/>
      </w:pPr>
      <w:r>
        <w:t>[This section contains the schedule and resources for the project.]</w:t>
      </w:r>
    </w:p>
    <w:p w14:paraId="0D3824DB" w14:textId="77777777"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14:paraId="3DEA8CE5" w14:textId="77777777" w:rsidR="007C47A5" w:rsidRDefault="007C47A5">
      <w:pPr>
        <w:pStyle w:val="infoblue0"/>
      </w:pPr>
      <w:r>
        <w:t>[</w:t>
      </w:r>
      <w:r w:rsidR="00D45597">
        <w:t>Specify how many phases of the project. Each phase should include starting date, ending date, phase name, and overall objectives.</w:t>
      </w:r>
    </w:p>
    <w:p w14:paraId="6A2C14E4" w14:textId="77777777" w:rsidR="008F3CB9" w:rsidRDefault="008F3CB9">
      <w:pPr>
        <w:pStyle w:val="infoblue0"/>
      </w:pPr>
      <w:r>
        <w:t>Refer to the lecture note “</w:t>
      </w:r>
      <w:r w:rsidR="004360BB" w:rsidRPr="004360BB">
        <w:t>LN04 -- Project Assignments</w:t>
      </w:r>
      <w:r>
        <w:t>”, slides #</w:t>
      </w:r>
      <w:r w:rsidR="004360BB">
        <w:t>1</w:t>
      </w:r>
      <w:r>
        <w:t xml:space="preserve"> and #1</w:t>
      </w:r>
      <w:r w:rsidR="004360BB">
        <w:t>1</w:t>
      </w:r>
      <w:r>
        <w:t xml:space="preserve"> for the </w:t>
      </w:r>
      <w:r w:rsidR="004360BB">
        <w:t>initial</w:t>
      </w:r>
      <w:r>
        <w:t xml:space="preserve"> plan. </w:t>
      </w:r>
    </w:p>
    <w:p w14:paraId="382A57A7" w14:textId="77777777" w:rsidR="007C47A5" w:rsidRDefault="007C47A5">
      <w:pPr>
        <w:pStyle w:val="infoblue0"/>
      </w:pPr>
      <w:r>
        <w:t xml:space="preserve">List </w:t>
      </w:r>
      <w:r w:rsidR="00D45597">
        <w:t xml:space="preserve">iterations and </w:t>
      </w:r>
      <w:r>
        <w:t>the objectives to be accomplished for each of the iterations.]</w:t>
      </w:r>
    </w:p>
    <w:p w14:paraId="4B717FED" w14:textId="77777777" w:rsidR="00D45597" w:rsidRDefault="00D45597" w:rsidP="00D45597">
      <w:pPr>
        <w:pStyle w:val="infoblue0"/>
      </w:pPr>
      <w:r>
        <w:t>It is OK to include:</w:t>
      </w:r>
    </w:p>
    <w:p w14:paraId="5C459444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 xml:space="preserve">Work Breakdown Structure (WBS) </w:t>
      </w:r>
    </w:p>
    <w:p w14:paraId="7455E77E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a timeline or Gantt chart showing the allocation of time to the project phases and iterations</w:t>
      </w:r>
    </w:p>
    <w:p w14:paraId="1E9EB11B" w14:textId="77777777" w:rsidR="00D45597" w:rsidRDefault="00D45597" w:rsidP="00D45597">
      <w:pPr>
        <w:pStyle w:val="infoblue0"/>
        <w:ind w:left="1080" w:hanging="360"/>
      </w:pPr>
      <w:r>
        <w:rPr>
          <w:rFonts w:ascii="Symbol" w:hAnsi="Symbol"/>
          <w:i w:val="0"/>
          <w:iCs w:val="0"/>
        </w:rPr>
        <w:t></w:t>
      </w:r>
      <w:r>
        <w:rPr>
          <w:i w:val="0"/>
          <w:iCs w:val="0"/>
          <w:sz w:val="14"/>
          <w:szCs w:val="14"/>
        </w:rPr>
        <w:t xml:space="preserve">     </w:t>
      </w:r>
      <w:r>
        <w:t>identify major milestones with their achievement criteria</w:t>
      </w:r>
    </w:p>
    <w:p w14:paraId="48FD14AD" w14:textId="77777777" w:rsidR="00D45597" w:rsidRDefault="00D45597" w:rsidP="00D45597">
      <w:pPr>
        <w:pStyle w:val="infoblue0"/>
      </w:pPr>
      <w:r>
        <w:t>Define any important release points and demos.</w:t>
      </w:r>
    </w:p>
    <w:p w14:paraId="300F0FB5" w14:textId="77777777"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14:paraId="4CDA6AF2" w14:textId="77777777" w:rsidR="007C47A5" w:rsidRDefault="007C47A5">
      <w:pPr>
        <w:pStyle w:val="infoblue0"/>
      </w:pPr>
      <w:r>
        <w:t>[A brief description of each software release and whether it’s demo, beta, and so on.]</w:t>
      </w:r>
    </w:p>
    <w:p w14:paraId="724597BC" w14:textId="77777777"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14:paraId="72DAEE9F" w14:textId="77777777" w:rsidR="00D45597" w:rsidRDefault="007C47A5">
      <w:pPr>
        <w:pStyle w:val="infoblue0"/>
      </w:pPr>
      <w:r>
        <w:t>[Diagrams or tables showing target dates for completion of iterations and phases, release points, demos, and other milestones.</w:t>
      </w:r>
    </w:p>
    <w:p w14:paraId="5401362F" w14:textId="77777777" w:rsidR="007C47A5" w:rsidRDefault="00D45597">
      <w:pPr>
        <w:pStyle w:val="infoblue0"/>
      </w:pPr>
      <w:r>
        <w:t>MS project schedule can be copied here</w:t>
      </w:r>
      <w:r w:rsidR="007C47A5">
        <w:t>]</w:t>
      </w:r>
    </w:p>
    <w:p w14:paraId="4D887C9E" w14:textId="77777777"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0"/>
      <w:bookmarkEnd w:id="4"/>
      <w:bookmarkEnd w:id="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Project Monitoring and Control</w:t>
      </w:r>
      <w:bookmarkEnd w:id="67"/>
      <w:bookmarkEnd w:id="68"/>
      <w:bookmarkEnd w:id="69"/>
    </w:p>
    <w:p w14:paraId="0821A78C" w14:textId="77777777" w:rsidR="007C47A5" w:rsidRPr="00F761F6" w:rsidRDefault="007C47A5" w:rsidP="00F761F6">
      <w:pPr>
        <w:pStyle w:val="Heading3"/>
      </w:pPr>
      <w:bookmarkStart w:id="70" w:name="_Toc447095913"/>
      <w:bookmarkStart w:id="71" w:name="_Toc307271032"/>
      <w:bookmarkStart w:id="72" w:name="_Toc413446321"/>
      <w:r w:rsidRPr="00F761F6">
        <w:t>Reporting</w:t>
      </w:r>
      <w:bookmarkEnd w:id="70"/>
      <w:bookmarkEnd w:id="71"/>
      <w:bookmarkEnd w:id="72"/>
    </w:p>
    <w:p w14:paraId="0E2559CA" w14:textId="77777777" w:rsidR="00D45597" w:rsidRDefault="00D45597" w:rsidP="00D45597">
      <w:pPr>
        <w:pStyle w:val="infoblue0"/>
      </w:pPr>
      <w:bookmarkStart w:id="73" w:name="_Toc447095914"/>
      <w:r>
        <w:t>[</w:t>
      </w:r>
      <w:bookmarkEnd w:id="73"/>
      <w:r>
        <w:t>Provide approaches to reporting project status. Approaches may include</w:t>
      </w:r>
    </w:p>
    <w:p w14:paraId="49F24923" w14:textId="77777777" w:rsidR="00D45597" w:rsidRDefault="00D45597" w:rsidP="00D45597">
      <w:pPr>
        <w:pStyle w:val="infoblue0"/>
        <w:numPr>
          <w:ilvl w:val="0"/>
          <w:numId w:val="2"/>
        </w:numPr>
      </w:pPr>
      <w:r>
        <w:t>Weekly meeting</w:t>
      </w:r>
    </w:p>
    <w:p w14:paraId="6EECAABD" w14:textId="77777777" w:rsidR="00D45597" w:rsidRDefault="00D45597" w:rsidP="00D45597">
      <w:pPr>
        <w:pStyle w:val="infoblue0"/>
        <w:numPr>
          <w:ilvl w:val="0"/>
          <w:numId w:val="2"/>
        </w:numPr>
      </w:pPr>
      <w:r>
        <w:t>Weekly status report</w:t>
      </w:r>
    </w:p>
    <w:p w14:paraId="085F0B80" w14:textId="77777777" w:rsidR="007C47A5" w:rsidRDefault="00D45597" w:rsidP="00D45597">
      <w:pPr>
        <w:pStyle w:val="infoblue0"/>
        <w:numPr>
          <w:ilvl w:val="0"/>
          <w:numId w:val="2"/>
        </w:numPr>
      </w:pPr>
      <w:r>
        <w:t>Informal chats]</w:t>
      </w:r>
    </w:p>
    <w:p w14:paraId="4148E446" w14:textId="77777777" w:rsidR="007C47A5" w:rsidRPr="00F761F6" w:rsidRDefault="007C47A5" w:rsidP="00F761F6">
      <w:pPr>
        <w:pStyle w:val="Heading3"/>
      </w:pPr>
      <w:bookmarkStart w:id="74" w:name="_Toc307271033"/>
      <w:bookmarkStart w:id="75" w:name="_Toc413446322"/>
      <w:bookmarkStart w:id="76" w:name="_Toc447095915"/>
      <w:r w:rsidRPr="00F761F6">
        <w:t>Risk Management</w:t>
      </w:r>
      <w:bookmarkEnd w:id="74"/>
      <w:bookmarkEnd w:id="75"/>
      <w:r w:rsidRPr="00F761F6">
        <w:t xml:space="preserve"> </w:t>
      </w:r>
      <w:bookmarkEnd w:id="76"/>
    </w:p>
    <w:p w14:paraId="246A22CE" w14:textId="77777777" w:rsidR="007C47A5" w:rsidRDefault="00D45597" w:rsidP="00D45597">
      <w:pPr>
        <w:pStyle w:val="infoblue0"/>
      </w:pPr>
      <w:bookmarkStart w:id="77" w:name="_Toc447095916"/>
      <w:r>
        <w:t>[</w:t>
      </w:r>
      <w:r w:rsidR="008F3CB9">
        <w:t xml:space="preserve">Identify risks in your project. </w:t>
      </w:r>
      <w:r w:rsidR="007C47A5">
        <w:t xml:space="preserve">The risks </w:t>
      </w:r>
      <w:r w:rsidR="003C1713">
        <w:t>should be prioritized, and shorted according to their priority</w:t>
      </w:r>
      <w:r w:rsidR="007C47A5">
        <w:t>.</w:t>
      </w:r>
      <w:r>
        <w:t>]</w:t>
      </w:r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0421848A" w14:textId="77777777" w:rsidTr="003C1713">
        <w:tc>
          <w:tcPr>
            <w:tcW w:w="701" w:type="dxa"/>
          </w:tcPr>
          <w:p w14:paraId="16C5F65B" w14:textId="77777777" w:rsidR="003C1713" w:rsidRDefault="003C1713" w:rsidP="003C1713">
            <w:pPr>
              <w:pStyle w:val="infoblue0"/>
              <w:ind w:left="0"/>
            </w:pPr>
            <w:r>
              <w:t>Risk ID</w:t>
            </w:r>
          </w:p>
        </w:tc>
        <w:tc>
          <w:tcPr>
            <w:tcW w:w="1448" w:type="dxa"/>
          </w:tcPr>
          <w:p w14:paraId="4388B968" w14:textId="77777777" w:rsidR="003C1713" w:rsidRDefault="003C1713" w:rsidP="00D45597">
            <w:pPr>
              <w:pStyle w:val="infoblue0"/>
              <w:ind w:left="0"/>
            </w:pPr>
            <w:r>
              <w:t>Risk Description</w:t>
            </w:r>
          </w:p>
        </w:tc>
        <w:tc>
          <w:tcPr>
            <w:tcW w:w="1181" w:type="dxa"/>
          </w:tcPr>
          <w:p w14:paraId="6F3D9508" w14:textId="77777777" w:rsidR="003C1713" w:rsidRDefault="003C1713" w:rsidP="00D45597">
            <w:pPr>
              <w:pStyle w:val="infoblue0"/>
              <w:ind w:left="0"/>
            </w:pPr>
            <w:r>
              <w:t>Probability</w:t>
            </w:r>
          </w:p>
        </w:tc>
        <w:tc>
          <w:tcPr>
            <w:tcW w:w="900" w:type="dxa"/>
          </w:tcPr>
          <w:p w14:paraId="288B5456" w14:textId="77777777" w:rsidR="003C1713" w:rsidRDefault="003C1713" w:rsidP="00D45597">
            <w:pPr>
              <w:pStyle w:val="infoblue0"/>
              <w:ind w:left="0"/>
            </w:pPr>
            <w:r>
              <w:t>Impact</w:t>
            </w:r>
          </w:p>
        </w:tc>
        <w:tc>
          <w:tcPr>
            <w:tcW w:w="950" w:type="dxa"/>
          </w:tcPr>
          <w:p w14:paraId="042F279C" w14:textId="77777777" w:rsidR="003C1713" w:rsidRDefault="003C1713" w:rsidP="00D45597">
            <w:pPr>
              <w:pStyle w:val="infoblue0"/>
              <w:ind w:left="0"/>
            </w:pPr>
            <w:r>
              <w:t>Priority</w:t>
            </w:r>
          </w:p>
        </w:tc>
        <w:tc>
          <w:tcPr>
            <w:tcW w:w="5276" w:type="dxa"/>
          </w:tcPr>
          <w:p w14:paraId="200F4046" w14:textId="77777777" w:rsidR="003C1713" w:rsidRDefault="003C1713" w:rsidP="00D45597">
            <w:pPr>
              <w:pStyle w:val="infoblue0"/>
              <w:ind w:left="0"/>
            </w:pPr>
            <w:r>
              <w:t>Mitigation Strategy or Contingency Plan</w:t>
            </w:r>
          </w:p>
        </w:tc>
      </w:tr>
      <w:tr w:rsidR="003C1713" w14:paraId="7091025D" w14:textId="77777777" w:rsidTr="003C1713">
        <w:tc>
          <w:tcPr>
            <w:tcW w:w="701" w:type="dxa"/>
          </w:tcPr>
          <w:p w14:paraId="14E6641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D945545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5DBECCFB" w14:textId="77777777" w:rsidTr="003C1713">
        <w:tc>
          <w:tcPr>
            <w:tcW w:w="701" w:type="dxa"/>
          </w:tcPr>
          <w:p w14:paraId="0614953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6AC89F7C" w14:textId="77777777" w:rsidTr="003C1713">
        <w:tc>
          <w:tcPr>
            <w:tcW w:w="701" w:type="dxa"/>
          </w:tcPr>
          <w:p w14:paraId="7BCA96C4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3C1713" w:rsidRDefault="003C1713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8" w:name="_Toc307271034"/>
      <w:bookmarkStart w:id="79" w:name="_Toc413446323"/>
      <w:r w:rsidRPr="00F761F6">
        <w:lastRenderedPageBreak/>
        <w:t>Configuration Management</w:t>
      </w:r>
      <w:bookmarkEnd w:id="78"/>
      <w:bookmarkEnd w:id="79"/>
    </w:p>
    <w:p w14:paraId="6B6E8455" w14:textId="77777777" w:rsidR="008F3CB9" w:rsidRDefault="003C1713" w:rsidP="008F3CB9">
      <w:pPr>
        <w:pStyle w:val="infoblue0"/>
      </w:pPr>
      <w:r>
        <w:t>[</w:t>
      </w:r>
      <w:r w:rsidR="008F3CB9">
        <w:t>Determine tools to be used for storage and sharing source code and files. Tools can be used, such as:</w:t>
      </w:r>
    </w:p>
    <w:p w14:paraId="09D7AF70" w14:textId="77777777" w:rsidR="008F3CB9" w:rsidRDefault="008F3CB9" w:rsidP="008F3CB9">
      <w:pPr>
        <w:pStyle w:val="infoblue0"/>
        <w:numPr>
          <w:ilvl w:val="0"/>
          <w:numId w:val="2"/>
        </w:numPr>
      </w:pPr>
      <w:r>
        <w:t>Google drive or Dropbox, etc. for storing and sharing documents and files.</w:t>
      </w:r>
    </w:p>
    <w:p w14:paraId="32720739" w14:textId="77777777" w:rsidR="008F3CB9" w:rsidRDefault="008F3CB9" w:rsidP="008F3CB9">
      <w:pPr>
        <w:pStyle w:val="infoblue0"/>
        <w:numPr>
          <w:ilvl w:val="0"/>
          <w:numId w:val="2"/>
        </w:numPr>
      </w:pPr>
      <w:r>
        <w:t xml:space="preserve">Git, Bitbucket, etc. for managing source code and related files </w:t>
      </w:r>
    </w:p>
    <w:p w14:paraId="5B8BDDA3" w14:textId="77777777" w:rsidR="007C47A5" w:rsidRPr="003C1713" w:rsidRDefault="003C1713" w:rsidP="003C1713">
      <w:pPr>
        <w:pStyle w:val="infoblue0"/>
      </w:pPr>
      <w:r>
        <w:t>]</w:t>
      </w:r>
    </w:p>
    <w:p w14:paraId="1FC29E71" w14:textId="77777777" w:rsidR="007C47A5" w:rsidRDefault="007C47A5">
      <w:pPr>
        <w:pStyle w:val="BodyText"/>
      </w:pPr>
      <w:bookmarkStart w:id="80" w:name="_Toc447095917"/>
      <w:bookmarkStart w:id="81" w:name="_Toc512930369"/>
      <w:bookmarkStart w:id="82" w:name="_Toc447095932"/>
      <w:bookmarkStart w:id="83" w:name="_Toc512930370"/>
      <w:bookmarkEnd w:id="77"/>
      <w:bookmarkEnd w:id="80"/>
      <w:bookmarkEnd w:id="81"/>
      <w:bookmarkEnd w:id="82"/>
      <w:bookmarkEnd w:id="83"/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253C65" w14:textId="77777777" w:rsidR="002A4D27" w:rsidRDefault="002A4D27">
      <w:r>
        <w:separator/>
      </w:r>
    </w:p>
  </w:endnote>
  <w:endnote w:type="continuationSeparator" w:id="0">
    <w:p w14:paraId="5AB47599" w14:textId="77777777" w:rsidR="002A4D27" w:rsidRDefault="002A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4DAFD273" w:rsidR="00694855" w:rsidRDefault="00694855" w:rsidP="006139BA">
          <w:pPr>
            <w:jc w:val="center"/>
          </w:pPr>
          <w:r>
            <w:sym w:font="Symbol" w:char="F0D3"/>
          </w:r>
          <w:r w:rsidR="002A4D27">
            <w:fldChar w:fldCharType="begin"/>
          </w:r>
          <w:r w:rsidR="002A4D27">
            <w:instrText xml:space="preserve"> DOCPROPERTY "Company"  \* MERGEFORMAT </w:instrText>
          </w:r>
          <w:r w:rsidR="002A4D27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2A4D2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6948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1B0F3FDC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81E0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81E0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8DD2F" w14:textId="77777777" w:rsidR="002A4D27" w:rsidRDefault="002A4D27">
      <w:r>
        <w:separator/>
      </w:r>
    </w:p>
  </w:footnote>
  <w:footnote w:type="continuationSeparator" w:id="0">
    <w:p w14:paraId="06AB9BF5" w14:textId="77777777" w:rsidR="002A4D27" w:rsidRDefault="002A4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7777777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538F">
      <w:rPr>
        <w:rFonts w:ascii="Arial" w:hAnsi="Arial"/>
        <w:b/>
        <w:sz w:val="36"/>
      </w:rPr>
      <w:t>&lt;</w:t>
    </w:r>
    <w:r w:rsidR="00D253B3">
      <w:rPr>
        <w:rFonts w:ascii="Arial" w:hAnsi="Arial"/>
        <w:b/>
        <w:sz w:val="36"/>
      </w:rPr>
      <w:t>Team</w:t>
    </w:r>
    <w:r w:rsidR="0009538F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1B001DBE" w:rsidR="00694855" w:rsidRDefault="002B70F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6D30AB">
            <w:t>EverDoggo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70FA0672" w:rsidR="00694855" w:rsidRDefault="002A4D27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D30AB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14:paraId="1B31590C" w14:textId="77777777" w:rsidR="00694855" w:rsidRDefault="00694855">
          <w:r>
            <w:t xml:space="preserve">  Date: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3A332" w14:textId="77777777"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7515E"/>
    <w:multiLevelType w:val="hybridMultilevel"/>
    <w:tmpl w:val="4B02D9A2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62482"/>
    <w:rsid w:val="00066F3C"/>
    <w:rsid w:val="0009538F"/>
    <w:rsid w:val="00126279"/>
    <w:rsid w:val="001E37A8"/>
    <w:rsid w:val="001F5B45"/>
    <w:rsid w:val="0026569E"/>
    <w:rsid w:val="00282071"/>
    <w:rsid w:val="002A06EF"/>
    <w:rsid w:val="002A33BC"/>
    <w:rsid w:val="002A4D27"/>
    <w:rsid w:val="002B70FF"/>
    <w:rsid w:val="003C1713"/>
    <w:rsid w:val="003D4ACC"/>
    <w:rsid w:val="003D6E65"/>
    <w:rsid w:val="004360BB"/>
    <w:rsid w:val="004B5949"/>
    <w:rsid w:val="004E7285"/>
    <w:rsid w:val="00506948"/>
    <w:rsid w:val="006139BA"/>
    <w:rsid w:val="00641F97"/>
    <w:rsid w:val="00651BFA"/>
    <w:rsid w:val="00694855"/>
    <w:rsid w:val="006A41CA"/>
    <w:rsid w:val="006D30AB"/>
    <w:rsid w:val="00734D9C"/>
    <w:rsid w:val="00781E02"/>
    <w:rsid w:val="007C47A5"/>
    <w:rsid w:val="007E4DD7"/>
    <w:rsid w:val="007F4838"/>
    <w:rsid w:val="008B308C"/>
    <w:rsid w:val="008B6490"/>
    <w:rsid w:val="008F3CB9"/>
    <w:rsid w:val="00934912"/>
    <w:rsid w:val="00A27093"/>
    <w:rsid w:val="00A30703"/>
    <w:rsid w:val="00A57BBF"/>
    <w:rsid w:val="00A83434"/>
    <w:rsid w:val="00B71DE9"/>
    <w:rsid w:val="00BD015F"/>
    <w:rsid w:val="00BD4E1F"/>
    <w:rsid w:val="00C25182"/>
    <w:rsid w:val="00C83806"/>
    <w:rsid w:val="00CA3079"/>
    <w:rsid w:val="00CB1659"/>
    <w:rsid w:val="00D1255A"/>
    <w:rsid w:val="00D177E5"/>
    <w:rsid w:val="00D253B3"/>
    <w:rsid w:val="00D45597"/>
    <w:rsid w:val="00DB0DBD"/>
    <w:rsid w:val="00E44956"/>
    <w:rsid w:val="00E61278"/>
    <w:rsid w:val="00E66EE8"/>
    <w:rsid w:val="00EE3C86"/>
    <w:rsid w:val="00F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02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A2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Nguyen Van A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Ng. V C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Business Analyst: NVB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NVD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3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3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3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3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3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3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2" presStyleCnt="3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2" presStyleCnt="3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2" presStyleCnt="3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2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6066CB0C-B0EC-8143-A403-7DCCD75A26A9}" type="presParOf" srcId="{8F1518CD-B5AD-4A0A-AD26-74F968BC76E1}" destId="{01FD4BD1-5982-4E24-AD2F-92F5B7557FE5}" srcOrd="4" destOrd="0" presId="urn:microsoft.com/office/officeart/2005/8/layout/orgChart1"/>
    <dgm:cxn modelId="{B2F897B3-9A5F-7B42-9E2E-49B11F292B68}" type="presParOf" srcId="{8F1518CD-B5AD-4A0A-AD26-74F968BC76E1}" destId="{B5FF1BFD-6743-4A7B-B08B-DDB1DE4F7D0A}" srcOrd="5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182880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79"/>
              </a:lnTo>
              <a:lnTo>
                <a:pt x="1293889" y="112279"/>
              </a:lnTo>
              <a:lnTo>
                <a:pt x="1293889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783079" y="575507"/>
          <a:ext cx="91440" cy="2245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534910" y="575507"/>
          <a:ext cx="1293889" cy="224559"/>
        </a:xfrm>
        <a:custGeom>
          <a:avLst/>
          <a:gdLst/>
          <a:ahLst/>
          <a:cxnLst/>
          <a:rect l="0" t="0" r="0" b="0"/>
          <a:pathLst>
            <a:path>
              <a:moveTo>
                <a:pt x="1293889" y="0"/>
              </a:moveTo>
              <a:lnTo>
                <a:pt x="1293889" y="112279"/>
              </a:lnTo>
              <a:lnTo>
                <a:pt x="0" y="112279"/>
              </a:lnTo>
              <a:lnTo>
                <a:pt x="0" y="22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294134" y="40842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Team Lead: Nguyen Van A</a:t>
          </a:r>
        </a:p>
      </dsp:txBody>
      <dsp:txXfrm>
        <a:off x="1294134" y="40842"/>
        <a:ext cx="1069330" cy="534665"/>
      </dsp:txXfrm>
    </dsp:sp>
    <dsp:sp modelId="{2C8DA449-6A39-4427-BD10-384E53D11287}">
      <dsp:nvSpPr>
        <dsp:cNvPr id="0" name=""/>
        <dsp:cNvSpPr/>
      </dsp:nvSpPr>
      <dsp:spPr>
        <a:xfrm>
          <a:off x="245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Developer: Ng. V C</a:t>
          </a:r>
        </a:p>
      </dsp:txBody>
      <dsp:txXfrm>
        <a:off x="245" y="800067"/>
        <a:ext cx="1069330" cy="534665"/>
      </dsp:txXfrm>
    </dsp:sp>
    <dsp:sp modelId="{FCB4F10E-495A-4EA3-AB8F-87418CE8D986}">
      <dsp:nvSpPr>
        <dsp:cNvPr id="0" name=""/>
        <dsp:cNvSpPr/>
      </dsp:nvSpPr>
      <dsp:spPr>
        <a:xfrm>
          <a:off x="129413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Business Analyst: NVB</a:t>
          </a:r>
        </a:p>
      </dsp:txBody>
      <dsp:txXfrm>
        <a:off x="1294134" y="800067"/>
        <a:ext cx="1069330" cy="534665"/>
      </dsp:txXfrm>
    </dsp:sp>
    <dsp:sp modelId="{C6E6A924-81D4-49B3-B84A-085270A87EA7}">
      <dsp:nvSpPr>
        <dsp:cNvPr id="0" name=""/>
        <dsp:cNvSpPr/>
      </dsp:nvSpPr>
      <dsp:spPr>
        <a:xfrm>
          <a:off x="2588024" y="800067"/>
          <a:ext cx="1069330" cy="534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Tester: NVD</a:t>
          </a:r>
        </a:p>
      </dsp:txBody>
      <dsp:txXfrm>
        <a:off x="2588024" y="800067"/>
        <a:ext cx="1069330" cy="534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29D9D-6B5E-4E7F-9268-EC0FC8EB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425</TotalTime>
  <Pages>7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6080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EverDoggo</dc:subject>
  <dc:creator>David Kesfaw</dc:creator>
  <cp:lastModifiedBy>LIENG THE PHY</cp:lastModifiedBy>
  <cp:revision>16</cp:revision>
  <cp:lastPrinted>1900-12-31T16:59:00Z</cp:lastPrinted>
  <dcterms:created xsi:type="dcterms:W3CDTF">2014-09-19T12:23:00Z</dcterms:created>
  <dcterms:modified xsi:type="dcterms:W3CDTF">2017-10-26T15:00:00Z</dcterms:modified>
</cp:coreProperties>
</file>